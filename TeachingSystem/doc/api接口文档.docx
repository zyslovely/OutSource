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498"/>
        <w:gridCol w:w="2554"/>
        <w:gridCol w:w="1688"/>
        <w:gridCol w:w="1260"/>
      </w:tblGrid>
      <w:tr w:rsidR="003A50A9" w:rsidRPr="00A829F2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A50A9" w:rsidRPr="00A829F2" w:rsidRDefault="00BD3738">
            <w:pPr>
              <w:jc w:val="center"/>
              <w:rPr>
                <w:rFonts w:eastAsiaTheme="minorEastAsia"/>
              </w:rPr>
            </w:pPr>
            <w:r w:rsidRPr="00A829F2">
              <w:rPr>
                <w:rFonts w:eastAsiaTheme="minorEastAsia"/>
              </w:rPr>
              <w:t>上海儒果网络科技有限公司</w:t>
            </w:r>
          </w:p>
        </w:tc>
        <w:tc>
          <w:tcPr>
            <w:tcW w:w="255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50A9" w:rsidRPr="00A829F2" w:rsidRDefault="003A50A9">
            <w:pPr>
              <w:jc w:val="center"/>
              <w:rPr>
                <w:rFonts w:eastAsiaTheme="minorEastAsia"/>
                <w:b/>
                <w:bCs/>
              </w:rPr>
            </w:pPr>
            <w:r w:rsidRPr="00A829F2">
              <w:rPr>
                <w:rFonts w:eastAsiaTheme="minorEastAsia"/>
                <w:b/>
                <w:bCs/>
              </w:rPr>
              <w:t>文档编号</w:t>
            </w:r>
          </w:p>
        </w:tc>
        <w:tc>
          <w:tcPr>
            <w:tcW w:w="168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50A9" w:rsidRPr="00A829F2" w:rsidRDefault="003A50A9">
            <w:pPr>
              <w:jc w:val="center"/>
              <w:rPr>
                <w:rFonts w:eastAsiaTheme="minorEastAsia"/>
                <w:b/>
                <w:bCs/>
              </w:rPr>
            </w:pPr>
            <w:r w:rsidRPr="00A829F2">
              <w:rPr>
                <w:rFonts w:eastAsiaTheme="minorEastAsia"/>
                <w:b/>
                <w:bCs/>
              </w:rPr>
              <w:t>产品版本</w:t>
            </w:r>
          </w:p>
        </w:tc>
        <w:tc>
          <w:tcPr>
            <w:tcW w:w="12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A50A9" w:rsidRPr="00A829F2" w:rsidRDefault="003A50A9">
            <w:pPr>
              <w:jc w:val="center"/>
              <w:rPr>
                <w:rFonts w:eastAsiaTheme="minorEastAsia"/>
                <w:b/>
                <w:bCs/>
              </w:rPr>
            </w:pPr>
            <w:r w:rsidRPr="00A829F2">
              <w:rPr>
                <w:rFonts w:eastAsiaTheme="minorEastAsia"/>
                <w:b/>
                <w:bCs/>
              </w:rPr>
              <w:t>密级</w:t>
            </w:r>
          </w:p>
        </w:tc>
      </w:tr>
      <w:tr w:rsidR="003A50A9" w:rsidRPr="00A829F2">
        <w:trPr>
          <w:cantSplit/>
          <w:trHeight w:val="100"/>
        </w:trPr>
        <w:tc>
          <w:tcPr>
            <w:tcW w:w="3498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A50A9" w:rsidRPr="00A829F2" w:rsidRDefault="003A50A9">
            <w:pPr>
              <w:jc w:val="center"/>
              <w:rPr>
                <w:rFonts w:eastAsiaTheme="minorEastAsia"/>
              </w:rPr>
            </w:pPr>
          </w:p>
        </w:tc>
        <w:tc>
          <w:tcPr>
            <w:tcW w:w="2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50A9" w:rsidRPr="00A829F2" w:rsidRDefault="003A50A9">
            <w:pPr>
              <w:pStyle w:val="aa"/>
              <w:rPr>
                <w:rFonts w:ascii="Times New Roman" w:eastAsiaTheme="minorEastAsia"/>
                <w:b/>
                <w:bCs/>
              </w:rPr>
            </w:pPr>
            <w:r w:rsidRPr="00A829F2">
              <w:rPr>
                <w:rFonts w:ascii="Times New Roman" w:eastAsiaTheme="minorEastAsia"/>
              </w:rPr>
              <w:t>XK-DN-2000-10-11-16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50A9" w:rsidRPr="00A829F2" w:rsidRDefault="003A50A9">
            <w:pPr>
              <w:jc w:val="center"/>
              <w:rPr>
                <w:rFonts w:eastAsiaTheme="minorEastAsia"/>
                <w:b/>
                <w:bCs/>
              </w:rPr>
            </w:pPr>
            <w:r w:rsidRPr="00A829F2">
              <w:rPr>
                <w:rFonts w:eastAsiaTheme="minorEastAsia"/>
                <w:b/>
                <w:bCs/>
              </w:rPr>
              <w:t>V 1.0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A50A9" w:rsidRPr="00A829F2" w:rsidRDefault="003A50A9">
            <w:pPr>
              <w:jc w:val="center"/>
              <w:rPr>
                <w:rFonts w:eastAsiaTheme="minorEastAsia"/>
                <w:b/>
                <w:bCs/>
              </w:rPr>
            </w:pPr>
            <w:r w:rsidRPr="00A829F2">
              <w:rPr>
                <w:rFonts w:eastAsiaTheme="minorEastAsia"/>
              </w:rPr>
              <w:t>内部</w:t>
            </w:r>
          </w:p>
        </w:tc>
      </w:tr>
      <w:tr w:rsidR="003A50A9" w:rsidRPr="00A829F2">
        <w:trPr>
          <w:cantSplit/>
          <w:trHeight w:val="100"/>
        </w:trPr>
        <w:tc>
          <w:tcPr>
            <w:tcW w:w="3498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3A50A9" w:rsidRPr="00A829F2" w:rsidRDefault="003A50A9">
            <w:pPr>
              <w:jc w:val="center"/>
              <w:rPr>
                <w:rFonts w:eastAsiaTheme="minorEastAsia"/>
              </w:rPr>
            </w:pPr>
          </w:p>
        </w:tc>
        <w:tc>
          <w:tcPr>
            <w:tcW w:w="4242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A50A9" w:rsidRPr="00A829F2" w:rsidRDefault="003A50A9" w:rsidP="00BD3738">
            <w:pPr>
              <w:ind w:left="425" w:hanging="425"/>
              <w:rPr>
                <w:rFonts w:eastAsiaTheme="minorEastAsia"/>
                <w:b/>
                <w:bCs/>
              </w:rPr>
            </w:pPr>
            <w:r w:rsidRPr="00A829F2">
              <w:rPr>
                <w:rFonts w:eastAsiaTheme="minorEastAsia"/>
                <w:b/>
                <w:bCs/>
              </w:rPr>
              <w:t>产品名称：</w:t>
            </w:r>
            <w:r w:rsidR="00BD3738" w:rsidRPr="00A829F2">
              <w:rPr>
                <w:rFonts w:eastAsiaTheme="minorEastAsia"/>
                <w:b/>
                <w:bCs/>
              </w:rPr>
              <w:t>广西银行学校学业评价系统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3A50A9" w:rsidRPr="00A829F2" w:rsidRDefault="003A50A9">
            <w:pPr>
              <w:jc w:val="center"/>
              <w:rPr>
                <w:rFonts w:eastAsiaTheme="minorEastAsia"/>
                <w:b/>
                <w:bCs/>
              </w:rPr>
            </w:pPr>
            <w:proofErr w:type="gramStart"/>
            <w:r w:rsidRPr="00A829F2">
              <w:rPr>
                <w:rFonts w:eastAsiaTheme="minorEastAsia"/>
                <w:b/>
                <w:bCs/>
              </w:rPr>
              <w:t>共页</w:t>
            </w:r>
            <w:proofErr w:type="gramEnd"/>
          </w:p>
        </w:tc>
      </w:tr>
    </w:tbl>
    <w:p w:rsidR="003A50A9" w:rsidRPr="00A829F2" w:rsidRDefault="003A50A9">
      <w:pPr>
        <w:rPr>
          <w:rFonts w:eastAsiaTheme="minorEastAsia"/>
        </w:rPr>
      </w:pPr>
    </w:p>
    <w:p w:rsidR="003A50A9" w:rsidRPr="00A829F2" w:rsidRDefault="003A50A9">
      <w:pPr>
        <w:rPr>
          <w:rFonts w:eastAsiaTheme="minorEastAsia"/>
        </w:rPr>
      </w:pPr>
    </w:p>
    <w:p w:rsidR="003A50A9" w:rsidRPr="00A829F2" w:rsidRDefault="003A50A9">
      <w:pPr>
        <w:rPr>
          <w:rFonts w:eastAsiaTheme="minorEastAsia"/>
        </w:rPr>
      </w:pPr>
    </w:p>
    <w:p w:rsidR="003A50A9" w:rsidRPr="00A829F2" w:rsidRDefault="00E51D03">
      <w:pPr>
        <w:jc w:val="center"/>
        <w:rPr>
          <w:rFonts w:eastAsiaTheme="minorEastAsia"/>
          <w:b/>
          <w:bCs/>
          <w:sz w:val="52"/>
          <w:szCs w:val="52"/>
        </w:rPr>
      </w:pPr>
      <w:r w:rsidRPr="00A829F2">
        <w:rPr>
          <w:rFonts w:eastAsiaTheme="minorEastAsia"/>
          <w:b/>
          <w:bCs/>
          <w:sz w:val="52"/>
          <w:szCs w:val="52"/>
        </w:rPr>
        <w:fldChar w:fldCharType="begin"/>
      </w:r>
      <w:r w:rsidR="003A50A9" w:rsidRPr="00A829F2">
        <w:rPr>
          <w:rFonts w:eastAsiaTheme="minorEastAsia"/>
          <w:b/>
          <w:bCs/>
          <w:sz w:val="52"/>
          <w:szCs w:val="52"/>
        </w:rPr>
        <w:instrText xml:space="preserve"> TITLE  \* MERGEFORMAT </w:instrText>
      </w:r>
      <w:r w:rsidRPr="00A829F2">
        <w:rPr>
          <w:rFonts w:eastAsiaTheme="minorEastAsia"/>
          <w:b/>
          <w:bCs/>
          <w:sz w:val="52"/>
          <w:szCs w:val="52"/>
        </w:rPr>
        <w:fldChar w:fldCharType="end"/>
      </w:r>
    </w:p>
    <w:p w:rsidR="003A50A9" w:rsidRPr="00A829F2" w:rsidRDefault="003A50A9">
      <w:pPr>
        <w:jc w:val="center"/>
        <w:rPr>
          <w:rFonts w:eastAsiaTheme="minorEastAsia"/>
          <w:b/>
          <w:bCs/>
          <w:sz w:val="52"/>
          <w:szCs w:val="52"/>
        </w:rPr>
      </w:pPr>
      <w:r w:rsidRPr="00A829F2">
        <w:rPr>
          <w:rFonts w:eastAsiaTheme="minorEastAsia"/>
          <w:b/>
          <w:bCs/>
        </w:rPr>
        <w:t>(</w:t>
      </w:r>
      <w:r w:rsidRPr="00A829F2">
        <w:rPr>
          <w:rFonts w:eastAsiaTheme="minorEastAsia"/>
          <w:b/>
          <w:bCs/>
        </w:rPr>
        <w:t>仅供内部使用</w:t>
      </w:r>
      <w:r w:rsidRPr="00A829F2">
        <w:rPr>
          <w:rFonts w:eastAsiaTheme="minorEastAsia"/>
          <w:b/>
          <w:bCs/>
        </w:rPr>
        <w:t>)</w:t>
      </w:r>
    </w:p>
    <w:p w:rsidR="003A50A9" w:rsidRPr="00A829F2" w:rsidRDefault="003A50A9">
      <w:pPr>
        <w:jc w:val="center"/>
        <w:rPr>
          <w:rFonts w:eastAsiaTheme="minorEastAsia"/>
          <w:b/>
          <w:bCs/>
          <w:sz w:val="52"/>
          <w:szCs w:val="52"/>
        </w:rPr>
      </w:pPr>
    </w:p>
    <w:p w:rsidR="003A50A9" w:rsidRPr="00A829F2" w:rsidRDefault="003A50A9">
      <w:pPr>
        <w:jc w:val="center"/>
        <w:rPr>
          <w:rFonts w:eastAsiaTheme="minorEastAsia"/>
          <w:b/>
          <w:bCs/>
          <w:sz w:val="52"/>
          <w:szCs w:val="52"/>
        </w:rPr>
      </w:pPr>
    </w:p>
    <w:p w:rsidR="003A50A9" w:rsidRPr="00A829F2" w:rsidRDefault="003A50A9">
      <w:pPr>
        <w:rPr>
          <w:rFonts w:eastAsiaTheme="minorEastAsia"/>
          <w:b/>
          <w:bCs/>
        </w:rPr>
      </w:pPr>
      <w:r w:rsidRPr="00A829F2">
        <w:rPr>
          <w:rFonts w:eastAsiaTheme="minorEastAsia"/>
          <w:b/>
          <w:bCs/>
        </w:rPr>
        <w:t>文档作者：</w:t>
      </w:r>
      <w:r w:rsidRPr="00A829F2">
        <w:rPr>
          <w:rFonts w:eastAsiaTheme="minorEastAsia"/>
          <w:b/>
          <w:bCs/>
        </w:rPr>
        <w:tab/>
        <w:t>_</w:t>
      </w:r>
      <w:r w:rsidR="00BD3738" w:rsidRPr="00A829F2">
        <w:rPr>
          <w:rFonts w:eastAsiaTheme="minorEastAsia"/>
          <w:b/>
          <w:bCs/>
        </w:rPr>
        <w:t>_____</w:t>
      </w:r>
      <w:r w:rsidR="004C2670" w:rsidRPr="004C2670">
        <w:rPr>
          <w:rFonts w:eastAsiaTheme="minorEastAsia" w:hint="eastAsia"/>
          <w:b/>
          <w:bCs/>
          <w:u w:val="single"/>
        </w:rPr>
        <w:t>邱滨英</w:t>
      </w:r>
      <w:r w:rsidR="00BD3738" w:rsidRPr="00A829F2">
        <w:rPr>
          <w:rFonts w:eastAsiaTheme="minorEastAsia"/>
          <w:b/>
          <w:bCs/>
        </w:rPr>
        <w:t>______</w:t>
      </w:r>
      <w:r w:rsidR="00BD3738" w:rsidRPr="00A829F2">
        <w:rPr>
          <w:rFonts w:eastAsiaTheme="minorEastAsia"/>
          <w:b/>
          <w:bCs/>
        </w:rPr>
        <w:tab/>
      </w:r>
      <w:r w:rsidR="00BD3738" w:rsidRPr="00A829F2">
        <w:rPr>
          <w:rFonts w:eastAsiaTheme="minorEastAsia"/>
          <w:b/>
          <w:bCs/>
        </w:rPr>
        <w:tab/>
      </w:r>
      <w:r w:rsidR="00BD3738" w:rsidRPr="00A829F2">
        <w:rPr>
          <w:rFonts w:eastAsiaTheme="minorEastAsia"/>
          <w:b/>
          <w:bCs/>
        </w:rPr>
        <w:tab/>
      </w:r>
      <w:r w:rsidR="00BD3738" w:rsidRPr="00A829F2">
        <w:rPr>
          <w:rFonts w:eastAsiaTheme="minorEastAsia"/>
          <w:b/>
          <w:bCs/>
        </w:rPr>
        <w:tab/>
      </w:r>
      <w:r w:rsidRPr="00A829F2">
        <w:rPr>
          <w:rFonts w:eastAsiaTheme="minorEastAsia"/>
          <w:b/>
          <w:bCs/>
        </w:rPr>
        <w:t>日期：</w:t>
      </w:r>
      <w:r w:rsidR="00BD3738" w:rsidRPr="00A829F2">
        <w:rPr>
          <w:rFonts w:eastAsiaTheme="minorEastAsia"/>
          <w:b/>
          <w:bCs/>
        </w:rPr>
        <w:t>2013 /0</w:t>
      </w:r>
      <w:r w:rsidR="004C2670">
        <w:rPr>
          <w:rFonts w:eastAsiaTheme="minorEastAsia" w:hint="eastAsia"/>
          <w:b/>
          <w:bCs/>
        </w:rPr>
        <w:t>8</w:t>
      </w:r>
      <w:r w:rsidR="00BD3738" w:rsidRPr="00A829F2">
        <w:rPr>
          <w:rFonts w:eastAsiaTheme="minorEastAsia"/>
          <w:b/>
          <w:bCs/>
        </w:rPr>
        <w:t>/</w:t>
      </w:r>
      <w:r w:rsidR="004C2670">
        <w:rPr>
          <w:rFonts w:eastAsiaTheme="minorEastAsia" w:hint="eastAsia"/>
          <w:b/>
          <w:bCs/>
        </w:rPr>
        <w:t>05</w:t>
      </w:r>
    </w:p>
    <w:p w:rsidR="003A50A9" w:rsidRPr="00A829F2" w:rsidRDefault="003A50A9">
      <w:pPr>
        <w:rPr>
          <w:rFonts w:eastAsiaTheme="minorEastAsia"/>
          <w:b/>
          <w:bCs/>
        </w:rPr>
      </w:pPr>
      <w:r w:rsidRPr="00A829F2">
        <w:rPr>
          <w:rFonts w:eastAsiaTheme="minorEastAsia"/>
          <w:b/>
          <w:bCs/>
        </w:rPr>
        <w:t>说明书校对：</w:t>
      </w:r>
      <w:r w:rsidR="00B81059" w:rsidRPr="00A829F2">
        <w:rPr>
          <w:rFonts w:eastAsiaTheme="minorEastAsia"/>
          <w:b/>
          <w:bCs/>
        </w:rPr>
        <w:tab/>
        <w:t>______</w:t>
      </w:r>
      <w:r w:rsidR="00B81059" w:rsidRPr="004C2670">
        <w:rPr>
          <w:rFonts w:eastAsiaTheme="minorEastAsia"/>
          <w:b/>
          <w:bCs/>
          <w:u w:val="single"/>
        </w:rPr>
        <w:t>郑遗</w:t>
      </w:r>
      <w:proofErr w:type="gramStart"/>
      <w:r w:rsidR="00B81059" w:rsidRPr="004C2670">
        <w:rPr>
          <w:rFonts w:eastAsiaTheme="minorEastAsia"/>
          <w:b/>
          <w:bCs/>
          <w:u w:val="single"/>
        </w:rPr>
        <w:t>晟</w:t>
      </w:r>
      <w:proofErr w:type="gramEnd"/>
      <w:r w:rsidR="00B81059" w:rsidRPr="00A829F2">
        <w:rPr>
          <w:rFonts w:eastAsiaTheme="minorEastAsia"/>
          <w:b/>
          <w:bCs/>
        </w:rPr>
        <w:t>____</w:t>
      </w:r>
      <w:r w:rsidR="00CF4BFD" w:rsidRPr="00A829F2">
        <w:rPr>
          <w:rFonts w:eastAsiaTheme="minorEastAsia"/>
          <w:b/>
          <w:bCs/>
        </w:rPr>
        <w:t>__</w:t>
      </w:r>
      <w:r w:rsidR="00CF4BFD" w:rsidRPr="00A829F2">
        <w:rPr>
          <w:rFonts w:eastAsiaTheme="minorEastAsia"/>
          <w:b/>
          <w:bCs/>
        </w:rPr>
        <w:tab/>
      </w:r>
      <w:r w:rsidR="00CF4BFD" w:rsidRPr="00A829F2">
        <w:rPr>
          <w:rFonts w:eastAsiaTheme="minorEastAsia"/>
          <w:b/>
          <w:bCs/>
        </w:rPr>
        <w:tab/>
      </w:r>
      <w:r w:rsidR="00CF4BFD" w:rsidRPr="00A829F2">
        <w:rPr>
          <w:rFonts w:eastAsiaTheme="minorEastAsia"/>
          <w:b/>
          <w:bCs/>
        </w:rPr>
        <w:tab/>
      </w:r>
      <w:r w:rsidR="00CF4BFD" w:rsidRPr="00A829F2">
        <w:rPr>
          <w:rFonts w:eastAsiaTheme="minorEastAsia"/>
          <w:b/>
          <w:bCs/>
        </w:rPr>
        <w:tab/>
      </w:r>
      <w:r w:rsidRPr="00A829F2">
        <w:rPr>
          <w:rFonts w:eastAsiaTheme="minorEastAsia"/>
          <w:b/>
          <w:bCs/>
        </w:rPr>
        <w:t>日期：</w:t>
      </w:r>
      <w:r w:rsidR="004C2670" w:rsidRPr="00A829F2">
        <w:rPr>
          <w:rFonts w:eastAsiaTheme="minorEastAsia"/>
          <w:b/>
          <w:bCs/>
        </w:rPr>
        <w:t>2013 /0</w:t>
      </w:r>
      <w:r w:rsidR="004C2670">
        <w:rPr>
          <w:rFonts w:eastAsiaTheme="minorEastAsia" w:hint="eastAsia"/>
          <w:b/>
          <w:bCs/>
        </w:rPr>
        <w:t>8</w:t>
      </w:r>
      <w:r w:rsidR="004C2670" w:rsidRPr="00A829F2">
        <w:rPr>
          <w:rFonts w:eastAsiaTheme="minorEastAsia"/>
          <w:b/>
          <w:bCs/>
        </w:rPr>
        <w:t>/</w:t>
      </w:r>
      <w:r w:rsidR="004C2670">
        <w:rPr>
          <w:rFonts w:eastAsiaTheme="minorEastAsia" w:hint="eastAsia"/>
          <w:b/>
          <w:bCs/>
        </w:rPr>
        <w:t>05</w:t>
      </w:r>
    </w:p>
    <w:p w:rsidR="003A50A9" w:rsidRPr="00A829F2" w:rsidRDefault="003A50A9">
      <w:pPr>
        <w:rPr>
          <w:rFonts w:eastAsiaTheme="minorEastAsia"/>
          <w:b/>
          <w:bCs/>
        </w:rPr>
      </w:pPr>
      <w:r w:rsidRPr="00A829F2">
        <w:rPr>
          <w:rFonts w:eastAsiaTheme="minorEastAsia"/>
          <w:b/>
          <w:bCs/>
        </w:rPr>
        <w:t>产品经理：</w:t>
      </w:r>
      <w:r w:rsidRPr="00A829F2">
        <w:rPr>
          <w:rFonts w:eastAsiaTheme="minorEastAsia"/>
          <w:b/>
          <w:bCs/>
        </w:rPr>
        <w:t>___</w:t>
      </w:r>
      <w:r w:rsidR="004C2670">
        <w:rPr>
          <w:rFonts w:eastAsiaTheme="minorEastAsia" w:hint="eastAsia"/>
          <w:b/>
          <w:bCs/>
        </w:rPr>
        <w:t xml:space="preserve"> </w:t>
      </w:r>
      <w:r w:rsidRPr="00A829F2">
        <w:rPr>
          <w:rFonts w:eastAsiaTheme="minorEastAsia"/>
          <w:b/>
          <w:bCs/>
        </w:rPr>
        <w:t>__</w:t>
      </w:r>
      <w:r w:rsidR="002F3E8A" w:rsidRPr="00A829F2">
        <w:rPr>
          <w:rFonts w:eastAsiaTheme="minorEastAsia"/>
          <w:b/>
          <w:bCs/>
        </w:rPr>
        <w:t>_</w:t>
      </w:r>
      <w:r w:rsidR="00BD3738" w:rsidRPr="004C2670">
        <w:rPr>
          <w:rFonts w:eastAsiaTheme="minorEastAsia"/>
          <w:b/>
          <w:bCs/>
          <w:u w:val="single"/>
        </w:rPr>
        <w:t>郑遗</w:t>
      </w:r>
      <w:proofErr w:type="gramStart"/>
      <w:r w:rsidR="00BD3738" w:rsidRPr="004C2670">
        <w:rPr>
          <w:rFonts w:eastAsiaTheme="minorEastAsia"/>
          <w:b/>
          <w:bCs/>
          <w:u w:val="single"/>
        </w:rPr>
        <w:t>晟</w:t>
      </w:r>
      <w:proofErr w:type="gramEnd"/>
      <w:r w:rsidR="001C04EE">
        <w:rPr>
          <w:rFonts w:eastAsiaTheme="minorEastAsia"/>
          <w:b/>
          <w:bCs/>
        </w:rPr>
        <w:t>____</w:t>
      </w:r>
      <w:r w:rsidR="000653F4">
        <w:rPr>
          <w:rFonts w:eastAsiaTheme="minorEastAsia"/>
          <w:b/>
          <w:bCs/>
        </w:rPr>
        <w:t>__</w:t>
      </w:r>
      <w:r w:rsidR="00CF4BFD" w:rsidRPr="00A829F2">
        <w:rPr>
          <w:rFonts w:eastAsiaTheme="minorEastAsia"/>
          <w:b/>
          <w:bCs/>
        </w:rPr>
        <w:tab/>
      </w:r>
      <w:r w:rsidR="00CF4BFD" w:rsidRPr="00A829F2">
        <w:rPr>
          <w:rFonts w:eastAsiaTheme="minorEastAsia"/>
          <w:b/>
          <w:bCs/>
        </w:rPr>
        <w:tab/>
      </w:r>
      <w:r w:rsidR="00CF4BFD" w:rsidRPr="00A829F2">
        <w:rPr>
          <w:rFonts w:eastAsiaTheme="minorEastAsia"/>
          <w:b/>
          <w:bCs/>
        </w:rPr>
        <w:tab/>
      </w:r>
      <w:r w:rsidR="00CF4BFD" w:rsidRPr="00A829F2">
        <w:rPr>
          <w:rFonts w:eastAsiaTheme="minorEastAsia"/>
          <w:b/>
          <w:bCs/>
        </w:rPr>
        <w:tab/>
      </w:r>
      <w:r w:rsidR="004C2670">
        <w:rPr>
          <w:rFonts w:eastAsiaTheme="minorEastAsia" w:hint="eastAsia"/>
          <w:b/>
          <w:bCs/>
        </w:rPr>
        <w:t xml:space="preserve">    </w:t>
      </w:r>
      <w:r w:rsidR="004C2670">
        <w:rPr>
          <w:rFonts w:eastAsiaTheme="minorEastAsia" w:hint="eastAsia"/>
          <w:b/>
          <w:bCs/>
        </w:rPr>
        <w:tab/>
      </w:r>
      <w:r w:rsidRPr="00A829F2">
        <w:rPr>
          <w:rFonts w:eastAsiaTheme="minorEastAsia"/>
          <w:b/>
          <w:bCs/>
        </w:rPr>
        <w:t>日期：</w:t>
      </w:r>
      <w:r w:rsidR="004C2670" w:rsidRPr="00A829F2">
        <w:rPr>
          <w:rFonts w:eastAsiaTheme="minorEastAsia"/>
          <w:b/>
          <w:bCs/>
        </w:rPr>
        <w:t>2013 /0</w:t>
      </w:r>
      <w:r w:rsidR="004C2670">
        <w:rPr>
          <w:rFonts w:eastAsiaTheme="minorEastAsia" w:hint="eastAsia"/>
          <w:b/>
          <w:bCs/>
        </w:rPr>
        <w:t>8</w:t>
      </w:r>
      <w:r w:rsidR="004C2670" w:rsidRPr="00A829F2">
        <w:rPr>
          <w:rFonts w:eastAsiaTheme="minorEastAsia"/>
          <w:b/>
          <w:bCs/>
        </w:rPr>
        <w:t>/</w:t>
      </w:r>
      <w:r w:rsidR="004C2670">
        <w:rPr>
          <w:rFonts w:eastAsiaTheme="minorEastAsia" w:hint="eastAsia"/>
          <w:b/>
          <w:bCs/>
        </w:rPr>
        <w:t>05</w:t>
      </w:r>
    </w:p>
    <w:p w:rsidR="003A50A9" w:rsidRPr="00A829F2" w:rsidRDefault="003A50A9">
      <w:pPr>
        <w:rPr>
          <w:rFonts w:eastAsiaTheme="minorEastAsia"/>
          <w:b/>
          <w:bCs/>
        </w:rPr>
      </w:pPr>
    </w:p>
    <w:p w:rsidR="003A50A9" w:rsidRPr="00A829F2" w:rsidRDefault="003A50A9">
      <w:pPr>
        <w:rPr>
          <w:rFonts w:eastAsiaTheme="minorEastAsia"/>
        </w:rPr>
      </w:pPr>
    </w:p>
    <w:p w:rsidR="003A50A9" w:rsidRPr="00A829F2" w:rsidRDefault="003A50A9">
      <w:pPr>
        <w:rPr>
          <w:rFonts w:eastAsiaTheme="minorEastAsia"/>
        </w:rPr>
      </w:pPr>
    </w:p>
    <w:p w:rsidR="003A50A9" w:rsidRPr="00A829F2" w:rsidRDefault="003A50A9">
      <w:pPr>
        <w:rPr>
          <w:rFonts w:eastAsiaTheme="minorEastAsia"/>
        </w:rPr>
      </w:pPr>
    </w:p>
    <w:p w:rsidR="003A50A9" w:rsidRPr="00A829F2" w:rsidRDefault="003A50A9">
      <w:pPr>
        <w:rPr>
          <w:rFonts w:eastAsiaTheme="minorEastAsia"/>
        </w:rPr>
      </w:pPr>
    </w:p>
    <w:p w:rsidR="003A50A9" w:rsidRDefault="003A50A9">
      <w:pPr>
        <w:widowControl/>
        <w:autoSpaceDE w:val="0"/>
        <w:autoSpaceDN w:val="0"/>
        <w:spacing w:line="360" w:lineRule="atLeast"/>
        <w:jc w:val="center"/>
        <w:textAlignment w:val="bottom"/>
        <w:rPr>
          <w:rFonts w:eastAsiaTheme="minorEastAsia"/>
          <w:b/>
          <w:bCs/>
          <w:noProof/>
          <w:sz w:val="21"/>
          <w:szCs w:val="21"/>
        </w:rPr>
      </w:pPr>
    </w:p>
    <w:p w:rsidR="00217BB9" w:rsidRDefault="00217BB9">
      <w:pPr>
        <w:widowControl/>
        <w:autoSpaceDE w:val="0"/>
        <w:autoSpaceDN w:val="0"/>
        <w:spacing w:line="360" w:lineRule="atLeast"/>
        <w:jc w:val="center"/>
        <w:textAlignment w:val="bottom"/>
        <w:rPr>
          <w:rFonts w:eastAsiaTheme="minorEastAsia"/>
          <w:b/>
          <w:bCs/>
          <w:noProof/>
          <w:sz w:val="21"/>
          <w:szCs w:val="21"/>
        </w:rPr>
      </w:pPr>
    </w:p>
    <w:p w:rsidR="00217BB9" w:rsidRDefault="00217BB9">
      <w:pPr>
        <w:widowControl/>
        <w:autoSpaceDE w:val="0"/>
        <w:autoSpaceDN w:val="0"/>
        <w:spacing w:line="360" w:lineRule="atLeast"/>
        <w:jc w:val="center"/>
        <w:textAlignment w:val="bottom"/>
        <w:rPr>
          <w:rFonts w:eastAsiaTheme="minorEastAsia"/>
          <w:b/>
          <w:bCs/>
          <w:noProof/>
          <w:sz w:val="21"/>
          <w:szCs w:val="21"/>
        </w:rPr>
      </w:pPr>
    </w:p>
    <w:p w:rsidR="00217BB9" w:rsidRDefault="00217BB9">
      <w:pPr>
        <w:widowControl/>
        <w:autoSpaceDE w:val="0"/>
        <w:autoSpaceDN w:val="0"/>
        <w:spacing w:line="360" w:lineRule="atLeast"/>
        <w:jc w:val="center"/>
        <w:textAlignment w:val="bottom"/>
        <w:rPr>
          <w:rFonts w:eastAsiaTheme="minorEastAsia"/>
          <w:b/>
          <w:bCs/>
          <w:noProof/>
          <w:sz w:val="21"/>
          <w:szCs w:val="21"/>
        </w:rPr>
      </w:pPr>
    </w:p>
    <w:p w:rsidR="00217BB9" w:rsidRDefault="00217BB9">
      <w:pPr>
        <w:widowControl/>
        <w:autoSpaceDE w:val="0"/>
        <w:autoSpaceDN w:val="0"/>
        <w:spacing w:line="360" w:lineRule="atLeast"/>
        <w:jc w:val="center"/>
        <w:textAlignment w:val="bottom"/>
        <w:rPr>
          <w:rFonts w:eastAsiaTheme="minorEastAsia"/>
          <w:b/>
          <w:bCs/>
          <w:noProof/>
          <w:sz w:val="21"/>
          <w:szCs w:val="21"/>
        </w:rPr>
      </w:pPr>
    </w:p>
    <w:p w:rsidR="00217BB9" w:rsidRPr="00A829F2" w:rsidRDefault="00217BB9">
      <w:pPr>
        <w:widowControl/>
        <w:autoSpaceDE w:val="0"/>
        <w:autoSpaceDN w:val="0"/>
        <w:spacing w:line="360" w:lineRule="atLeast"/>
        <w:jc w:val="center"/>
        <w:textAlignment w:val="bottom"/>
        <w:rPr>
          <w:rFonts w:eastAsiaTheme="minorEastAsia"/>
          <w:b/>
          <w:bCs/>
          <w:sz w:val="21"/>
          <w:szCs w:val="21"/>
        </w:rPr>
      </w:pPr>
    </w:p>
    <w:p w:rsidR="003A50A9" w:rsidRPr="00A829F2" w:rsidRDefault="003A50A9">
      <w:pPr>
        <w:widowControl/>
        <w:autoSpaceDE w:val="0"/>
        <w:autoSpaceDN w:val="0"/>
        <w:spacing w:line="360" w:lineRule="atLeast"/>
        <w:jc w:val="center"/>
        <w:textAlignment w:val="bottom"/>
        <w:rPr>
          <w:rFonts w:eastAsiaTheme="minorEastAsia"/>
          <w:b/>
          <w:bCs/>
        </w:rPr>
      </w:pPr>
    </w:p>
    <w:p w:rsidR="003A50A9" w:rsidRPr="00A829F2" w:rsidRDefault="00E51D03">
      <w:pPr>
        <w:jc w:val="center"/>
        <w:rPr>
          <w:rFonts w:eastAsiaTheme="minorEastAsia"/>
          <w:b/>
          <w:bCs/>
          <w:sz w:val="32"/>
          <w:szCs w:val="32"/>
        </w:rPr>
      </w:pPr>
      <w:r w:rsidRPr="00A829F2">
        <w:rPr>
          <w:rFonts w:eastAsiaTheme="minorEastAsia"/>
          <w:b/>
          <w:bCs/>
          <w:sz w:val="32"/>
          <w:szCs w:val="32"/>
        </w:rPr>
        <w:fldChar w:fldCharType="begin"/>
      </w:r>
      <w:r w:rsidR="003A50A9" w:rsidRPr="00A829F2">
        <w:rPr>
          <w:rFonts w:eastAsiaTheme="minorEastAsia"/>
          <w:b/>
          <w:bCs/>
          <w:sz w:val="32"/>
          <w:szCs w:val="32"/>
        </w:rPr>
        <w:instrText xml:space="preserve"> QUOTE "</w:instrText>
      </w:r>
      <w:r w:rsidR="003A50A9" w:rsidRPr="00A829F2">
        <w:rPr>
          <w:rFonts w:eastAsiaTheme="minorEastAsia"/>
          <w:b/>
          <w:bCs/>
          <w:sz w:val="32"/>
          <w:szCs w:val="32"/>
        </w:rPr>
        <w:instrText>请在这里输入公司名称</w:instrText>
      </w:r>
      <w:r w:rsidR="003A50A9" w:rsidRPr="00A829F2">
        <w:rPr>
          <w:rFonts w:eastAsiaTheme="minorEastAsia"/>
          <w:b/>
          <w:bCs/>
          <w:sz w:val="32"/>
          <w:szCs w:val="32"/>
        </w:rPr>
        <w:instrText xml:space="preserve">" \* MERGEFORMAT </w:instrText>
      </w:r>
      <w:r w:rsidRPr="00A829F2">
        <w:rPr>
          <w:rFonts w:eastAsiaTheme="minorEastAsia"/>
          <w:b/>
          <w:bCs/>
          <w:sz w:val="32"/>
          <w:szCs w:val="32"/>
        </w:rPr>
        <w:fldChar w:fldCharType="separate"/>
      </w:r>
      <w:r w:rsidR="003472D0" w:rsidRPr="00A829F2">
        <w:rPr>
          <w:rFonts w:eastAsiaTheme="minorEastAsia"/>
          <w:b/>
          <w:bCs/>
          <w:sz w:val="32"/>
          <w:szCs w:val="32"/>
        </w:rPr>
        <w:t>请在这里输入公司名称</w:t>
      </w:r>
      <w:r w:rsidRPr="00A829F2">
        <w:rPr>
          <w:rFonts w:eastAsiaTheme="minorEastAsia"/>
          <w:b/>
          <w:bCs/>
          <w:sz w:val="32"/>
          <w:szCs w:val="32"/>
        </w:rPr>
        <w:fldChar w:fldCharType="end"/>
      </w:r>
    </w:p>
    <w:p w:rsidR="003A50A9" w:rsidRPr="00A829F2" w:rsidRDefault="003A50A9">
      <w:pPr>
        <w:jc w:val="center"/>
        <w:rPr>
          <w:rFonts w:eastAsiaTheme="minorEastAsia"/>
          <w:b/>
          <w:bCs/>
          <w:sz w:val="21"/>
          <w:szCs w:val="21"/>
        </w:rPr>
      </w:pPr>
      <w:r w:rsidRPr="00A829F2">
        <w:rPr>
          <w:rFonts w:eastAsiaTheme="minorEastAsia"/>
          <w:b/>
          <w:bCs/>
          <w:sz w:val="21"/>
          <w:szCs w:val="21"/>
        </w:rPr>
        <w:t>版权所有不得复制</w:t>
      </w:r>
    </w:p>
    <w:p w:rsidR="00881A00" w:rsidRDefault="00881A00" w:rsidP="00881A00">
      <w:pPr>
        <w:rPr>
          <w:rFonts w:hint="eastAsia"/>
        </w:rPr>
      </w:pPr>
    </w:p>
    <w:p w:rsidR="00881A00" w:rsidRDefault="00881A00" w:rsidP="00881A00">
      <w:pPr>
        <w:rPr>
          <w:rFonts w:hint="eastAsia"/>
        </w:rPr>
      </w:pPr>
    </w:p>
    <w:p w:rsidR="00881A00" w:rsidRDefault="00881A00" w:rsidP="00881A00">
      <w:pPr>
        <w:rPr>
          <w:rFonts w:hint="eastAsia"/>
        </w:rPr>
      </w:pPr>
    </w:p>
    <w:p w:rsidR="00881A00" w:rsidRDefault="00881A00" w:rsidP="00881A00">
      <w:pPr>
        <w:rPr>
          <w:rFonts w:hint="eastAsia"/>
        </w:rPr>
      </w:pPr>
    </w:p>
    <w:p w:rsidR="00881A00" w:rsidRDefault="00881A00" w:rsidP="00881A00">
      <w:pPr>
        <w:rPr>
          <w:rFonts w:hint="eastAsia"/>
        </w:rPr>
      </w:pPr>
    </w:p>
    <w:p w:rsidR="00881A00" w:rsidRDefault="00881A00" w:rsidP="00881A00">
      <w:pPr>
        <w:rPr>
          <w:rFonts w:hint="eastAsia"/>
        </w:rPr>
      </w:pPr>
    </w:p>
    <w:sdt>
      <w:sdtPr>
        <w:rPr>
          <w:lang w:val="zh-CN"/>
        </w:rPr>
        <w:id w:val="842978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 w:val="0"/>
          <w:bCs w:val="0"/>
          <w:color w:val="auto"/>
          <w:sz w:val="20"/>
          <w:szCs w:val="24"/>
          <w:lang w:val="en-US"/>
        </w:rPr>
      </w:sdtEndPr>
      <w:sdtContent>
        <w:p w:rsidR="00881A00" w:rsidRDefault="00881A00" w:rsidP="002674D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674DB" w:rsidRDefault="00881A00" w:rsidP="002674DB">
          <w:pPr>
            <w:pStyle w:val="21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684340" w:history="1">
            <w:r w:rsidR="002674DB" w:rsidRPr="009508FB">
              <w:rPr>
                <w:rStyle w:val="af3"/>
                <w:noProof/>
              </w:rPr>
              <w:t>1</w:t>
            </w:r>
            <w:r w:rsidR="002674DB" w:rsidRPr="009508FB">
              <w:rPr>
                <w:rStyle w:val="af3"/>
                <w:rFonts w:hint="eastAsia"/>
                <w:noProof/>
              </w:rPr>
              <w:t>引言</w:t>
            </w:r>
            <w:r w:rsidR="002674DB">
              <w:rPr>
                <w:noProof/>
                <w:webHidden/>
              </w:rPr>
              <w:tab/>
            </w:r>
            <w:r w:rsidR="002674DB">
              <w:rPr>
                <w:noProof/>
                <w:webHidden/>
              </w:rPr>
              <w:fldChar w:fldCharType="begin"/>
            </w:r>
            <w:r w:rsidR="002674DB">
              <w:rPr>
                <w:noProof/>
                <w:webHidden/>
              </w:rPr>
              <w:instrText xml:space="preserve"> PAGEREF _Toc363684340 \h </w:instrText>
            </w:r>
            <w:r w:rsidR="002674DB">
              <w:rPr>
                <w:noProof/>
                <w:webHidden/>
              </w:rPr>
            </w:r>
            <w:r w:rsidR="002674DB">
              <w:rPr>
                <w:noProof/>
                <w:webHidden/>
              </w:rPr>
              <w:fldChar w:fldCharType="separate"/>
            </w:r>
            <w:r w:rsidR="002674DB">
              <w:rPr>
                <w:noProof/>
                <w:webHidden/>
              </w:rPr>
              <w:t>2</w:t>
            </w:r>
            <w:r w:rsidR="002674DB">
              <w:rPr>
                <w:noProof/>
                <w:webHidden/>
              </w:rPr>
              <w:fldChar w:fldCharType="end"/>
            </w:r>
          </w:hyperlink>
        </w:p>
        <w:p w:rsidR="002674DB" w:rsidRDefault="002674DB" w:rsidP="002674DB">
          <w:pPr>
            <w:pStyle w:val="31"/>
            <w:tabs>
              <w:tab w:val="left" w:pos="147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63684341" w:history="1">
            <w:r w:rsidRPr="009508FB">
              <w:rPr>
                <w:rStyle w:val="af3"/>
                <w:noProof/>
              </w:rPr>
              <w:t>1 .1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08FB">
              <w:rPr>
                <w:rStyle w:val="af3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_Toc363684341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4DB" w:rsidRDefault="002674DB" w:rsidP="002674DB">
          <w:pPr>
            <w:pStyle w:val="31"/>
            <w:tabs>
              <w:tab w:val="left" w:pos="147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63684342" w:history="1">
            <w:r w:rsidRPr="009508FB">
              <w:rPr>
                <w:rStyle w:val="af3"/>
                <w:noProof/>
              </w:rPr>
              <w:t>1 .2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08FB">
              <w:rPr>
                <w:rStyle w:val="af3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_Toc363684342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4DB" w:rsidRDefault="002674DB" w:rsidP="002674DB">
          <w:pPr>
            <w:pStyle w:val="21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63684343" w:history="1">
            <w:r w:rsidRPr="009508FB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08FB">
              <w:rPr>
                <w:rStyle w:val="af3"/>
                <w:rFonts w:hint="eastAsia"/>
                <w:noProof/>
              </w:rPr>
              <w:t>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_Toc363684343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4DB" w:rsidRDefault="002674DB" w:rsidP="002674DB">
          <w:pPr>
            <w:pStyle w:val="31"/>
            <w:tabs>
              <w:tab w:val="left" w:pos="147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63684344" w:history="1">
            <w:r w:rsidRPr="002674DB">
              <w:rPr>
                <w:rStyle w:val="af3"/>
                <w:noProof/>
              </w:rPr>
              <w:t>2 .1</w:t>
            </w:r>
            <w:r w:rsidRPr="002674D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674DB">
              <w:rPr>
                <w:rStyle w:val="af3"/>
                <w:rFonts w:hint="eastAsia"/>
                <w:noProof/>
              </w:rPr>
              <w:t>请求和响应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_Toc363684344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00" w:rsidRDefault="00881A00">
          <w:r>
            <w:fldChar w:fldCharType="end"/>
          </w:r>
        </w:p>
      </w:sdtContent>
    </w:sdt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2674DB" w:rsidRDefault="002674DB" w:rsidP="00881A00">
      <w:pPr>
        <w:rPr>
          <w:rFonts w:hint="eastAsia"/>
        </w:rPr>
      </w:pPr>
    </w:p>
    <w:p w:rsidR="003A50A9" w:rsidRPr="00A829F2" w:rsidRDefault="00E51D03" w:rsidP="00881A00">
      <w:r w:rsidRPr="00A829F2">
        <w:fldChar w:fldCharType="begin"/>
      </w:r>
      <w:r w:rsidR="003A50A9" w:rsidRPr="00A829F2">
        <w:instrText xml:space="preserve"> TITLE  \* MERGEFORMAT </w:instrText>
      </w:r>
      <w:r w:rsidRPr="00A829F2">
        <w:fldChar w:fldCharType="end"/>
      </w:r>
    </w:p>
    <w:p w:rsidR="003A50A9" w:rsidRPr="00A829F2" w:rsidRDefault="003A50A9">
      <w:pPr>
        <w:pStyle w:val="2"/>
        <w:numPr>
          <w:ilvl w:val="0"/>
          <w:numId w:val="0"/>
        </w:numPr>
        <w:rPr>
          <w:rFonts w:ascii="Times New Roman" w:eastAsiaTheme="minorEastAsia" w:hAnsi="Times New Roman"/>
        </w:rPr>
      </w:pPr>
      <w:bookmarkStart w:id="0" w:name="_Toc363684340"/>
      <w:r w:rsidRPr="00A829F2">
        <w:rPr>
          <w:rFonts w:ascii="Times New Roman" w:eastAsiaTheme="minorEastAsia" w:hAnsi="Times New Roman"/>
        </w:rPr>
        <w:lastRenderedPageBreak/>
        <w:t>1</w:t>
      </w:r>
      <w:r w:rsidRPr="00A829F2">
        <w:rPr>
          <w:rFonts w:ascii="Times New Roman" w:eastAsiaTheme="minorEastAsia" w:hAnsi="Times New Roman"/>
        </w:rPr>
        <w:t>引言</w:t>
      </w:r>
      <w:bookmarkEnd w:id="0"/>
    </w:p>
    <w:p w:rsidR="003A50A9" w:rsidRPr="00A829F2" w:rsidRDefault="003A50A9">
      <w:pPr>
        <w:pStyle w:val="3"/>
        <w:rPr>
          <w:rFonts w:eastAsiaTheme="minorEastAsia"/>
        </w:rPr>
      </w:pPr>
      <w:bookmarkStart w:id="1" w:name="_Toc363684341"/>
      <w:r w:rsidRPr="00A829F2">
        <w:rPr>
          <w:rFonts w:eastAsiaTheme="minorEastAsia"/>
        </w:rPr>
        <w:t>编写目的</w:t>
      </w:r>
      <w:bookmarkEnd w:id="1"/>
    </w:p>
    <w:p w:rsidR="003A50A9" w:rsidRPr="00A829F2" w:rsidRDefault="004C2670" w:rsidP="004C2670">
      <w:pPr>
        <w:ind w:left="425"/>
        <w:rPr>
          <w:rFonts w:eastAsiaTheme="minorEastAsia"/>
        </w:rPr>
      </w:pPr>
      <w:r>
        <w:rPr>
          <w:rFonts w:eastAsiaTheme="minorEastAsia" w:hint="eastAsia"/>
        </w:rPr>
        <w:t>本文档用于解释用户端对服务器接口发出的请求内容和响应。</w:t>
      </w:r>
    </w:p>
    <w:p w:rsidR="003A50A9" w:rsidRPr="00A829F2" w:rsidRDefault="003A50A9">
      <w:pPr>
        <w:pStyle w:val="3"/>
        <w:rPr>
          <w:rFonts w:eastAsiaTheme="minorEastAsia"/>
        </w:rPr>
      </w:pPr>
      <w:bookmarkStart w:id="2" w:name="_Toc363684342"/>
      <w:r w:rsidRPr="00A829F2">
        <w:rPr>
          <w:rFonts w:eastAsiaTheme="minorEastAsia"/>
        </w:rPr>
        <w:t>参考资料</w:t>
      </w:r>
      <w:bookmarkEnd w:id="2"/>
    </w:p>
    <w:p w:rsidR="00C400BD" w:rsidRPr="00A829F2" w:rsidRDefault="00BD3738">
      <w:pPr>
        <w:rPr>
          <w:rFonts w:eastAsiaTheme="minorEastAsia"/>
        </w:rPr>
      </w:pPr>
      <w:r w:rsidRPr="00A829F2">
        <w:rPr>
          <w:rFonts w:eastAsiaTheme="minorEastAsia"/>
        </w:rPr>
        <w:t>无</w:t>
      </w:r>
    </w:p>
    <w:p w:rsidR="003A50A9" w:rsidRDefault="004C2670">
      <w:pPr>
        <w:pStyle w:val="2"/>
        <w:rPr>
          <w:rFonts w:ascii="Times New Roman" w:eastAsiaTheme="minorEastAsia" w:hAnsi="Times New Roman" w:hint="eastAsia"/>
        </w:rPr>
      </w:pPr>
      <w:bookmarkStart w:id="3" w:name="_Toc363684343"/>
      <w:r>
        <w:rPr>
          <w:rFonts w:ascii="Times New Roman" w:eastAsiaTheme="minorEastAsia" w:hAnsi="Times New Roman" w:hint="eastAsia"/>
        </w:rPr>
        <w:t>接口描述</w:t>
      </w:r>
      <w:bookmarkEnd w:id="3"/>
    </w:p>
    <w:p w:rsidR="004C2670" w:rsidRPr="001E41D3" w:rsidRDefault="004C2670" w:rsidP="004C2670">
      <w:pPr>
        <w:pStyle w:val="3"/>
        <w:rPr>
          <w:rFonts w:hint="eastAsia"/>
          <w:b/>
        </w:rPr>
      </w:pPr>
      <w:bookmarkStart w:id="4" w:name="_Toc363684344"/>
      <w:r w:rsidRPr="001E41D3">
        <w:rPr>
          <w:rFonts w:hint="eastAsia"/>
          <w:b/>
        </w:rPr>
        <w:t>请求和响应</w:t>
      </w:r>
      <w:bookmarkEnd w:id="4"/>
    </w:p>
    <w:p w:rsidR="004C2670" w:rsidRPr="001E41D3" w:rsidRDefault="001E41D3" w:rsidP="004C2670">
      <w:pPr>
        <w:pStyle w:val="4"/>
        <w:rPr>
          <w:rFonts w:hint="eastAsia"/>
          <w:b/>
        </w:rPr>
      </w:pPr>
      <w:r w:rsidRPr="001E41D3">
        <w:rPr>
          <w:rFonts w:hint="eastAsia"/>
          <w:b/>
        </w:rPr>
        <w:t xml:space="preserve"> </w:t>
      </w:r>
      <w:r w:rsidR="004C2670" w:rsidRPr="001E41D3">
        <w:rPr>
          <w:rFonts w:hint="eastAsia"/>
          <w:b/>
        </w:rPr>
        <w:t>登陆接口</w:t>
      </w:r>
    </w:p>
    <w:p w:rsidR="001E41D3" w:rsidRPr="001E41D3" w:rsidRDefault="001E41D3" w:rsidP="001E41D3">
      <w:pPr>
        <w:rPr>
          <w:rFonts w:hint="eastAsia"/>
          <w:b/>
        </w:rPr>
      </w:pPr>
      <w:r w:rsidRPr="001E41D3">
        <w:rPr>
          <w:rFonts w:hint="eastAsia"/>
          <w:b/>
        </w:rPr>
        <w:t>URL</w:t>
      </w:r>
      <w:r w:rsidRPr="001E41D3">
        <w:rPr>
          <w:rFonts w:hint="eastAsia"/>
          <w:b/>
        </w:rPr>
        <w:t>示例</w:t>
      </w:r>
      <w:r w:rsidRPr="001E41D3">
        <w:rPr>
          <w:rFonts w:hint="eastAsia"/>
          <w:b/>
        </w:rPr>
        <w:t>:</w:t>
      </w:r>
      <w:r w:rsidRPr="001E41D3">
        <w:rPr>
          <w:b/>
        </w:rPr>
        <w:t xml:space="preserve"> </w:t>
      </w:r>
    </w:p>
    <w:p w:rsidR="001E41D3" w:rsidRDefault="001E41D3" w:rsidP="001E41D3">
      <w:pPr>
        <w:rPr>
          <w:rFonts w:hint="eastAsia"/>
        </w:rPr>
      </w:pPr>
      <w:r>
        <w:t>http://teach.zys-wings.com/teach/api/login/?username=admin&amp;password=admin</w:t>
      </w:r>
    </w:p>
    <w:p w:rsidR="001E41D3" w:rsidRPr="001E41D3" w:rsidRDefault="001E41D3" w:rsidP="001E41D3">
      <w:pPr>
        <w:rPr>
          <w:rFonts w:hint="eastAsia"/>
          <w:b/>
        </w:rPr>
      </w:pPr>
      <w:r w:rsidRPr="001E41D3">
        <w:rPr>
          <w:rFonts w:hint="eastAsia"/>
          <w:b/>
        </w:rPr>
        <w:t>请求参数</w:t>
      </w:r>
      <w:r w:rsidRPr="001E41D3">
        <w:rPr>
          <w:rFonts w:hint="eastAsia"/>
          <w:b/>
        </w:rPr>
        <w:t>:</w:t>
      </w:r>
    </w:p>
    <w:tbl>
      <w:tblPr>
        <w:tblStyle w:val="1-50"/>
        <w:tblW w:w="8472" w:type="dxa"/>
        <w:tblLook w:val="04A0"/>
      </w:tblPr>
      <w:tblGrid>
        <w:gridCol w:w="1709"/>
        <w:gridCol w:w="1709"/>
        <w:gridCol w:w="1709"/>
        <w:gridCol w:w="1709"/>
        <w:gridCol w:w="1636"/>
      </w:tblGrid>
      <w:tr w:rsidR="001E41D3" w:rsidTr="001E41D3">
        <w:trPr>
          <w:cnfStyle w:val="100000000000"/>
          <w:trHeight w:val="642"/>
        </w:trPr>
        <w:tc>
          <w:tcPr>
            <w:cnfStyle w:val="001000000000"/>
            <w:tcW w:w="1709" w:type="dxa"/>
          </w:tcPr>
          <w:p w:rsidR="001E41D3" w:rsidRDefault="001E41D3" w:rsidP="004C2670">
            <w:r>
              <w:rPr>
                <w:rFonts w:hint="eastAsia"/>
              </w:rPr>
              <w:t>名称</w:t>
            </w:r>
          </w:p>
        </w:tc>
        <w:tc>
          <w:tcPr>
            <w:tcW w:w="1709" w:type="dxa"/>
          </w:tcPr>
          <w:p w:rsidR="001E41D3" w:rsidRDefault="001E41D3" w:rsidP="004C2670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709" w:type="dxa"/>
          </w:tcPr>
          <w:p w:rsidR="001E41D3" w:rsidRDefault="001E41D3" w:rsidP="004C2670">
            <w:pPr>
              <w:cnfStyle w:val="10000000000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09" w:type="dxa"/>
          </w:tcPr>
          <w:p w:rsidR="001E41D3" w:rsidRDefault="001E41D3" w:rsidP="004C2670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636" w:type="dxa"/>
          </w:tcPr>
          <w:p w:rsidR="001E41D3" w:rsidRDefault="001E41D3" w:rsidP="004C2670">
            <w:pPr>
              <w:cnfStyle w:val="100000000000"/>
            </w:pPr>
            <w:r>
              <w:rPr>
                <w:rFonts w:hint="eastAsia"/>
              </w:rPr>
              <w:t>实例</w:t>
            </w:r>
          </w:p>
        </w:tc>
      </w:tr>
      <w:tr w:rsidR="001E41D3" w:rsidTr="001E41D3">
        <w:trPr>
          <w:cnfStyle w:val="000000100000"/>
          <w:trHeight w:val="642"/>
        </w:trPr>
        <w:tc>
          <w:tcPr>
            <w:cnfStyle w:val="001000000000"/>
            <w:tcW w:w="1709" w:type="dxa"/>
          </w:tcPr>
          <w:p w:rsidR="001E41D3" w:rsidRDefault="001E41D3" w:rsidP="004C2670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709" w:type="dxa"/>
          </w:tcPr>
          <w:p w:rsidR="001E41D3" w:rsidRDefault="001E41D3" w:rsidP="004C2670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9" w:type="dxa"/>
          </w:tcPr>
          <w:p w:rsidR="001E41D3" w:rsidRDefault="001E41D3" w:rsidP="004C267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9" w:type="dxa"/>
          </w:tcPr>
          <w:p w:rsidR="001E41D3" w:rsidRDefault="001E41D3" w:rsidP="004C2670">
            <w:pPr>
              <w:cnfStyle w:val="000000100000"/>
            </w:pPr>
            <w:r>
              <w:rPr>
                <w:rFonts w:hint="eastAsia"/>
              </w:rPr>
              <w:t>用户登录名</w:t>
            </w:r>
          </w:p>
        </w:tc>
        <w:tc>
          <w:tcPr>
            <w:tcW w:w="1636" w:type="dxa"/>
          </w:tcPr>
          <w:p w:rsidR="001E41D3" w:rsidRDefault="001E41D3" w:rsidP="004C267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</w:p>
        </w:tc>
      </w:tr>
      <w:tr w:rsidR="001E41D3" w:rsidTr="001E41D3">
        <w:trPr>
          <w:trHeight w:val="667"/>
        </w:trPr>
        <w:tc>
          <w:tcPr>
            <w:cnfStyle w:val="001000000000"/>
            <w:tcW w:w="1709" w:type="dxa"/>
          </w:tcPr>
          <w:p w:rsidR="001E41D3" w:rsidRDefault="001E41D3" w:rsidP="004C2670">
            <w:r>
              <w:rPr>
                <w:rFonts w:hint="eastAsia"/>
              </w:rPr>
              <w:t>password</w:t>
            </w:r>
          </w:p>
        </w:tc>
        <w:tc>
          <w:tcPr>
            <w:tcW w:w="1709" w:type="dxa"/>
          </w:tcPr>
          <w:p w:rsidR="001E41D3" w:rsidRDefault="001E41D3" w:rsidP="004C2670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9" w:type="dxa"/>
          </w:tcPr>
          <w:p w:rsidR="001E41D3" w:rsidRDefault="001E41D3" w:rsidP="004C2670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9" w:type="dxa"/>
          </w:tcPr>
          <w:p w:rsidR="001E41D3" w:rsidRDefault="001E41D3" w:rsidP="004C2670">
            <w:pPr>
              <w:cnfStyle w:val="000000000000"/>
            </w:pPr>
            <w:r>
              <w:rPr>
                <w:rFonts w:hint="eastAsia"/>
              </w:rPr>
              <w:t>用户登录密码</w:t>
            </w:r>
          </w:p>
        </w:tc>
        <w:tc>
          <w:tcPr>
            <w:tcW w:w="1636" w:type="dxa"/>
          </w:tcPr>
          <w:p w:rsidR="001E41D3" w:rsidRDefault="001E41D3" w:rsidP="004C2670">
            <w:pPr>
              <w:cnfStyle w:val="000000000000"/>
            </w:pPr>
            <w:r>
              <w:rPr>
                <w:rFonts w:hint="eastAsia"/>
              </w:rPr>
              <w:t>admin</w:t>
            </w:r>
          </w:p>
        </w:tc>
      </w:tr>
    </w:tbl>
    <w:p w:rsidR="002674DB" w:rsidRPr="00E157C0" w:rsidRDefault="001E41D3">
      <w:pPr>
        <w:rPr>
          <w:rFonts w:hint="eastAsia"/>
          <w:b/>
        </w:rPr>
      </w:pPr>
      <w:r w:rsidRPr="001E41D3">
        <w:rPr>
          <w:rFonts w:hint="eastAsia"/>
          <w:b/>
        </w:rPr>
        <w:t>响应信息</w:t>
      </w:r>
      <w:r w:rsidRPr="001E41D3">
        <w:rPr>
          <w:rFonts w:hint="eastAsia"/>
          <w:b/>
        </w:rPr>
        <w:t>:</w:t>
      </w:r>
    </w:p>
    <w:tbl>
      <w:tblPr>
        <w:tblStyle w:val="af1"/>
        <w:tblW w:w="0" w:type="auto"/>
        <w:shd w:val="clear" w:color="auto" w:fill="EEECE1" w:themeFill="background2"/>
        <w:tblLook w:val="04A0"/>
      </w:tblPr>
      <w:tblGrid>
        <w:gridCol w:w="8522"/>
      </w:tblGrid>
      <w:tr w:rsidR="00E157C0" w:rsidTr="00E157C0">
        <w:tc>
          <w:tcPr>
            <w:tcW w:w="8522" w:type="dxa"/>
            <w:shd w:val="clear" w:color="auto" w:fill="EEECE1" w:themeFill="background2"/>
          </w:tcPr>
          <w:p w:rsidR="00E157C0" w:rsidRPr="002674DB" w:rsidRDefault="00E157C0" w:rsidP="00E157C0">
            <w:pPr>
              <w:rPr>
                <w:rFonts w:hint="eastAsia"/>
              </w:rPr>
            </w:pPr>
            <w:r w:rsidRPr="002674DB">
              <w:t>{</w:t>
            </w:r>
            <w:r w:rsidRPr="002674DB">
              <w:br/>
              <w:t>“data”: {</w:t>
            </w:r>
            <w:r w:rsidRPr="002674DB">
              <w:br/>
              <w:t xml:space="preserve">“username”: “admin”, </w:t>
            </w:r>
            <w:r w:rsidRPr="002674DB">
              <w:t>用户名</w:t>
            </w:r>
            <w:r w:rsidRPr="002674DB">
              <w:br/>
              <w:t>“level”: 3, //0</w:t>
            </w:r>
            <w:r w:rsidRPr="002674DB">
              <w:t>学生</w:t>
            </w:r>
            <w:r w:rsidRPr="002674DB">
              <w:t>,1</w:t>
            </w:r>
            <w:r w:rsidRPr="002674DB">
              <w:t>专业教书</w:t>
            </w:r>
            <w:r w:rsidRPr="002674DB">
              <w:t>,2</w:t>
            </w:r>
            <w:r w:rsidRPr="002674DB">
              <w:t>企业教书</w:t>
            </w:r>
            <w:r w:rsidRPr="002674DB">
              <w:t>,3</w:t>
            </w:r>
            <w:r w:rsidRPr="002674DB">
              <w:t>管理员</w:t>
            </w:r>
            <w:r w:rsidRPr="002674DB">
              <w:br/>
              <w:t xml:space="preserve">“token”: “vzMiFI7h8eruAWzRndOeYpQJ%2BzJyIbSW”, </w:t>
            </w:r>
            <w:r w:rsidRPr="002674DB">
              <w:t>认证用</w:t>
            </w:r>
            <w:r w:rsidRPr="002674DB">
              <w:t>token</w:t>
            </w:r>
            <w:r w:rsidRPr="002674DB">
              <w:br/>
              <w:t>“name”: “admin”, //</w:t>
            </w:r>
            <w:r w:rsidRPr="002674DB">
              <w:t>名称</w:t>
            </w:r>
            <w:r w:rsidRPr="002674DB">
              <w:br/>
              <w:t>“</w:t>
            </w:r>
            <w:proofErr w:type="spellStart"/>
            <w:r w:rsidRPr="002674DB">
              <w:t>userId</w:t>
            </w:r>
            <w:proofErr w:type="spellEnd"/>
            <w:r w:rsidRPr="002674DB">
              <w:t>”: 14, //</w:t>
            </w:r>
            <w:r w:rsidRPr="002674DB">
              <w:t>用户</w:t>
            </w:r>
            <w:r w:rsidRPr="002674DB">
              <w:t>id</w:t>
            </w:r>
            <w:r w:rsidRPr="002674DB">
              <w:br/>
              <w:t>“password”: “admin” //</w:t>
            </w:r>
            <w:r w:rsidRPr="002674DB">
              <w:t>密码</w:t>
            </w:r>
            <w:r w:rsidRPr="002674DB">
              <w:br/>
              <w:t>},</w:t>
            </w:r>
            <w:r w:rsidRPr="002674DB">
              <w:br/>
              <w:t>“code”: 1 //</w:t>
            </w:r>
            <w:r w:rsidRPr="002674DB">
              <w:t>返回码，</w:t>
            </w:r>
            <w:r w:rsidRPr="002674DB">
              <w:t>1</w:t>
            </w:r>
            <w:r w:rsidRPr="002674DB">
              <w:t>表示成功</w:t>
            </w:r>
            <w:r w:rsidRPr="002674DB">
              <w:br/>
              <w:t>}</w:t>
            </w:r>
          </w:p>
          <w:p w:rsidR="00E157C0" w:rsidRPr="00E157C0" w:rsidRDefault="00E157C0">
            <w:pPr>
              <w:rPr>
                <w:rFonts w:hint="eastAsia"/>
              </w:rPr>
            </w:pPr>
          </w:p>
        </w:tc>
      </w:tr>
    </w:tbl>
    <w:p w:rsidR="00E157C0" w:rsidRDefault="00E157C0">
      <w:pPr>
        <w:rPr>
          <w:rFonts w:hint="eastAsia"/>
        </w:rPr>
      </w:pPr>
    </w:p>
    <w:p w:rsidR="001E41D3" w:rsidRPr="001E41D3" w:rsidRDefault="001E41D3" w:rsidP="001E41D3">
      <w:pPr>
        <w:pStyle w:val="4"/>
        <w:rPr>
          <w:rFonts w:hint="eastAsia"/>
          <w:b/>
        </w:rPr>
      </w:pPr>
      <w:r w:rsidRPr="001E41D3">
        <w:rPr>
          <w:rFonts w:hint="eastAsia"/>
          <w:b/>
        </w:rPr>
        <w:t>获取校园信息列表接口</w:t>
      </w:r>
    </w:p>
    <w:p w:rsidR="001E41D3" w:rsidRPr="001E41D3" w:rsidRDefault="001E41D3" w:rsidP="001E41D3">
      <w:pP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</w:pPr>
      <w:r w:rsidRPr="001E41D3">
        <w:rPr>
          <w:rFonts w:hint="eastAsia"/>
          <w:b/>
        </w:rPr>
        <w:t>URL</w:t>
      </w:r>
      <w:r w:rsidRPr="001E41D3">
        <w:rPr>
          <w:rFonts w:hint="eastAsia"/>
          <w:b/>
        </w:rPr>
        <w:t>示例</w:t>
      </w:r>
      <w:r w:rsidRPr="001E41D3">
        <w:rPr>
          <w:rFonts w:hint="eastAsia"/>
          <w:b/>
        </w:rPr>
        <w:t>:</w:t>
      </w:r>
    </w:p>
    <w:p w:rsidR="001E41D3" w:rsidRDefault="001E41D3" w:rsidP="001E41D3">
      <w:pPr>
        <w:rPr>
          <w:rFonts w:hint="eastAsia"/>
        </w:rPr>
      </w:pPr>
      <w:r w:rsidRPr="001E41D3">
        <w:t>http://teach.zys-wings.com/teach/api/schoolInfo/list/?type=0&amp;limit=10&amp;offset=0&amp;token=XPZnlwnzV</w:t>
      </w:r>
      <w:r w:rsidRPr="001E41D3">
        <w:lastRenderedPageBreak/>
        <w:t>XzyDXBb3%2BTTogIW3iJTiZWd</w:t>
      </w:r>
    </w:p>
    <w:p w:rsidR="001E41D3" w:rsidRDefault="001E41D3" w:rsidP="001E41D3">
      <w:pPr>
        <w:rPr>
          <w:rFonts w:hint="eastAsia"/>
          <w:b/>
        </w:rPr>
      </w:pPr>
      <w:r w:rsidRPr="001E41D3">
        <w:rPr>
          <w:rFonts w:hint="eastAsia"/>
          <w:b/>
        </w:rPr>
        <w:t>请求参数</w:t>
      </w:r>
      <w:r w:rsidRPr="001E41D3"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151"/>
        <w:gridCol w:w="1157"/>
        <w:gridCol w:w="1000"/>
        <w:gridCol w:w="1109"/>
        <w:gridCol w:w="4105"/>
      </w:tblGrid>
      <w:tr w:rsidR="001E41D3" w:rsidTr="001E41D3">
        <w:trPr>
          <w:cnfStyle w:val="100000000000"/>
        </w:trPr>
        <w:tc>
          <w:tcPr>
            <w:cnfStyle w:val="001000000000"/>
            <w:tcW w:w="1704" w:type="dxa"/>
          </w:tcPr>
          <w:p w:rsidR="001E41D3" w:rsidRPr="00B260B0" w:rsidRDefault="001E41D3" w:rsidP="001E41D3">
            <w:pPr>
              <w:rPr>
                <w:rFonts w:hint="eastAsia"/>
              </w:rPr>
            </w:pPr>
            <w:r w:rsidRPr="00B260B0"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1E41D3" w:rsidRPr="00B260B0" w:rsidRDefault="00B260B0" w:rsidP="001E41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1E41D3" w:rsidRPr="00B260B0" w:rsidRDefault="00B260B0" w:rsidP="001E41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1E41D3" w:rsidRPr="00B260B0" w:rsidRDefault="00B260B0" w:rsidP="001E41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1E41D3" w:rsidRPr="00B260B0" w:rsidRDefault="00B260B0" w:rsidP="001E41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实例</w:t>
            </w:r>
          </w:p>
        </w:tc>
      </w:tr>
      <w:tr w:rsidR="001E41D3" w:rsidTr="001E41D3">
        <w:trPr>
          <w:cnfStyle w:val="000000100000"/>
        </w:trPr>
        <w:tc>
          <w:tcPr>
            <w:cnfStyle w:val="001000000000"/>
            <w:tcW w:w="1704" w:type="dxa"/>
          </w:tcPr>
          <w:p w:rsidR="001E41D3" w:rsidRPr="00B260B0" w:rsidRDefault="00B260B0" w:rsidP="001E41D3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:rsidR="001E41D3" w:rsidRPr="00B260B0" w:rsidRDefault="00B260B0" w:rsidP="001E41D3">
            <w:pPr>
              <w:cnfStyle w:val="00000010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1E41D3" w:rsidRPr="00B260B0" w:rsidRDefault="00B260B0" w:rsidP="001E41D3">
            <w:pPr>
              <w:cnfStyle w:val="000000100000"/>
              <w:rPr>
                <w:rFonts w:hint="eastAsia"/>
              </w:rPr>
            </w:pPr>
            <w:r w:rsidRPr="00B260B0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E41D3" w:rsidRPr="00B260B0" w:rsidRDefault="00B260B0" w:rsidP="001E41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信息类别。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学校信息，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校园信息。</w:t>
            </w:r>
          </w:p>
        </w:tc>
        <w:tc>
          <w:tcPr>
            <w:tcW w:w="1705" w:type="dxa"/>
          </w:tcPr>
          <w:p w:rsidR="001E41D3" w:rsidRPr="00B260B0" w:rsidRDefault="00B260B0" w:rsidP="001E41D3">
            <w:pPr>
              <w:cnfStyle w:val="0000001000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1E41D3" w:rsidTr="001E41D3">
        <w:tc>
          <w:tcPr>
            <w:cnfStyle w:val="001000000000"/>
            <w:tcW w:w="1704" w:type="dxa"/>
          </w:tcPr>
          <w:p w:rsidR="001E41D3" w:rsidRPr="00B260B0" w:rsidRDefault="00B260B0" w:rsidP="001E41D3">
            <w:pPr>
              <w:rPr>
                <w:rFonts w:hint="eastAsia"/>
              </w:rPr>
            </w:pPr>
            <w:r>
              <w:rPr>
                <w:rFonts w:hint="eastAsia"/>
              </w:rPr>
              <w:t>limit</w:t>
            </w:r>
          </w:p>
        </w:tc>
        <w:tc>
          <w:tcPr>
            <w:tcW w:w="1704" w:type="dxa"/>
          </w:tcPr>
          <w:p w:rsidR="001E41D3" w:rsidRPr="00B260B0" w:rsidRDefault="00B260B0" w:rsidP="001E41D3">
            <w:pPr>
              <w:cnfStyle w:val="00000000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1E41D3" w:rsidRPr="00B260B0" w:rsidRDefault="00B260B0" w:rsidP="001E41D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1E41D3" w:rsidRPr="00B260B0" w:rsidRDefault="00B260B0" w:rsidP="001E41D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获取的数量</w:t>
            </w:r>
          </w:p>
        </w:tc>
        <w:tc>
          <w:tcPr>
            <w:tcW w:w="1705" w:type="dxa"/>
          </w:tcPr>
          <w:p w:rsidR="001E41D3" w:rsidRPr="00B260B0" w:rsidRDefault="00B260B0" w:rsidP="001E41D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1E41D3" w:rsidTr="001E41D3">
        <w:trPr>
          <w:cnfStyle w:val="000000100000"/>
        </w:trPr>
        <w:tc>
          <w:tcPr>
            <w:cnfStyle w:val="001000000000"/>
            <w:tcW w:w="1704" w:type="dxa"/>
          </w:tcPr>
          <w:p w:rsidR="001E41D3" w:rsidRPr="00B260B0" w:rsidRDefault="00B260B0" w:rsidP="001E41D3">
            <w:pPr>
              <w:rPr>
                <w:rFonts w:hint="eastAsia"/>
              </w:rPr>
            </w:pPr>
            <w:r>
              <w:rPr>
                <w:rFonts w:hint="eastAsia"/>
              </w:rPr>
              <w:t>offset</w:t>
            </w:r>
          </w:p>
        </w:tc>
        <w:tc>
          <w:tcPr>
            <w:tcW w:w="1704" w:type="dxa"/>
          </w:tcPr>
          <w:p w:rsidR="001E41D3" w:rsidRPr="00B260B0" w:rsidRDefault="00B260B0" w:rsidP="001E41D3">
            <w:pPr>
              <w:cnfStyle w:val="00000010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1E41D3" w:rsidRPr="00B260B0" w:rsidRDefault="00B260B0" w:rsidP="001E41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1E41D3" w:rsidRPr="00B260B0" w:rsidRDefault="00B260B0" w:rsidP="001E41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起始位置</w:t>
            </w:r>
          </w:p>
        </w:tc>
        <w:tc>
          <w:tcPr>
            <w:tcW w:w="1705" w:type="dxa"/>
          </w:tcPr>
          <w:p w:rsidR="001E41D3" w:rsidRPr="00B260B0" w:rsidRDefault="00B260B0" w:rsidP="001E41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E41D3" w:rsidTr="001E41D3">
        <w:tc>
          <w:tcPr>
            <w:cnfStyle w:val="001000000000"/>
            <w:tcW w:w="1704" w:type="dxa"/>
          </w:tcPr>
          <w:p w:rsidR="001E41D3" w:rsidRPr="00B260B0" w:rsidRDefault="00B260B0" w:rsidP="001E41D3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704" w:type="dxa"/>
          </w:tcPr>
          <w:p w:rsidR="001E41D3" w:rsidRPr="00B260B0" w:rsidRDefault="00B260B0" w:rsidP="001E41D3">
            <w:pPr>
              <w:cnfStyle w:val="00000000000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4" w:type="dxa"/>
          </w:tcPr>
          <w:p w:rsidR="001E41D3" w:rsidRPr="00B260B0" w:rsidRDefault="00B260B0" w:rsidP="001E41D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1E41D3" w:rsidRPr="00B260B0" w:rsidRDefault="00B260B0" w:rsidP="001E41D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认证用，有则加无则不加</w:t>
            </w:r>
          </w:p>
        </w:tc>
        <w:tc>
          <w:tcPr>
            <w:tcW w:w="1705" w:type="dxa"/>
          </w:tcPr>
          <w:p w:rsidR="001E41D3" w:rsidRPr="00B260B0" w:rsidRDefault="00B260B0" w:rsidP="001E41D3">
            <w:pPr>
              <w:cnfStyle w:val="000000000000"/>
              <w:rPr>
                <w:rFonts w:hint="eastAsia"/>
              </w:rPr>
            </w:pPr>
            <w:r w:rsidRPr="00B260B0">
              <w:t>XPZnlwnzVXzyDXBb3%2BTTogIW3iJTiZWd</w:t>
            </w:r>
          </w:p>
        </w:tc>
      </w:tr>
    </w:tbl>
    <w:p w:rsidR="001E41D3" w:rsidRPr="001E41D3" w:rsidRDefault="001E41D3" w:rsidP="001E41D3">
      <w:pPr>
        <w:rPr>
          <w:rFonts w:hint="eastAsia"/>
          <w:b/>
        </w:rPr>
      </w:pPr>
    </w:p>
    <w:p w:rsidR="001E41D3" w:rsidRDefault="00B260B0" w:rsidP="001E41D3">
      <w:pPr>
        <w:rPr>
          <w:rFonts w:hint="eastAsia"/>
          <w:b/>
        </w:rPr>
      </w:pPr>
      <w:r>
        <w:rPr>
          <w:rFonts w:hint="eastAsia"/>
          <w:b/>
        </w:rPr>
        <w:t>响应</w:t>
      </w:r>
      <w:r w:rsidR="001E41D3" w:rsidRPr="001E41D3">
        <w:rPr>
          <w:rFonts w:hint="eastAsia"/>
          <w:b/>
        </w:rPr>
        <w:t>信息</w:t>
      </w:r>
      <w:r w:rsidR="001E41D3" w:rsidRPr="001E41D3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E157C0" w:rsidTr="00E157C0">
        <w:tc>
          <w:tcPr>
            <w:tcW w:w="8522" w:type="dxa"/>
            <w:shd w:val="clear" w:color="auto" w:fill="EEECE1" w:themeFill="background2"/>
          </w:tcPr>
          <w:p w:rsidR="00E157C0" w:rsidRDefault="00E157C0" w:rsidP="00E157C0">
            <w:pPr>
              <w:rPr>
                <w:rFonts w:hint="eastAsia"/>
              </w:rPr>
            </w:pPr>
            <w:r w:rsidRPr="00B260B0">
              <w:t>{</w:t>
            </w:r>
            <w:r w:rsidRPr="00B260B0">
              <w:br/>
              <w:t>“data”: {</w:t>
            </w:r>
            <w:r w:rsidRPr="00B260B0">
              <w:br/>
              <w:t>“</w:t>
            </w:r>
            <w:proofErr w:type="spellStart"/>
            <w:r w:rsidRPr="00B260B0">
              <w:t>schoolInfoList</w:t>
            </w:r>
            <w:proofErr w:type="spellEnd"/>
            <w:r w:rsidRPr="00B260B0">
              <w:t>”: [</w:t>
            </w:r>
            <w:r w:rsidRPr="00B260B0">
              <w:br/>
              <w:t>{</w:t>
            </w:r>
            <w:r w:rsidRPr="00B260B0">
              <w:br/>
              <w:t>“id”: 1,//</w:t>
            </w:r>
            <w:r w:rsidRPr="00B260B0">
              <w:t>校园信息</w:t>
            </w:r>
            <w:r w:rsidRPr="00B260B0">
              <w:t>id</w:t>
            </w:r>
            <w:r w:rsidRPr="00B260B0">
              <w:br/>
              <w:t>“content”: “</w:t>
            </w:r>
            <w:r w:rsidRPr="00B260B0">
              <w:t>内容学校信息不可参加</w:t>
            </w:r>
            <w:r w:rsidRPr="00B260B0">
              <w:t>”, //</w:t>
            </w:r>
            <w:r w:rsidRPr="00B260B0">
              <w:t>内容</w:t>
            </w:r>
            <w:r w:rsidRPr="00B260B0">
              <w:br/>
              <w:t>“</w:t>
            </w:r>
            <w:proofErr w:type="spellStart"/>
            <w:r w:rsidRPr="00B260B0">
              <w:t>createTime</w:t>
            </w:r>
            <w:proofErr w:type="spellEnd"/>
            <w:r w:rsidRPr="00B260B0">
              <w:t>”: 0, //</w:t>
            </w:r>
            <w:r w:rsidRPr="00B260B0">
              <w:t>创建时间</w:t>
            </w:r>
            <w:r w:rsidRPr="00B260B0">
              <w:br/>
              <w:t>“title”: “</w:t>
            </w:r>
            <w:r w:rsidRPr="00B260B0">
              <w:t>标题</w:t>
            </w:r>
            <w:r w:rsidRPr="00B260B0">
              <w:t>”, //</w:t>
            </w:r>
            <w:r w:rsidRPr="00B260B0">
              <w:t>标题</w:t>
            </w:r>
            <w:r w:rsidRPr="00B260B0">
              <w:br/>
              <w:t>“</w:t>
            </w:r>
            <w:proofErr w:type="spellStart"/>
            <w:r w:rsidRPr="00B260B0">
              <w:t>infoType</w:t>
            </w:r>
            <w:proofErr w:type="spellEnd"/>
            <w:r w:rsidRPr="00B260B0">
              <w:t>”: 0, //</w:t>
            </w:r>
            <w:r w:rsidRPr="00B260B0">
              <w:t>信息类型，</w:t>
            </w:r>
            <w:r w:rsidRPr="00B260B0">
              <w:t>0</w:t>
            </w:r>
            <w:r w:rsidRPr="00B260B0">
              <w:t>不可参加，</w:t>
            </w:r>
            <w:r w:rsidRPr="00B260B0">
              <w:t>1</w:t>
            </w:r>
            <w:r w:rsidRPr="00B260B0">
              <w:t>可参加</w:t>
            </w:r>
            <w:r w:rsidRPr="00B260B0">
              <w:br/>
              <w:t>“type”: 0 , //0</w:t>
            </w:r>
            <w:r w:rsidRPr="00B260B0">
              <w:t>学校信息</w:t>
            </w:r>
            <w:r w:rsidRPr="00B260B0">
              <w:t xml:space="preserve">1 </w:t>
            </w:r>
            <w:r w:rsidRPr="00B260B0">
              <w:t>学院信息</w:t>
            </w:r>
            <w:r w:rsidRPr="00B260B0">
              <w:br/>
              <w:t>“joined”: 1,//0</w:t>
            </w:r>
            <w:r w:rsidRPr="00B260B0">
              <w:t>当前用户未参加或者当前用户未登录</w:t>
            </w:r>
            <w:r w:rsidRPr="00B260B0">
              <w:t>,1</w:t>
            </w:r>
            <w:r w:rsidRPr="00B260B0">
              <w:t>已参加</w:t>
            </w:r>
            <w:r w:rsidRPr="00B260B0">
              <w:t> </w:t>
            </w:r>
            <w:r w:rsidRPr="00B260B0">
              <w:br/>
              <w:t>“</w:t>
            </w:r>
            <w:proofErr w:type="spellStart"/>
            <w:r w:rsidRPr="00B260B0">
              <w:t>sImgUrl</w:t>
            </w:r>
            <w:proofErr w:type="spellEnd"/>
            <w:r w:rsidRPr="00B260B0">
              <w:t>”:"" ,//</w:t>
            </w:r>
            <w:r w:rsidRPr="00B260B0">
              <w:t>小图地址</w:t>
            </w:r>
            <w:r w:rsidRPr="00B260B0">
              <w:br/>
              <w:t>“</w:t>
            </w:r>
            <w:proofErr w:type="spellStart"/>
            <w:r w:rsidRPr="00B260B0">
              <w:t>bImgUrl</w:t>
            </w:r>
            <w:proofErr w:type="spellEnd"/>
            <w:r w:rsidRPr="00B260B0">
              <w:t>”:"" ,</w:t>
            </w:r>
            <w:r w:rsidRPr="00B260B0">
              <w:br/>
              <w:t>status:"" //0</w:t>
            </w:r>
            <w:r w:rsidRPr="00B260B0">
              <w:t>进行中</w:t>
            </w:r>
            <w:r w:rsidRPr="00B260B0">
              <w:t>,1</w:t>
            </w:r>
            <w:r w:rsidRPr="00B260B0">
              <w:t>已结束</w:t>
            </w:r>
            <w:r w:rsidRPr="00B260B0">
              <w:br/>
              <w:t>},</w:t>
            </w:r>
            <w:r w:rsidRPr="00B260B0">
              <w:br/>
              <w:t>{</w:t>
            </w:r>
            <w:r w:rsidRPr="00B260B0">
              <w:br/>
              <w:t>“id”: 1,</w:t>
            </w:r>
            <w:r w:rsidRPr="00B260B0">
              <w:br/>
              <w:t>“content”: “</w:t>
            </w:r>
            <w:r w:rsidRPr="00B260B0">
              <w:t>内容学校信息可参加</w:t>
            </w:r>
            <w:r w:rsidRPr="00B260B0">
              <w:t>”,</w:t>
            </w:r>
            <w:r w:rsidRPr="00B260B0">
              <w:br/>
              <w:t>“</w:t>
            </w:r>
            <w:proofErr w:type="spellStart"/>
            <w:r w:rsidRPr="00B260B0">
              <w:t>createTime</w:t>
            </w:r>
            <w:proofErr w:type="spellEnd"/>
            <w:r w:rsidRPr="00B260B0">
              <w:t>”: 0,</w:t>
            </w:r>
            <w:r w:rsidRPr="00B260B0">
              <w:br/>
              <w:t>“title”: “</w:t>
            </w:r>
            <w:r w:rsidRPr="00B260B0">
              <w:t>标题</w:t>
            </w:r>
            <w:r w:rsidRPr="00B260B0">
              <w:t>”,</w:t>
            </w:r>
            <w:r w:rsidRPr="00B260B0">
              <w:br/>
            </w:r>
            <w:r w:rsidRPr="00B260B0">
              <w:lastRenderedPageBreak/>
              <w:t>“</w:t>
            </w:r>
            <w:proofErr w:type="spellStart"/>
            <w:r w:rsidRPr="00B260B0">
              <w:t>infoType</w:t>
            </w:r>
            <w:proofErr w:type="spellEnd"/>
            <w:r w:rsidRPr="00B260B0">
              <w:t>”: 1,</w:t>
            </w:r>
            <w:r w:rsidRPr="00B260B0">
              <w:br/>
              <w:t>“type”: 0,</w:t>
            </w:r>
            <w:r w:rsidRPr="00B260B0">
              <w:br/>
              <w:t>“joined”: 1,</w:t>
            </w:r>
            <w:r w:rsidRPr="00B260B0">
              <w:br/>
              <w:t>“</w:t>
            </w:r>
            <w:proofErr w:type="spellStart"/>
            <w:r w:rsidRPr="00B260B0">
              <w:t>sImgUrl</w:t>
            </w:r>
            <w:proofErr w:type="spellEnd"/>
            <w:r w:rsidRPr="00B260B0">
              <w:t>”:"" ,//</w:t>
            </w:r>
            <w:r w:rsidRPr="00B260B0">
              <w:t>小图地址</w:t>
            </w:r>
            <w:r w:rsidRPr="00B260B0">
              <w:br/>
              <w:t>“</w:t>
            </w:r>
            <w:proofErr w:type="spellStart"/>
            <w:r w:rsidRPr="00B260B0">
              <w:t>bImgUrl</w:t>
            </w:r>
            <w:proofErr w:type="spellEnd"/>
            <w:r w:rsidRPr="00B260B0">
              <w:t>”:"" , </w:t>
            </w:r>
            <w:r w:rsidRPr="00B260B0">
              <w:br/>
              <w:t>}</w:t>
            </w:r>
            <w:r w:rsidRPr="00B260B0">
              <w:br/>
              <w:t>]</w:t>
            </w:r>
            <w:r w:rsidRPr="00B260B0">
              <w:br/>
              <w:t>},</w:t>
            </w:r>
            <w:r w:rsidRPr="00B260B0">
              <w:br/>
              <w:t>“code”: 1</w:t>
            </w:r>
            <w:r w:rsidRPr="00B260B0">
              <w:br/>
              <w:t>}</w:t>
            </w:r>
          </w:p>
          <w:p w:rsidR="00E157C0" w:rsidRPr="00E157C0" w:rsidRDefault="00E157C0" w:rsidP="001E41D3"/>
        </w:tc>
      </w:tr>
    </w:tbl>
    <w:p w:rsidR="00B260B0" w:rsidRDefault="00B260B0" w:rsidP="00B260B0">
      <w:pPr>
        <w:pStyle w:val="4"/>
        <w:rPr>
          <w:rFonts w:hint="eastAsia"/>
          <w:b/>
        </w:rPr>
      </w:pPr>
      <w:r>
        <w:rPr>
          <w:rFonts w:hint="eastAsia"/>
          <w:b/>
        </w:rPr>
        <w:lastRenderedPageBreak/>
        <w:t>参加校园信息活动接口</w:t>
      </w:r>
    </w:p>
    <w:p w:rsidR="00B260B0" w:rsidRDefault="00B260B0" w:rsidP="00B260B0">
      <w:pPr>
        <w:rPr>
          <w:rFonts w:hint="eastAsia"/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B260B0" w:rsidRPr="00B260B0" w:rsidRDefault="00B260B0" w:rsidP="00B260B0">
      <w:pPr>
        <w:rPr>
          <w:rFonts w:hint="eastAsia"/>
        </w:rPr>
      </w:pPr>
      <w:r w:rsidRPr="00B260B0">
        <w:t>http://teach.zys-wings.com/teach/api/schoolInfo/join/?infoId=1&amp;name=goubida&amp;origin=zhanjiang&amp;phoneNum=693678&amp;graduateSch=shabixuexiao&amp;token=vzMiFI7h8eqP5zfWqAgOQqM%2FyJZcg3HT</w:t>
      </w:r>
    </w:p>
    <w:p w:rsidR="00B260B0" w:rsidRDefault="00B260B0" w:rsidP="00B260B0">
      <w:pPr>
        <w:rPr>
          <w:rFonts w:hint="eastAsia"/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B260B0" w:rsidTr="00B260B0">
        <w:trPr>
          <w:cnfStyle w:val="100000000000"/>
        </w:trPr>
        <w:tc>
          <w:tcPr>
            <w:cnfStyle w:val="001000000000"/>
            <w:tcW w:w="1704" w:type="dxa"/>
          </w:tcPr>
          <w:p w:rsidR="00B260B0" w:rsidRDefault="00B260B0" w:rsidP="00B260B0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B260B0" w:rsidRDefault="00B260B0" w:rsidP="00B260B0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B260B0" w:rsidRDefault="00B260B0" w:rsidP="00B260B0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B260B0" w:rsidRDefault="00B260B0" w:rsidP="00B260B0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B260B0" w:rsidRDefault="00B260B0" w:rsidP="00B260B0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实例</w:t>
            </w:r>
          </w:p>
        </w:tc>
      </w:tr>
      <w:tr w:rsidR="00B260B0" w:rsidTr="00B260B0">
        <w:trPr>
          <w:cnfStyle w:val="000000100000"/>
        </w:trPr>
        <w:tc>
          <w:tcPr>
            <w:cnfStyle w:val="001000000000"/>
            <w:tcW w:w="1704" w:type="dxa"/>
          </w:tcPr>
          <w:p w:rsidR="00B260B0" w:rsidRDefault="00B260B0" w:rsidP="00B26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infold</w:t>
            </w:r>
            <w:proofErr w:type="spellEnd"/>
          </w:p>
        </w:tc>
        <w:tc>
          <w:tcPr>
            <w:tcW w:w="1704" w:type="dxa"/>
          </w:tcPr>
          <w:p w:rsidR="00B260B0" w:rsidRDefault="000E7A38" w:rsidP="00B260B0">
            <w:pPr>
              <w:cnfStyle w:val="00000010000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B260B0" w:rsidRDefault="000E7A38" w:rsidP="00B260B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B260B0" w:rsidRDefault="000E7A38" w:rsidP="00B260B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校园信息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B260B0" w:rsidRDefault="000E7A38" w:rsidP="00B260B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260B0" w:rsidTr="00B260B0">
        <w:tc>
          <w:tcPr>
            <w:cnfStyle w:val="001000000000"/>
            <w:tcW w:w="1704" w:type="dxa"/>
          </w:tcPr>
          <w:p w:rsidR="00B260B0" w:rsidRDefault="00B260B0" w:rsidP="00B260B0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B260B0" w:rsidRDefault="000E7A38" w:rsidP="00B260B0">
            <w:pPr>
              <w:cnfStyle w:val="00000000000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4" w:type="dxa"/>
          </w:tcPr>
          <w:p w:rsidR="00B260B0" w:rsidRDefault="000E7A38" w:rsidP="00B260B0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260B0" w:rsidRDefault="000E7A38" w:rsidP="00B260B0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705" w:type="dxa"/>
          </w:tcPr>
          <w:p w:rsidR="00B260B0" w:rsidRDefault="000E7A38" w:rsidP="00B260B0">
            <w:pPr>
              <w:cnfStyle w:val="0000000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goubida</w:t>
            </w:r>
            <w:proofErr w:type="spellEnd"/>
          </w:p>
        </w:tc>
      </w:tr>
      <w:tr w:rsidR="00B260B0" w:rsidTr="00B260B0">
        <w:trPr>
          <w:cnfStyle w:val="000000100000"/>
        </w:trPr>
        <w:tc>
          <w:tcPr>
            <w:cnfStyle w:val="001000000000"/>
            <w:tcW w:w="1704" w:type="dxa"/>
          </w:tcPr>
          <w:p w:rsidR="00B260B0" w:rsidRDefault="00B260B0" w:rsidP="00B260B0">
            <w:pPr>
              <w:rPr>
                <w:rFonts w:hint="eastAsia"/>
              </w:rPr>
            </w:pPr>
            <w:r>
              <w:rPr>
                <w:rFonts w:hint="eastAsia"/>
              </w:rPr>
              <w:t>origin</w:t>
            </w:r>
          </w:p>
        </w:tc>
        <w:tc>
          <w:tcPr>
            <w:tcW w:w="1704" w:type="dxa"/>
          </w:tcPr>
          <w:p w:rsidR="00B260B0" w:rsidRDefault="000E7A38" w:rsidP="00B260B0">
            <w:pPr>
              <w:cnfStyle w:val="00000010000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4" w:type="dxa"/>
          </w:tcPr>
          <w:p w:rsidR="00B260B0" w:rsidRDefault="000E7A38" w:rsidP="00B260B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260B0" w:rsidRDefault="000E7A38" w:rsidP="00B260B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1705" w:type="dxa"/>
          </w:tcPr>
          <w:p w:rsidR="00B260B0" w:rsidRDefault="000E7A38" w:rsidP="00B260B0">
            <w:pPr>
              <w:cnfStyle w:val="000000100000"/>
              <w:rPr>
                <w:rFonts w:hint="eastAsia"/>
              </w:rPr>
            </w:pPr>
            <w:r>
              <w:t>Zhanjiang</w:t>
            </w:r>
          </w:p>
        </w:tc>
      </w:tr>
      <w:tr w:rsidR="00B260B0" w:rsidTr="00B260B0">
        <w:tc>
          <w:tcPr>
            <w:cnfStyle w:val="001000000000"/>
            <w:tcW w:w="1704" w:type="dxa"/>
          </w:tcPr>
          <w:p w:rsidR="00B260B0" w:rsidRDefault="00B260B0" w:rsidP="00B26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phoneNum</w:t>
            </w:r>
            <w:proofErr w:type="spellEnd"/>
          </w:p>
        </w:tc>
        <w:tc>
          <w:tcPr>
            <w:tcW w:w="1704" w:type="dxa"/>
          </w:tcPr>
          <w:p w:rsidR="00B260B0" w:rsidRDefault="000E7A38" w:rsidP="00B260B0">
            <w:pPr>
              <w:cnfStyle w:val="00000000000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B260B0" w:rsidRDefault="000E7A38" w:rsidP="00B260B0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B260B0" w:rsidRDefault="000E7A38" w:rsidP="00B260B0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05" w:type="dxa"/>
          </w:tcPr>
          <w:p w:rsidR="00B260B0" w:rsidRDefault="000E7A38" w:rsidP="00B260B0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693678</w:t>
            </w:r>
          </w:p>
        </w:tc>
      </w:tr>
      <w:tr w:rsidR="00B260B0" w:rsidTr="00B260B0">
        <w:trPr>
          <w:cnfStyle w:val="000000100000"/>
        </w:trPr>
        <w:tc>
          <w:tcPr>
            <w:cnfStyle w:val="001000000000"/>
            <w:tcW w:w="1704" w:type="dxa"/>
          </w:tcPr>
          <w:p w:rsidR="00B260B0" w:rsidRDefault="00B260B0" w:rsidP="00B26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graduateSch</w:t>
            </w:r>
            <w:proofErr w:type="spellEnd"/>
          </w:p>
        </w:tc>
        <w:tc>
          <w:tcPr>
            <w:tcW w:w="1704" w:type="dxa"/>
          </w:tcPr>
          <w:p w:rsidR="00B260B0" w:rsidRDefault="000E7A38" w:rsidP="00B260B0">
            <w:pPr>
              <w:cnfStyle w:val="00000010000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4" w:type="dxa"/>
          </w:tcPr>
          <w:p w:rsidR="00B260B0" w:rsidRDefault="000E7A38" w:rsidP="00B260B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260B0" w:rsidRDefault="000E7A38" w:rsidP="00B260B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初中毕业院校</w:t>
            </w:r>
          </w:p>
        </w:tc>
        <w:tc>
          <w:tcPr>
            <w:tcW w:w="1705" w:type="dxa"/>
          </w:tcPr>
          <w:p w:rsidR="00B260B0" w:rsidRDefault="000E7A38" w:rsidP="00B260B0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shabixuexiao</w:t>
            </w:r>
            <w:proofErr w:type="spellEnd"/>
          </w:p>
        </w:tc>
      </w:tr>
    </w:tbl>
    <w:p w:rsidR="00B260B0" w:rsidRPr="00B260B0" w:rsidRDefault="00B260B0" w:rsidP="00B260B0">
      <w:pPr>
        <w:rPr>
          <w:rFonts w:hint="eastAsia"/>
        </w:rPr>
      </w:pPr>
      <w:r w:rsidRPr="00B260B0">
        <w:rPr>
          <w:rFonts w:hint="eastAsia"/>
        </w:rPr>
        <w:t>如果是学校活动需要</w:t>
      </w:r>
      <w:proofErr w:type="spellStart"/>
      <w:r w:rsidRPr="00B260B0">
        <w:rPr>
          <w:rFonts w:hint="eastAsia"/>
        </w:rPr>
        <w:t>infoId</w:t>
      </w:r>
      <w:proofErr w:type="spellEnd"/>
      <w:r w:rsidRPr="00B260B0">
        <w:rPr>
          <w:rFonts w:hint="eastAsia"/>
        </w:rPr>
        <w:t>、</w:t>
      </w:r>
      <w:r w:rsidRPr="00B260B0">
        <w:rPr>
          <w:rFonts w:hint="eastAsia"/>
        </w:rPr>
        <w:t>name</w:t>
      </w:r>
      <w:r w:rsidRPr="00B260B0">
        <w:rPr>
          <w:rFonts w:hint="eastAsia"/>
        </w:rPr>
        <w:t>、</w:t>
      </w:r>
      <w:r w:rsidRPr="00B260B0">
        <w:rPr>
          <w:rFonts w:hint="eastAsia"/>
        </w:rPr>
        <w:t>origin</w:t>
      </w:r>
      <w:r w:rsidRPr="00B260B0">
        <w:rPr>
          <w:rFonts w:hint="eastAsia"/>
        </w:rPr>
        <w:t>、</w:t>
      </w:r>
      <w:proofErr w:type="spellStart"/>
      <w:r w:rsidRPr="00B260B0">
        <w:rPr>
          <w:rFonts w:hint="eastAsia"/>
        </w:rPr>
        <w:t>phoneNum</w:t>
      </w:r>
      <w:proofErr w:type="spellEnd"/>
      <w:r w:rsidRPr="00B260B0">
        <w:rPr>
          <w:rFonts w:hint="eastAsia"/>
        </w:rPr>
        <w:t>、</w:t>
      </w:r>
      <w:proofErr w:type="spellStart"/>
      <w:r w:rsidRPr="00B260B0">
        <w:rPr>
          <w:rFonts w:hint="eastAsia"/>
        </w:rPr>
        <w:t>graduateSch</w:t>
      </w:r>
      <w:proofErr w:type="spellEnd"/>
      <w:r w:rsidRPr="00B260B0">
        <w:rPr>
          <w:rFonts w:hint="eastAsia"/>
        </w:rPr>
        <w:t>参数，学院活动仅需</w:t>
      </w:r>
      <w:proofErr w:type="spellStart"/>
      <w:r w:rsidRPr="00B260B0">
        <w:rPr>
          <w:rFonts w:hint="eastAsia"/>
        </w:rPr>
        <w:t>infoId</w:t>
      </w:r>
      <w:proofErr w:type="spellEnd"/>
      <w:r w:rsidRPr="00B260B0">
        <w:rPr>
          <w:rFonts w:hint="eastAsia"/>
        </w:rPr>
        <w:t>、</w:t>
      </w:r>
      <w:proofErr w:type="spellStart"/>
      <w:r w:rsidRPr="00B260B0">
        <w:rPr>
          <w:rFonts w:hint="eastAsia"/>
        </w:rPr>
        <w:t>phoneName</w:t>
      </w:r>
      <w:proofErr w:type="spellEnd"/>
      <w:r w:rsidRPr="00B260B0">
        <w:rPr>
          <w:rFonts w:hint="eastAsia"/>
        </w:rPr>
        <w:t>参数。</w:t>
      </w:r>
    </w:p>
    <w:p w:rsidR="00B260B0" w:rsidRDefault="00B260B0" w:rsidP="00B260B0">
      <w:pPr>
        <w:rPr>
          <w:rFonts w:hint="eastAsia"/>
          <w:b/>
        </w:rPr>
      </w:pPr>
      <w:r>
        <w:rPr>
          <w:rFonts w:hint="eastAsia"/>
          <w:b/>
        </w:rPr>
        <w:t>响应信息</w:t>
      </w:r>
      <w:r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E157C0" w:rsidTr="00E157C0">
        <w:tc>
          <w:tcPr>
            <w:tcW w:w="8522" w:type="dxa"/>
            <w:shd w:val="clear" w:color="auto" w:fill="EEECE1" w:themeFill="background2"/>
          </w:tcPr>
          <w:p w:rsidR="00E157C0" w:rsidRPr="00E157C0" w:rsidRDefault="00E157C0" w:rsidP="00B260B0">
            <w:r w:rsidRPr="000E7A38">
              <w:t>{</w:t>
            </w:r>
            <w:r w:rsidRPr="000E7A38">
              <w:br/>
              <w:t>“data”: "",</w:t>
            </w:r>
            <w:r w:rsidRPr="000E7A38">
              <w:br/>
              <w:t>“code”: 1</w:t>
            </w:r>
            <w:r w:rsidRPr="000E7A38">
              <w:br/>
              <w:t>}</w:t>
            </w:r>
          </w:p>
        </w:tc>
      </w:tr>
    </w:tbl>
    <w:p w:rsidR="000E7A38" w:rsidRDefault="000E7A38" w:rsidP="000E7A38">
      <w:pPr>
        <w:pStyle w:val="4"/>
        <w:rPr>
          <w:rFonts w:hint="eastAsia"/>
          <w:b/>
        </w:rPr>
      </w:pPr>
      <w:r>
        <w:rPr>
          <w:rFonts w:hint="eastAsia"/>
          <w:b/>
        </w:rPr>
        <w:t>单个校园信息活动接口</w:t>
      </w:r>
    </w:p>
    <w:p w:rsidR="000E7A38" w:rsidRDefault="000E7A38" w:rsidP="000E7A38">
      <w:pPr>
        <w:rPr>
          <w:rFonts w:hint="eastAsia"/>
          <w:b/>
        </w:rPr>
      </w:pPr>
      <w:r>
        <w:rPr>
          <w:rFonts w:hint="eastAsia"/>
          <w:b/>
        </w:rPr>
        <w:t>URL</w:t>
      </w:r>
      <w:r w:rsidR="002B2A14"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0E7A38" w:rsidRPr="000E7A38" w:rsidRDefault="000E7A38" w:rsidP="000E7A38">
      <w:pPr>
        <w:rPr>
          <w:rFonts w:hint="eastAsia"/>
        </w:rPr>
      </w:pPr>
      <w:r w:rsidRPr="000E7A38">
        <w:t>http://teach.zys-wings.com/teach/api/schoolInfo/get/?infoId=2&amp;token=XPZnlwnzVXxUufgEpTBj7EOrUoU96ZQX</w:t>
      </w:r>
    </w:p>
    <w:p w:rsidR="000E7A38" w:rsidRDefault="000E7A38" w:rsidP="000E7A38">
      <w:pPr>
        <w:rPr>
          <w:rFonts w:hint="eastAsia"/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0E7A38" w:rsidTr="000E7A38">
        <w:trPr>
          <w:cnfStyle w:val="100000000000"/>
        </w:trPr>
        <w:tc>
          <w:tcPr>
            <w:cnfStyle w:val="001000000000"/>
            <w:tcW w:w="1704" w:type="dxa"/>
          </w:tcPr>
          <w:p w:rsidR="000E7A38" w:rsidRPr="000E7A38" w:rsidRDefault="000E7A38" w:rsidP="000E7A38">
            <w:pPr>
              <w:rPr>
                <w:rFonts w:hint="eastAsia"/>
              </w:rPr>
            </w:pPr>
            <w:r w:rsidRPr="000E7A38"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0E7A38" w:rsidRPr="000E7A38" w:rsidRDefault="000E7A38" w:rsidP="000E7A38">
            <w:pPr>
              <w:cnfStyle w:val="100000000000"/>
              <w:rPr>
                <w:rFonts w:hint="eastAsia"/>
              </w:rPr>
            </w:pPr>
            <w:r w:rsidRPr="000E7A38"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0E7A38" w:rsidRPr="000E7A38" w:rsidRDefault="000E7A38" w:rsidP="000E7A38">
            <w:pPr>
              <w:cnfStyle w:val="100000000000"/>
              <w:rPr>
                <w:rFonts w:hint="eastAsia"/>
              </w:rPr>
            </w:pPr>
            <w:r w:rsidRPr="000E7A38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0E7A38" w:rsidRPr="000E7A38" w:rsidRDefault="000E7A38" w:rsidP="000E7A38">
            <w:pPr>
              <w:cnfStyle w:val="100000000000"/>
              <w:rPr>
                <w:rFonts w:hint="eastAsia"/>
              </w:rPr>
            </w:pPr>
            <w:r w:rsidRPr="000E7A38"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0E7A38" w:rsidRPr="000E7A38" w:rsidRDefault="000E7A38" w:rsidP="000E7A38">
            <w:pPr>
              <w:cnfStyle w:val="100000000000"/>
              <w:rPr>
                <w:rFonts w:hint="eastAsia"/>
              </w:rPr>
            </w:pPr>
            <w:r w:rsidRPr="000E7A38">
              <w:rPr>
                <w:rFonts w:hint="eastAsia"/>
              </w:rPr>
              <w:t>实例</w:t>
            </w:r>
          </w:p>
        </w:tc>
      </w:tr>
      <w:tr w:rsidR="000E7A38" w:rsidTr="000E7A38">
        <w:trPr>
          <w:cnfStyle w:val="000000100000"/>
        </w:trPr>
        <w:tc>
          <w:tcPr>
            <w:cnfStyle w:val="001000000000"/>
            <w:tcW w:w="1704" w:type="dxa"/>
          </w:tcPr>
          <w:p w:rsidR="000E7A38" w:rsidRPr="000E7A38" w:rsidRDefault="000E7A38" w:rsidP="000E7A38">
            <w:pPr>
              <w:rPr>
                <w:rFonts w:hint="eastAsia"/>
              </w:rPr>
            </w:pPr>
            <w:proofErr w:type="spellStart"/>
            <w:r w:rsidRPr="000E7A38">
              <w:rPr>
                <w:rFonts w:hint="eastAsia"/>
              </w:rPr>
              <w:t>infold</w:t>
            </w:r>
            <w:proofErr w:type="spellEnd"/>
          </w:p>
        </w:tc>
        <w:tc>
          <w:tcPr>
            <w:tcW w:w="1704" w:type="dxa"/>
          </w:tcPr>
          <w:p w:rsidR="000E7A38" w:rsidRPr="002B2A14" w:rsidRDefault="002B2A14" w:rsidP="000E7A38">
            <w:pPr>
              <w:cnfStyle w:val="00000010000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0E7A38" w:rsidRPr="002B2A14" w:rsidRDefault="002B2A14" w:rsidP="000E7A38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E7A38" w:rsidRPr="002B2A14" w:rsidRDefault="002B2A14" w:rsidP="000E7A38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校园信息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0E7A38" w:rsidRPr="002B2A14" w:rsidRDefault="002B2A14" w:rsidP="000E7A38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0E7A38" w:rsidRDefault="000E7A38" w:rsidP="000E7A38">
      <w:pPr>
        <w:rPr>
          <w:rFonts w:hint="eastAsia"/>
          <w:b/>
        </w:rPr>
      </w:pPr>
      <w:r>
        <w:rPr>
          <w:rFonts w:hint="eastAsia"/>
          <w:b/>
        </w:rPr>
        <w:br/>
      </w:r>
      <w:r>
        <w:rPr>
          <w:rFonts w:hint="eastAsia"/>
          <w:b/>
        </w:rPr>
        <w:lastRenderedPageBreak/>
        <w:t>响应信息</w:t>
      </w:r>
      <w:r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E157C0" w:rsidTr="00E157C0">
        <w:tc>
          <w:tcPr>
            <w:tcW w:w="8522" w:type="dxa"/>
            <w:shd w:val="clear" w:color="auto" w:fill="EEECE1" w:themeFill="background2"/>
          </w:tcPr>
          <w:p w:rsidR="00E157C0" w:rsidRPr="00E157C0" w:rsidRDefault="00E157C0" w:rsidP="000E7A38">
            <w:r w:rsidRPr="000E7A38">
              <w:t>{</w:t>
            </w:r>
            <w:r w:rsidRPr="000E7A38">
              <w:br/>
              <w:t>“data”: {</w:t>
            </w:r>
            <w:r w:rsidRPr="000E7A38">
              <w:br/>
              <w:t>“</w:t>
            </w:r>
            <w:proofErr w:type="spellStart"/>
            <w:r w:rsidRPr="000E7A38">
              <w:t>schoolInfo</w:t>
            </w:r>
            <w:proofErr w:type="spellEnd"/>
            <w:r w:rsidRPr="000E7A38">
              <w:t>”: {</w:t>
            </w:r>
            <w:r w:rsidRPr="000E7A38">
              <w:br/>
              <w:t>“id”: 2,</w:t>
            </w:r>
            <w:r w:rsidRPr="000E7A38">
              <w:br/>
              <w:t>“content”: “</w:t>
            </w:r>
            <w:r w:rsidRPr="000E7A38">
              <w:t>内容</w:t>
            </w:r>
            <w:r w:rsidRPr="000E7A38">
              <w:t>”,</w:t>
            </w:r>
            <w:r w:rsidRPr="000E7A38">
              <w:br/>
              <w:t>“</w:t>
            </w:r>
            <w:proofErr w:type="spellStart"/>
            <w:r w:rsidRPr="000E7A38">
              <w:t>createTime</w:t>
            </w:r>
            <w:proofErr w:type="spellEnd"/>
            <w:r w:rsidRPr="000E7A38">
              <w:t>”: 0,</w:t>
            </w:r>
            <w:r w:rsidRPr="000E7A38">
              <w:br/>
              <w:t>“title”: “</w:t>
            </w:r>
            <w:r w:rsidRPr="000E7A38">
              <w:t>标题</w:t>
            </w:r>
            <w:r w:rsidRPr="000E7A38">
              <w:t>”,</w:t>
            </w:r>
            <w:r w:rsidRPr="000E7A38">
              <w:br/>
              <w:t>“joined”: 1,</w:t>
            </w:r>
            <w:r w:rsidRPr="000E7A38">
              <w:br/>
              <w:t>“</w:t>
            </w:r>
            <w:proofErr w:type="spellStart"/>
            <w:r w:rsidRPr="000E7A38">
              <w:t>sImgUrl</w:t>
            </w:r>
            <w:proofErr w:type="spellEnd"/>
            <w:r w:rsidRPr="000E7A38">
              <w:t>”: "",</w:t>
            </w:r>
            <w:r w:rsidRPr="000E7A38">
              <w:br/>
              <w:t>“</w:t>
            </w:r>
            <w:proofErr w:type="spellStart"/>
            <w:r w:rsidRPr="000E7A38">
              <w:t>infoType</w:t>
            </w:r>
            <w:proofErr w:type="spellEnd"/>
            <w:r w:rsidRPr="000E7A38">
              <w:t>”: 1,</w:t>
            </w:r>
            <w:r w:rsidRPr="000E7A38">
              <w:br/>
              <w:t>“</w:t>
            </w:r>
            <w:proofErr w:type="spellStart"/>
            <w:r w:rsidRPr="000E7A38">
              <w:t>bImgUrl</w:t>
            </w:r>
            <w:proofErr w:type="spellEnd"/>
            <w:r w:rsidRPr="000E7A38">
              <w:t>”: "",</w:t>
            </w:r>
            <w:r w:rsidRPr="000E7A38">
              <w:br/>
              <w:t>“type”: 0,</w:t>
            </w:r>
            <w:r w:rsidRPr="000E7A38">
              <w:br/>
              <w:t xml:space="preserve">status:0 //0 </w:t>
            </w:r>
            <w:r w:rsidRPr="000E7A38">
              <w:t>进行中，</w:t>
            </w:r>
            <w:r w:rsidRPr="000E7A38">
              <w:t>1</w:t>
            </w:r>
            <w:r w:rsidRPr="000E7A38">
              <w:t>已结束</w:t>
            </w:r>
            <w:r w:rsidRPr="000E7A38">
              <w:br/>
              <w:t>}</w:t>
            </w:r>
            <w:r w:rsidRPr="000E7A38">
              <w:br/>
              <w:t>},</w:t>
            </w:r>
            <w:r w:rsidRPr="000E7A38">
              <w:br/>
              <w:t>“code”: 1</w:t>
            </w:r>
            <w:r w:rsidRPr="000E7A38">
              <w:br/>
              <w:t>}</w:t>
            </w:r>
          </w:p>
        </w:tc>
      </w:tr>
    </w:tbl>
    <w:p w:rsidR="002B2A14" w:rsidRDefault="002B2A14" w:rsidP="002B2A14">
      <w:pPr>
        <w:pStyle w:val="4"/>
        <w:rPr>
          <w:rFonts w:hint="eastAsia"/>
          <w:b/>
        </w:rPr>
      </w:pPr>
      <w:r w:rsidRPr="002B2A14">
        <w:rPr>
          <w:b/>
        </w:rPr>
        <w:t>校园信息用户参加列表</w:t>
      </w:r>
      <w:r>
        <w:rPr>
          <w:rFonts w:hint="eastAsia"/>
          <w:b/>
        </w:rPr>
        <w:t>接口</w:t>
      </w:r>
      <w:r w:rsidRPr="002B2A14">
        <w:rPr>
          <w:b/>
        </w:rPr>
        <w:t>(</w:t>
      </w:r>
      <w:r w:rsidRPr="002B2A14">
        <w:rPr>
          <w:b/>
        </w:rPr>
        <w:t>需要老师账号才能获取</w:t>
      </w:r>
      <w:r w:rsidRPr="002B2A14">
        <w:rPr>
          <w:b/>
        </w:rPr>
        <w:t>)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2B2A14" w:rsidP="002B2A14">
      <w:pPr>
        <w:rPr>
          <w:rFonts w:hint="eastAsia"/>
        </w:rPr>
      </w:pPr>
      <w:r w:rsidRPr="002B2A14">
        <w:t>http://teach.zys-wings.com/teach/api/schoolInfo/userlist/?infoId=2&amp;limit=10&amp;offset=0&amp;token=XPZnlwnzVXxUufgEpTBj7EOrUoU96ZQX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请求参数</w:t>
      </w:r>
      <w:r w:rsidRPr="002B2A14"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8C00B5" w:rsidTr="008C00B5">
        <w:trPr>
          <w:cnfStyle w:val="100000000000"/>
        </w:trPr>
        <w:tc>
          <w:tcPr>
            <w:cnfStyle w:val="001000000000"/>
            <w:tcW w:w="1704" w:type="dxa"/>
          </w:tcPr>
          <w:p w:rsidR="008C00B5" w:rsidRPr="005C50AD" w:rsidRDefault="008C00B5" w:rsidP="002B2A14">
            <w:pPr>
              <w:rPr>
                <w:rFonts w:hint="eastAsia"/>
              </w:rPr>
            </w:pPr>
            <w:r w:rsidRPr="005C50AD"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8C00B5" w:rsidRPr="005C50AD" w:rsidRDefault="008C00B5" w:rsidP="002B2A14">
            <w:pPr>
              <w:cnfStyle w:val="100000000000"/>
              <w:rPr>
                <w:rFonts w:hint="eastAsia"/>
              </w:rPr>
            </w:pPr>
            <w:r w:rsidRPr="005C50AD"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8C00B5" w:rsidRPr="005C50AD" w:rsidRDefault="008C00B5" w:rsidP="002B2A14">
            <w:pPr>
              <w:cnfStyle w:val="100000000000"/>
              <w:rPr>
                <w:rFonts w:hint="eastAsia"/>
              </w:rPr>
            </w:pPr>
            <w:r w:rsidRPr="005C50AD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8C00B5" w:rsidRPr="005C50AD" w:rsidRDefault="008C00B5" w:rsidP="002B2A14">
            <w:pPr>
              <w:cnfStyle w:val="100000000000"/>
              <w:rPr>
                <w:rFonts w:hint="eastAsia"/>
              </w:rPr>
            </w:pPr>
            <w:r w:rsidRPr="005C50AD"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8C00B5" w:rsidRPr="005C50AD" w:rsidRDefault="008C00B5" w:rsidP="002B2A14">
            <w:pPr>
              <w:cnfStyle w:val="100000000000"/>
              <w:rPr>
                <w:rFonts w:hint="eastAsia"/>
              </w:rPr>
            </w:pPr>
            <w:r w:rsidRPr="005C50AD">
              <w:rPr>
                <w:rFonts w:hint="eastAsia"/>
              </w:rPr>
              <w:t>实例</w:t>
            </w:r>
          </w:p>
        </w:tc>
      </w:tr>
      <w:tr w:rsidR="008C00B5" w:rsidTr="008C00B5">
        <w:trPr>
          <w:cnfStyle w:val="000000100000"/>
        </w:trPr>
        <w:tc>
          <w:tcPr>
            <w:cnfStyle w:val="001000000000"/>
            <w:tcW w:w="1704" w:type="dxa"/>
          </w:tcPr>
          <w:p w:rsidR="008C00B5" w:rsidRPr="005C50AD" w:rsidRDefault="005C50AD" w:rsidP="002B2A14">
            <w:pPr>
              <w:rPr>
                <w:rFonts w:hint="eastAsia"/>
              </w:rPr>
            </w:pPr>
            <w:proofErr w:type="spellStart"/>
            <w:r w:rsidRPr="005C50AD">
              <w:rPr>
                <w:rFonts w:hint="eastAsia"/>
              </w:rPr>
              <w:t>i</w:t>
            </w:r>
            <w:r w:rsidRPr="005C50AD">
              <w:t>nfold</w:t>
            </w:r>
            <w:proofErr w:type="spellEnd"/>
          </w:p>
        </w:tc>
        <w:tc>
          <w:tcPr>
            <w:tcW w:w="1704" w:type="dxa"/>
          </w:tcPr>
          <w:p w:rsidR="008C00B5" w:rsidRPr="005C50AD" w:rsidRDefault="005C50AD" w:rsidP="002B2A14">
            <w:pPr>
              <w:cnfStyle w:val="000000100000"/>
              <w:rPr>
                <w:rFonts w:hint="eastAsia"/>
              </w:rPr>
            </w:pPr>
            <w:r w:rsidRPr="005C50AD">
              <w:t>L</w:t>
            </w:r>
            <w:r w:rsidRPr="005C50AD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8C00B5" w:rsidRPr="005C50AD" w:rsidRDefault="005C50AD" w:rsidP="002B2A14">
            <w:pPr>
              <w:cnfStyle w:val="000000100000"/>
              <w:rPr>
                <w:rFonts w:hint="eastAsia"/>
              </w:rPr>
            </w:pPr>
            <w:r w:rsidRPr="005C50AD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8C00B5" w:rsidRPr="005C50AD" w:rsidRDefault="005C50AD" w:rsidP="002B2A14">
            <w:pPr>
              <w:cnfStyle w:val="000000100000"/>
              <w:rPr>
                <w:rFonts w:hint="eastAsia"/>
              </w:rPr>
            </w:pPr>
            <w:r w:rsidRPr="005C50AD">
              <w:rPr>
                <w:rFonts w:hint="eastAsia"/>
              </w:rPr>
              <w:t>校园信息</w:t>
            </w:r>
            <w:r w:rsidRPr="005C50AD"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8C00B5" w:rsidRPr="005C50AD" w:rsidRDefault="005C50AD" w:rsidP="002B2A14">
            <w:pPr>
              <w:cnfStyle w:val="000000100000"/>
              <w:rPr>
                <w:rFonts w:hint="eastAsia"/>
              </w:rPr>
            </w:pPr>
            <w:r w:rsidRPr="005C50AD">
              <w:rPr>
                <w:rFonts w:hint="eastAsia"/>
              </w:rPr>
              <w:t>2</w:t>
            </w:r>
          </w:p>
        </w:tc>
      </w:tr>
      <w:tr w:rsidR="008C00B5" w:rsidTr="008C00B5">
        <w:tc>
          <w:tcPr>
            <w:cnfStyle w:val="001000000000"/>
            <w:tcW w:w="1704" w:type="dxa"/>
          </w:tcPr>
          <w:p w:rsidR="008C00B5" w:rsidRPr="005C50AD" w:rsidRDefault="005C50AD" w:rsidP="002B2A14">
            <w:pPr>
              <w:rPr>
                <w:rFonts w:hint="eastAsia"/>
              </w:rPr>
            </w:pPr>
            <w:r w:rsidRPr="005C50AD">
              <w:rPr>
                <w:rFonts w:hint="eastAsia"/>
              </w:rPr>
              <w:t>limit</w:t>
            </w:r>
          </w:p>
        </w:tc>
        <w:tc>
          <w:tcPr>
            <w:tcW w:w="1704" w:type="dxa"/>
          </w:tcPr>
          <w:p w:rsidR="008C00B5" w:rsidRPr="005C50AD" w:rsidRDefault="005C50AD" w:rsidP="002B2A14">
            <w:pPr>
              <w:cnfStyle w:val="000000000000"/>
              <w:rPr>
                <w:rFonts w:hint="eastAsia"/>
              </w:rPr>
            </w:pPr>
            <w:proofErr w:type="spellStart"/>
            <w:r w:rsidRPr="005C50AD">
              <w:t>I</w:t>
            </w:r>
            <w:r w:rsidRPr="005C50AD"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8C00B5" w:rsidRPr="005C50AD" w:rsidRDefault="005C50AD" w:rsidP="002B2A14">
            <w:pPr>
              <w:cnfStyle w:val="000000000000"/>
              <w:rPr>
                <w:rFonts w:hint="eastAsia"/>
              </w:rPr>
            </w:pPr>
            <w:r w:rsidRPr="005C50AD"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8C00B5" w:rsidRPr="005C50AD" w:rsidRDefault="005C50AD" w:rsidP="002B2A14">
            <w:pPr>
              <w:cnfStyle w:val="000000000000"/>
              <w:rPr>
                <w:rFonts w:hint="eastAsia"/>
              </w:rPr>
            </w:pPr>
            <w:r w:rsidRPr="005C50AD">
              <w:rPr>
                <w:rFonts w:hint="eastAsia"/>
              </w:rPr>
              <w:t>获取数量</w:t>
            </w:r>
          </w:p>
        </w:tc>
        <w:tc>
          <w:tcPr>
            <w:tcW w:w="1705" w:type="dxa"/>
          </w:tcPr>
          <w:p w:rsidR="008C00B5" w:rsidRPr="005C50AD" w:rsidRDefault="005C50AD" w:rsidP="002B2A14">
            <w:pPr>
              <w:cnfStyle w:val="000000000000"/>
              <w:rPr>
                <w:rFonts w:hint="eastAsia"/>
              </w:rPr>
            </w:pPr>
            <w:r w:rsidRPr="005C50AD">
              <w:rPr>
                <w:rFonts w:hint="eastAsia"/>
              </w:rPr>
              <w:t>10</w:t>
            </w:r>
          </w:p>
        </w:tc>
      </w:tr>
      <w:tr w:rsidR="008C00B5" w:rsidTr="008C00B5">
        <w:trPr>
          <w:cnfStyle w:val="000000100000"/>
        </w:trPr>
        <w:tc>
          <w:tcPr>
            <w:cnfStyle w:val="001000000000"/>
            <w:tcW w:w="1704" w:type="dxa"/>
          </w:tcPr>
          <w:p w:rsidR="008C00B5" w:rsidRPr="005C50AD" w:rsidRDefault="005C50AD" w:rsidP="002B2A14">
            <w:pPr>
              <w:rPr>
                <w:rFonts w:hint="eastAsia"/>
              </w:rPr>
            </w:pPr>
            <w:r w:rsidRPr="005C50AD">
              <w:rPr>
                <w:rFonts w:hint="eastAsia"/>
              </w:rPr>
              <w:t>offset</w:t>
            </w:r>
          </w:p>
        </w:tc>
        <w:tc>
          <w:tcPr>
            <w:tcW w:w="1704" w:type="dxa"/>
          </w:tcPr>
          <w:p w:rsidR="008C00B5" w:rsidRPr="005C50AD" w:rsidRDefault="005C50AD" w:rsidP="002B2A14">
            <w:pPr>
              <w:cnfStyle w:val="000000100000"/>
              <w:rPr>
                <w:rFonts w:hint="eastAsia"/>
              </w:rPr>
            </w:pPr>
            <w:proofErr w:type="spellStart"/>
            <w:r w:rsidRPr="005C50AD">
              <w:t>I</w:t>
            </w:r>
            <w:r w:rsidRPr="005C50AD"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8C00B5" w:rsidRPr="005C50AD" w:rsidRDefault="005C50AD" w:rsidP="002B2A14">
            <w:pPr>
              <w:cnfStyle w:val="000000100000"/>
              <w:rPr>
                <w:rFonts w:hint="eastAsia"/>
              </w:rPr>
            </w:pPr>
            <w:r w:rsidRPr="005C50AD"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8C00B5" w:rsidRPr="005C50AD" w:rsidRDefault="005C50AD" w:rsidP="002B2A14">
            <w:pPr>
              <w:cnfStyle w:val="000000100000"/>
              <w:rPr>
                <w:rFonts w:hint="eastAsia"/>
              </w:rPr>
            </w:pPr>
            <w:r w:rsidRPr="005C50AD">
              <w:rPr>
                <w:rFonts w:hint="eastAsia"/>
              </w:rPr>
              <w:t>起始位置</w:t>
            </w:r>
          </w:p>
        </w:tc>
        <w:tc>
          <w:tcPr>
            <w:tcW w:w="1705" w:type="dxa"/>
          </w:tcPr>
          <w:p w:rsidR="008C00B5" w:rsidRPr="005C50AD" w:rsidRDefault="005C50AD" w:rsidP="002B2A14">
            <w:pPr>
              <w:cnfStyle w:val="000000100000"/>
              <w:rPr>
                <w:rFonts w:hint="eastAsia"/>
              </w:rPr>
            </w:pPr>
            <w:r w:rsidRPr="005C50AD">
              <w:rPr>
                <w:rFonts w:hint="eastAsia"/>
              </w:rPr>
              <w:t>0</w:t>
            </w:r>
          </w:p>
        </w:tc>
      </w:tr>
    </w:tbl>
    <w:p w:rsidR="002B2A14" w:rsidRPr="005C50AD" w:rsidRDefault="002B2A14" w:rsidP="002B2A14">
      <w:pPr>
        <w:rPr>
          <w:rFonts w:hint="eastAsia"/>
        </w:rPr>
      </w:pPr>
      <w:r w:rsidRPr="002B2A14">
        <w:t>如果是专业信息，返回的参数是</w:t>
      </w:r>
      <w:proofErr w:type="spellStart"/>
      <w:r w:rsidRPr="002B2A14">
        <w:t>phoneNum</w:t>
      </w:r>
      <w:proofErr w:type="spellEnd"/>
      <w:r w:rsidRPr="002B2A14">
        <w:t>、</w:t>
      </w:r>
      <w:r w:rsidRPr="002B2A14">
        <w:t>name</w:t>
      </w:r>
      <w:r w:rsidRPr="002B2A14">
        <w:t>、</w:t>
      </w:r>
      <w:proofErr w:type="spellStart"/>
      <w:r w:rsidRPr="002B2A14">
        <w:t>className</w:t>
      </w:r>
      <w:proofErr w:type="spellEnd"/>
      <w:r w:rsidRPr="002B2A14">
        <w:t>、</w:t>
      </w:r>
      <w:proofErr w:type="spellStart"/>
      <w:r w:rsidRPr="002B2A14">
        <w:t>specialtyName</w:t>
      </w:r>
      <w:proofErr w:type="spellEnd"/>
      <w:r w:rsidRPr="002B2A14">
        <w:br/>
      </w:r>
      <w:r w:rsidRPr="002B2A14">
        <w:t>如果是校园信息，返回的参数是</w:t>
      </w:r>
      <w:proofErr w:type="spellStart"/>
      <w:r w:rsidRPr="002B2A14">
        <w:t>phoneNum</w:t>
      </w:r>
      <w:proofErr w:type="spellEnd"/>
      <w:r w:rsidRPr="002B2A14">
        <w:t>、</w:t>
      </w:r>
      <w:r w:rsidRPr="002B2A14">
        <w:t>name</w:t>
      </w:r>
      <w:r w:rsidRPr="002B2A14">
        <w:t>、</w:t>
      </w:r>
      <w:r w:rsidRPr="002B2A14">
        <w:t>origin</w:t>
      </w:r>
      <w:r w:rsidRPr="002B2A14">
        <w:t>、</w:t>
      </w:r>
      <w:proofErr w:type="spellStart"/>
      <w:r w:rsidRPr="002B2A14">
        <w:t>graduateSch</w:t>
      </w:r>
      <w:proofErr w:type="spellEnd"/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E157C0" w:rsidTr="00E157C0">
        <w:tc>
          <w:tcPr>
            <w:tcW w:w="8522" w:type="dxa"/>
            <w:shd w:val="clear" w:color="auto" w:fill="EEECE1" w:themeFill="background2"/>
          </w:tcPr>
          <w:p w:rsidR="00E157C0" w:rsidRDefault="00E157C0" w:rsidP="002B2A14">
            <w:r w:rsidRPr="002B2A14">
              <w:t>{</w:t>
            </w:r>
            <w:r w:rsidRPr="002B2A14">
              <w:br/>
              <w:t>“data”: {</w:t>
            </w:r>
            <w:r w:rsidRPr="002B2A14">
              <w:br/>
              <w:t>“</w:t>
            </w:r>
            <w:proofErr w:type="spellStart"/>
            <w:r w:rsidRPr="002B2A14">
              <w:t>profileList</w:t>
            </w:r>
            <w:proofErr w:type="spellEnd"/>
            <w:r w:rsidRPr="002B2A14">
              <w:t>”: [</w:t>
            </w:r>
            <w:r w:rsidRPr="002B2A14">
              <w:br/>
              <w:t>{</w:t>
            </w:r>
            <w:r w:rsidRPr="002B2A14">
              <w:br/>
              <w:t>“</w:t>
            </w:r>
            <w:proofErr w:type="spellStart"/>
            <w:r w:rsidRPr="002B2A14">
              <w:t>phoneNum</w:t>
            </w:r>
            <w:proofErr w:type="spellEnd"/>
            <w:r w:rsidRPr="002B2A14">
              <w:t>”: 123321,</w:t>
            </w:r>
            <w:r w:rsidRPr="002B2A14">
              <w:br/>
              <w:t>“name”: “zsmt13010”,</w:t>
            </w:r>
            <w:r w:rsidRPr="002B2A14">
              <w:br/>
              <w:t>“</w:t>
            </w:r>
            <w:proofErr w:type="spellStart"/>
            <w:r w:rsidRPr="002B2A14">
              <w:t>className</w:t>
            </w:r>
            <w:proofErr w:type="spellEnd"/>
            <w:r w:rsidRPr="002B2A14">
              <w:t>”: “1301”,</w:t>
            </w:r>
            <w:r w:rsidRPr="002B2A14">
              <w:br/>
              <w:t>“</w:t>
            </w:r>
            <w:proofErr w:type="spellStart"/>
            <w:r w:rsidRPr="002B2A14">
              <w:t>specialtyName</w:t>
            </w:r>
            <w:proofErr w:type="spellEnd"/>
            <w:r w:rsidRPr="002B2A14">
              <w:t>”: “</w:t>
            </w:r>
            <w:r w:rsidRPr="002B2A14">
              <w:t>数字媒体技术应用</w:t>
            </w:r>
            <w:r w:rsidRPr="002B2A14">
              <w:t>”</w:t>
            </w:r>
            <w:r w:rsidRPr="002B2A14">
              <w:br/>
            </w:r>
            <w:r w:rsidRPr="002B2A14">
              <w:lastRenderedPageBreak/>
              <w:t>}</w:t>
            </w:r>
            <w:r w:rsidRPr="002B2A14">
              <w:br/>
              <w:t>]</w:t>
            </w:r>
            <w:r w:rsidRPr="002B2A14">
              <w:br/>
              <w:t>},</w:t>
            </w:r>
            <w:r w:rsidRPr="002B2A14">
              <w:br/>
              <w:t>“code”: 1</w:t>
            </w:r>
            <w:r w:rsidRPr="002B2A14">
              <w:br/>
              <w:t>}</w:t>
            </w:r>
          </w:p>
        </w:tc>
      </w:tr>
    </w:tbl>
    <w:p w:rsidR="002B2A14" w:rsidRPr="002B2A14" w:rsidRDefault="002B2A14" w:rsidP="002B2A14"/>
    <w:p w:rsidR="002B2A14" w:rsidRDefault="002B2A14" w:rsidP="002B2A14">
      <w:pPr>
        <w:pStyle w:val="4"/>
        <w:rPr>
          <w:rFonts w:hint="eastAsia"/>
          <w:b/>
        </w:rPr>
      </w:pPr>
      <w:r w:rsidRPr="002B2A14">
        <w:rPr>
          <w:rFonts w:hint="eastAsia"/>
          <w:b/>
        </w:rPr>
        <w:t>删除参加校园信息活动</w:t>
      </w:r>
      <w:r>
        <w:rPr>
          <w:rFonts w:hint="eastAsia"/>
          <w:b/>
        </w:rPr>
        <w:t>接口</w:t>
      </w:r>
      <w:r w:rsidRPr="002B2A14">
        <w:rPr>
          <w:rFonts w:hint="eastAsia"/>
          <w:b/>
        </w:rPr>
        <w:t>(</w:t>
      </w:r>
      <w:r w:rsidRPr="002B2A14">
        <w:rPr>
          <w:rFonts w:hint="eastAsia"/>
          <w:b/>
        </w:rPr>
        <w:t>只有管理员才能删除</w:t>
      </w:r>
      <w:r w:rsidRPr="002B2A14">
        <w:rPr>
          <w:rFonts w:hint="eastAsia"/>
          <w:b/>
        </w:rPr>
        <w:t>)</w:t>
      </w:r>
      <w:r w:rsidRPr="002B2A14">
        <w:rPr>
          <w:b/>
        </w:rPr>
        <w:t xml:space="preserve"> 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2B2A14" w:rsidP="002B2A14">
      <w:pPr>
        <w:rPr>
          <w:rFonts w:hint="eastAsia"/>
        </w:rPr>
      </w:pPr>
      <w:r w:rsidRPr="002B2A14">
        <w:t>http://teach.zys-wings.com/teach/api/schoolInfo/remove/?infoId=1&amp;userId=1&amp;token=vzMiFI7h8erLpW6ChNwNELfhLueYDwSa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请求参数</w:t>
      </w:r>
      <w:r w:rsidRPr="002B2A14"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C50AD" w:rsidTr="005C50AD">
        <w:trPr>
          <w:cnfStyle w:val="100000000000"/>
        </w:trPr>
        <w:tc>
          <w:tcPr>
            <w:cnfStyle w:val="001000000000"/>
            <w:tcW w:w="1704" w:type="dxa"/>
          </w:tcPr>
          <w:p w:rsidR="005C50AD" w:rsidRPr="005C50AD" w:rsidRDefault="005C50AD" w:rsidP="002B2A14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5C50AD" w:rsidRPr="005C50AD" w:rsidRDefault="005C50AD" w:rsidP="002B2A14">
            <w:pPr>
              <w:cnfStyle w:val="100000000000"/>
              <w:rPr>
                <w:rFonts w:hint="eastAsia"/>
              </w:rPr>
            </w:pPr>
            <w:r w:rsidRPr="005C50AD"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5C50AD" w:rsidRPr="005C50AD" w:rsidRDefault="005C50AD" w:rsidP="002B2A14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5C50AD" w:rsidRPr="005C50AD" w:rsidRDefault="005C50AD" w:rsidP="002B2A14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5C50AD" w:rsidRPr="005C50AD" w:rsidRDefault="005C50AD" w:rsidP="002B2A14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实例</w:t>
            </w:r>
          </w:p>
        </w:tc>
      </w:tr>
      <w:tr w:rsidR="005C50AD" w:rsidTr="005C50AD">
        <w:trPr>
          <w:cnfStyle w:val="000000100000"/>
        </w:trPr>
        <w:tc>
          <w:tcPr>
            <w:cnfStyle w:val="001000000000"/>
            <w:tcW w:w="1704" w:type="dxa"/>
          </w:tcPr>
          <w:p w:rsidR="005C50AD" w:rsidRPr="005C50AD" w:rsidRDefault="005C50AD" w:rsidP="002B2A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infold</w:t>
            </w:r>
            <w:proofErr w:type="spellEnd"/>
          </w:p>
        </w:tc>
        <w:tc>
          <w:tcPr>
            <w:tcW w:w="1704" w:type="dxa"/>
          </w:tcPr>
          <w:p w:rsidR="005C50AD" w:rsidRPr="005C50AD" w:rsidRDefault="005C50AD" w:rsidP="002B2A14">
            <w:pPr>
              <w:cnfStyle w:val="000000100000"/>
              <w:rPr>
                <w:rFonts w:hint="eastAsia"/>
              </w:rPr>
            </w:pPr>
            <w:r w:rsidRPr="005C50AD">
              <w:t>L</w:t>
            </w:r>
            <w:r w:rsidRPr="005C50AD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5C50AD" w:rsidRPr="005C50AD" w:rsidRDefault="005C50AD" w:rsidP="002B2A14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5C50AD" w:rsidRPr="005C50AD" w:rsidRDefault="005C50AD" w:rsidP="002B2A14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校园信息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5C50AD" w:rsidRPr="005C50AD" w:rsidRDefault="005C50AD" w:rsidP="002B2A14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C50AD" w:rsidTr="005C50AD">
        <w:tc>
          <w:tcPr>
            <w:cnfStyle w:val="001000000000"/>
            <w:tcW w:w="1704" w:type="dxa"/>
          </w:tcPr>
          <w:p w:rsidR="005C50AD" w:rsidRPr="005C50AD" w:rsidRDefault="005C50AD" w:rsidP="002B2A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4" w:type="dxa"/>
          </w:tcPr>
          <w:p w:rsidR="005C50AD" w:rsidRPr="005C50AD" w:rsidRDefault="005C50AD" w:rsidP="002B2A14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5C50AD" w:rsidRPr="005C50AD" w:rsidRDefault="005C50AD" w:rsidP="002B2A14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5C50AD" w:rsidRPr="005C50AD" w:rsidRDefault="005C50AD" w:rsidP="002B2A14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5C50AD" w:rsidRPr="005C50AD" w:rsidRDefault="005C50AD" w:rsidP="002B2A14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E157C0" w:rsidTr="00E157C0">
        <w:tc>
          <w:tcPr>
            <w:tcW w:w="8522" w:type="dxa"/>
            <w:shd w:val="clear" w:color="auto" w:fill="EEECE1" w:themeFill="background2"/>
          </w:tcPr>
          <w:p w:rsidR="00E157C0" w:rsidRDefault="00E157C0" w:rsidP="002B2A14">
            <w:r w:rsidRPr="002B2A14">
              <w:t>{</w:t>
            </w:r>
            <w:r w:rsidRPr="002B2A14">
              <w:br/>
              <w:t>“data”: "",</w:t>
            </w:r>
            <w:r w:rsidRPr="002B2A14">
              <w:br/>
              <w:t>“code”: 1</w:t>
            </w:r>
            <w:r w:rsidRPr="002B2A14">
              <w:br/>
              <w:t>}</w:t>
            </w:r>
          </w:p>
        </w:tc>
      </w:tr>
    </w:tbl>
    <w:p w:rsidR="002B2A14" w:rsidRPr="002B2A14" w:rsidRDefault="002B2A14" w:rsidP="002B2A14"/>
    <w:p w:rsidR="002B2A14" w:rsidRDefault="002B2A14" w:rsidP="002B2A14">
      <w:pPr>
        <w:pStyle w:val="4"/>
        <w:rPr>
          <w:rFonts w:hint="eastAsia"/>
          <w:b/>
        </w:rPr>
      </w:pPr>
      <w:r>
        <w:rPr>
          <w:rFonts w:hint="eastAsia"/>
          <w:b/>
        </w:rPr>
        <w:t>通过学期获取课程列表接口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2B2A14" w:rsidP="002B2A14">
      <w:pPr>
        <w:rPr>
          <w:rFonts w:hint="eastAsia"/>
        </w:rPr>
      </w:pPr>
      <w:r w:rsidRPr="002B2A14">
        <w:t>http://teach.zys-wings.com/teach/api/course/list/?semesterId=10001&amp;limit=10&amp;offset=0&amp;token=XPZnlwnzVXyvLtAWfD4uUMrOOSvkpqMX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请求参数</w:t>
      </w:r>
      <w:r w:rsidRPr="002B2A14"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C50AD" w:rsidTr="005C50AD">
        <w:trPr>
          <w:cnfStyle w:val="100000000000"/>
        </w:trPr>
        <w:tc>
          <w:tcPr>
            <w:cnfStyle w:val="001000000000"/>
            <w:tcW w:w="1704" w:type="dxa"/>
          </w:tcPr>
          <w:p w:rsidR="005C50AD" w:rsidRPr="005C50AD" w:rsidRDefault="005C50AD" w:rsidP="005C50AD">
            <w:pPr>
              <w:rPr>
                <w:rFonts w:hint="eastAsia"/>
              </w:rPr>
            </w:pPr>
            <w:r w:rsidRPr="005C50AD"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5C50AD" w:rsidRPr="005C50AD" w:rsidRDefault="005C50AD" w:rsidP="005C50AD">
            <w:pPr>
              <w:cnfStyle w:val="100000000000"/>
              <w:rPr>
                <w:rFonts w:hint="eastAsia"/>
              </w:rPr>
            </w:pPr>
            <w:r w:rsidRPr="005C50AD"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5C50AD" w:rsidRPr="005C50AD" w:rsidRDefault="005C50AD" w:rsidP="005C50AD">
            <w:pPr>
              <w:cnfStyle w:val="100000000000"/>
              <w:rPr>
                <w:rFonts w:hint="eastAsia"/>
              </w:rPr>
            </w:pPr>
            <w:r w:rsidRPr="005C50AD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5C50AD" w:rsidRPr="005C50AD" w:rsidRDefault="005C50AD" w:rsidP="005C50AD">
            <w:pPr>
              <w:cnfStyle w:val="100000000000"/>
              <w:rPr>
                <w:rFonts w:hint="eastAsia"/>
              </w:rPr>
            </w:pPr>
            <w:r w:rsidRPr="005C50AD"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5C50AD" w:rsidRPr="005C50AD" w:rsidRDefault="005C50AD" w:rsidP="005C50AD">
            <w:pPr>
              <w:cnfStyle w:val="100000000000"/>
              <w:rPr>
                <w:rFonts w:hint="eastAsia"/>
              </w:rPr>
            </w:pPr>
            <w:r w:rsidRPr="005C50AD">
              <w:rPr>
                <w:rFonts w:hint="eastAsia"/>
              </w:rPr>
              <w:t>实例</w:t>
            </w:r>
          </w:p>
        </w:tc>
      </w:tr>
      <w:tr w:rsidR="005C50AD" w:rsidTr="005C50AD">
        <w:trPr>
          <w:cnfStyle w:val="000000100000"/>
        </w:trPr>
        <w:tc>
          <w:tcPr>
            <w:cnfStyle w:val="001000000000"/>
            <w:tcW w:w="1704" w:type="dxa"/>
          </w:tcPr>
          <w:p w:rsidR="005C50AD" w:rsidRPr="005C50AD" w:rsidRDefault="005C50AD" w:rsidP="005C50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semesterId</w:t>
            </w:r>
            <w:proofErr w:type="spellEnd"/>
          </w:p>
        </w:tc>
        <w:tc>
          <w:tcPr>
            <w:tcW w:w="1704" w:type="dxa"/>
          </w:tcPr>
          <w:p w:rsidR="005C50AD" w:rsidRPr="005C50AD" w:rsidRDefault="005C50AD" w:rsidP="005C50AD">
            <w:pPr>
              <w:cnfStyle w:val="000000100000"/>
              <w:rPr>
                <w:rFonts w:hint="eastAsia"/>
              </w:rPr>
            </w:pPr>
            <w:r w:rsidRPr="005C50AD">
              <w:t>L</w:t>
            </w:r>
            <w:r w:rsidRPr="005C50AD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5C50AD" w:rsidRPr="005C50AD" w:rsidRDefault="005C50AD" w:rsidP="005C50AD">
            <w:pPr>
              <w:cnfStyle w:val="000000100000"/>
              <w:rPr>
                <w:rFonts w:hint="eastAsia"/>
              </w:rPr>
            </w:pPr>
            <w:r w:rsidRPr="005C50AD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5C50AD" w:rsidRPr="005C50AD" w:rsidRDefault="005C50AD" w:rsidP="005C50AD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学期</w:t>
            </w:r>
            <w:r w:rsidRPr="005C50AD"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5C50AD" w:rsidRPr="005C50AD" w:rsidRDefault="005C50AD" w:rsidP="005C50AD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10001</w:t>
            </w:r>
          </w:p>
        </w:tc>
      </w:tr>
      <w:tr w:rsidR="005C50AD" w:rsidTr="005C50AD">
        <w:tc>
          <w:tcPr>
            <w:cnfStyle w:val="001000000000"/>
            <w:tcW w:w="1704" w:type="dxa"/>
          </w:tcPr>
          <w:p w:rsidR="005C50AD" w:rsidRPr="005C50AD" w:rsidRDefault="005C50AD" w:rsidP="005C50AD">
            <w:pPr>
              <w:rPr>
                <w:rFonts w:hint="eastAsia"/>
              </w:rPr>
            </w:pPr>
            <w:r w:rsidRPr="005C50AD">
              <w:rPr>
                <w:rFonts w:hint="eastAsia"/>
              </w:rPr>
              <w:t>limit</w:t>
            </w:r>
          </w:p>
        </w:tc>
        <w:tc>
          <w:tcPr>
            <w:tcW w:w="1704" w:type="dxa"/>
          </w:tcPr>
          <w:p w:rsidR="005C50AD" w:rsidRPr="005C50AD" w:rsidRDefault="005C50AD" w:rsidP="005C50AD">
            <w:pPr>
              <w:cnfStyle w:val="000000000000"/>
              <w:rPr>
                <w:rFonts w:hint="eastAsia"/>
              </w:rPr>
            </w:pPr>
            <w:proofErr w:type="spellStart"/>
            <w:r w:rsidRPr="005C50AD">
              <w:t>I</w:t>
            </w:r>
            <w:r w:rsidRPr="005C50AD"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5C50AD" w:rsidRPr="005C50AD" w:rsidRDefault="005C50AD" w:rsidP="005C50AD">
            <w:pPr>
              <w:cnfStyle w:val="000000000000"/>
              <w:rPr>
                <w:rFonts w:hint="eastAsia"/>
              </w:rPr>
            </w:pPr>
            <w:r w:rsidRPr="005C50AD"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C50AD" w:rsidRPr="005C50AD" w:rsidRDefault="005C50AD" w:rsidP="005C50AD">
            <w:pPr>
              <w:cnfStyle w:val="000000000000"/>
              <w:rPr>
                <w:rFonts w:hint="eastAsia"/>
              </w:rPr>
            </w:pPr>
            <w:r w:rsidRPr="005C50AD">
              <w:rPr>
                <w:rFonts w:hint="eastAsia"/>
              </w:rPr>
              <w:t>获取数量</w:t>
            </w:r>
          </w:p>
        </w:tc>
        <w:tc>
          <w:tcPr>
            <w:tcW w:w="1705" w:type="dxa"/>
          </w:tcPr>
          <w:p w:rsidR="005C50AD" w:rsidRPr="005C50AD" w:rsidRDefault="005C50AD" w:rsidP="005C50AD">
            <w:pPr>
              <w:cnfStyle w:val="000000000000"/>
              <w:rPr>
                <w:rFonts w:hint="eastAsia"/>
              </w:rPr>
            </w:pPr>
            <w:r w:rsidRPr="005C50AD">
              <w:rPr>
                <w:rFonts w:hint="eastAsia"/>
              </w:rPr>
              <w:t>10</w:t>
            </w:r>
          </w:p>
        </w:tc>
      </w:tr>
      <w:tr w:rsidR="005C50AD" w:rsidTr="005C50AD">
        <w:trPr>
          <w:cnfStyle w:val="000000100000"/>
        </w:trPr>
        <w:tc>
          <w:tcPr>
            <w:cnfStyle w:val="001000000000"/>
            <w:tcW w:w="1704" w:type="dxa"/>
          </w:tcPr>
          <w:p w:rsidR="005C50AD" w:rsidRPr="005C50AD" w:rsidRDefault="005C50AD" w:rsidP="005C50AD">
            <w:pPr>
              <w:rPr>
                <w:rFonts w:hint="eastAsia"/>
              </w:rPr>
            </w:pPr>
            <w:r w:rsidRPr="005C50AD">
              <w:rPr>
                <w:rFonts w:hint="eastAsia"/>
              </w:rPr>
              <w:t>offset</w:t>
            </w:r>
          </w:p>
        </w:tc>
        <w:tc>
          <w:tcPr>
            <w:tcW w:w="1704" w:type="dxa"/>
          </w:tcPr>
          <w:p w:rsidR="005C50AD" w:rsidRPr="005C50AD" w:rsidRDefault="005C50AD" w:rsidP="005C50AD">
            <w:pPr>
              <w:cnfStyle w:val="000000100000"/>
              <w:rPr>
                <w:rFonts w:hint="eastAsia"/>
              </w:rPr>
            </w:pPr>
            <w:proofErr w:type="spellStart"/>
            <w:r w:rsidRPr="005C50AD">
              <w:t>I</w:t>
            </w:r>
            <w:r w:rsidRPr="005C50AD"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5C50AD" w:rsidRPr="005C50AD" w:rsidRDefault="005C50AD" w:rsidP="005C50AD">
            <w:pPr>
              <w:cnfStyle w:val="000000100000"/>
              <w:rPr>
                <w:rFonts w:hint="eastAsia"/>
              </w:rPr>
            </w:pPr>
            <w:r w:rsidRPr="005C50AD"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5C50AD" w:rsidRPr="005C50AD" w:rsidRDefault="005C50AD" w:rsidP="005C50AD">
            <w:pPr>
              <w:cnfStyle w:val="000000100000"/>
              <w:rPr>
                <w:rFonts w:hint="eastAsia"/>
              </w:rPr>
            </w:pPr>
            <w:r w:rsidRPr="005C50AD">
              <w:rPr>
                <w:rFonts w:hint="eastAsia"/>
              </w:rPr>
              <w:t>起始位置</w:t>
            </w:r>
          </w:p>
        </w:tc>
        <w:tc>
          <w:tcPr>
            <w:tcW w:w="1705" w:type="dxa"/>
          </w:tcPr>
          <w:p w:rsidR="005C50AD" w:rsidRPr="005C50AD" w:rsidRDefault="005C50AD" w:rsidP="005C50AD">
            <w:pPr>
              <w:cnfStyle w:val="000000100000"/>
              <w:rPr>
                <w:rFonts w:hint="eastAsia"/>
              </w:rPr>
            </w:pPr>
            <w:r w:rsidRPr="005C50AD">
              <w:rPr>
                <w:rFonts w:hint="eastAsia"/>
              </w:rPr>
              <w:t>0</w:t>
            </w:r>
          </w:p>
        </w:tc>
      </w:tr>
    </w:tbl>
    <w:p w:rsidR="002B2A14" w:rsidRPr="002B2A14" w:rsidRDefault="002B2A14" w:rsidP="002B2A14">
      <w:pPr>
        <w:rPr>
          <w:rFonts w:hint="eastAsia"/>
        </w:rPr>
      </w:pPr>
      <w:r w:rsidRPr="002B2A14">
        <w:t>获取最近一期的课程列表</w:t>
      </w:r>
      <w:proofErr w:type="spellStart"/>
      <w:r w:rsidRPr="002B2A14">
        <w:t>semesterId</w:t>
      </w:r>
      <w:proofErr w:type="spellEnd"/>
      <w:r w:rsidRPr="002B2A14">
        <w:t xml:space="preserve"> =-1</w:t>
      </w:r>
      <w:r w:rsidRPr="002B2A14">
        <w:br/>
        <w:t>offset</w:t>
      </w:r>
      <w:r w:rsidRPr="002B2A14">
        <w:t>为</w:t>
      </w:r>
      <w:r w:rsidRPr="002B2A14">
        <w:t>0</w:t>
      </w:r>
      <w:r w:rsidRPr="002B2A14">
        <w:t>时，如果有雷达图信息，返回雷达图信息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7577DF" w:rsidTr="007577DF">
        <w:tc>
          <w:tcPr>
            <w:tcW w:w="8522" w:type="dxa"/>
            <w:shd w:val="clear" w:color="auto" w:fill="EEECE1" w:themeFill="background2"/>
          </w:tcPr>
          <w:p w:rsidR="007577DF" w:rsidRDefault="007577DF" w:rsidP="002B2A14">
            <w:r w:rsidRPr="002B2A14">
              <w:t>{</w:t>
            </w:r>
            <w:r w:rsidRPr="002B2A14">
              <w:br/>
              <w:t>“data”: {</w:t>
            </w:r>
            <w:r w:rsidRPr="002B2A14">
              <w:br/>
              <w:t>“</w:t>
            </w:r>
            <w:proofErr w:type="spellStart"/>
            <w:r w:rsidRPr="002B2A14">
              <w:t>courseList</w:t>
            </w:r>
            <w:proofErr w:type="spellEnd"/>
            <w:r w:rsidRPr="002B2A14">
              <w:t>”: [</w:t>
            </w:r>
            <w:r w:rsidRPr="002B2A14">
              <w:br/>
              <w:t>{</w:t>
            </w:r>
            <w:r w:rsidRPr="002B2A14">
              <w:br/>
              <w:t>“title”: “</w:t>
            </w:r>
            <w:r w:rsidRPr="002B2A14">
              <w:t>计算机基础</w:t>
            </w:r>
            <w:r w:rsidRPr="002B2A14">
              <w:t>”,</w:t>
            </w:r>
            <w:r w:rsidRPr="002B2A14">
              <w:br/>
            </w:r>
            <w:r w:rsidRPr="002B2A14">
              <w:lastRenderedPageBreak/>
              <w:t>“score”: 80,</w:t>
            </w:r>
            <w:r w:rsidRPr="002B2A14">
              <w:br/>
              <w:t>“</w:t>
            </w:r>
            <w:proofErr w:type="spellStart"/>
            <w:r w:rsidRPr="002B2A14">
              <w:t>className</w:t>
            </w:r>
            <w:proofErr w:type="spellEnd"/>
            <w:r w:rsidRPr="002B2A14">
              <w:t>”: “01”,</w:t>
            </w:r>
            <w:r w:rsidRPr="002B2A14">
              <w:br/>
              <w:t>“</w:t>
            </w:r>
            <w:proofErr w:type="spellStart"/>
            <w:r w:rsidRPr="002B2A14">
              <w:t>courseId</w:t>
            </w:r>
            <w:proofErr w:type="spellEnd"/>
            <w:r w:rsidRPr="002B2A14">
              <w:t>”: 10002</w:t>
            </w:r>
            <w:r w:rsidRPr="002B2A14">
              <w:br/>
              <w:t>}</w:t>
            </w:r>
            <w:r w:rsidRPr="002B2A14">
              <w:br/>
              <w:t>],</w:t>
            </w:r>
            <w:r w:rsidRPr="002B2A14">
              <w:br/>
              <w:t>“</w:t>
            </w:r>
            <w:proofErr w:type="spellStart"/>
            <w:r w:rsidRPr="002B2A14">
              <w:t>propertyList</w:t>
            </w:r>
            <w:proofErr w:type="spellEnd"/>
            <w:r w:rsidRPr="002B2A14">
              <w:t>”: [</w:t>
            </w:r>
            <w:r w:rsidRPr="002B2A14">
              <w:br/>
              <w:t>{</w:t>
            </w:r>
            <w:r w:rsidRPr="002B2A14">
              <w:br/>
              <w:t>“</w:t>
            </w:r>
            <w:proofErr w:type="spellStart"/>
            <w:r w:rsidRPr="002B2A14">
              <w:t>property_Name</w:t>
            </w:r>
            <w:proofErr w:type="spellEnd"/>
            <w:r w:rsidRPr="002B2A14">
              <w:t>”: “</w:t>
            </w:r>
            <w:r w:rsidRPr="002B2A14">
              <w:t>耐心毅力</w:t>
            </w:r>
            <w:r w:rsidRPr="002B2A14">
              <w:t>”,</w:t>
            </w:r>
            <w:r w:rsidRPr="002B2A14">
              <w:br/>
              <w:t>“</w:t>
            </w:r>
            <w:proofErr w:type="spellStart"/>
            <w:r w:rsidRPr="002B2A14">
              <w:t>property_Id</w:t>
            </w:r>
            <w:proofErr w:type="spellEnd"/>
            <w:r w:rsidRPr="002B2A14">
              <w:t>”: 10000,</w:t>
            </w:r>
            <w:r w:rsidRPr="002B2A14">
              <w:br/>
              <w:t>“</w:t>
            </w:r>
            <w:proofErr w:type="spellStart"/>
            <w:r w:rsidRPr="002B2A14">
              <w:t>property_score</w:t>
            </w:r>
            <w:proofErr w:type="spellEnd"/>
            <w:r w:rsidRPr="002B2A14">
              <w:t>”: 2.5</w:t>
            </w:r>
            <w:r w:rsidRPr="002B2A14">
              <w:br/>
              <w:t>},</w:t>
            </w:r>
            <w:r w:rsidRPr="002B2A14">
              <w:br/>
              <w:t>{</w:t>
            </w:r>
            <w:r w:rsidRPr="002B2A14">
              <w:br/>
              <w:t>“</w:t>
            </w:r>
            <w:proofErr w:type="spellStart"/>
            <w:r w:rsidRPr="002B2A14">
              <w:t>property_Name</w:t>
            </w:r>
            <w:proofErr w:type="spellEnd"/>
            <w:r w:rsidRPr="002B2A14">
              <w:t>”: “</w:t>
            </w:r>
            <w:r w:rsidRPr="002B2A14">
              <w:t>创新能力</w:t>
            </w:r>
            <w:r w:rsidRPr="002B2A14">
              <w:t>”,</w:t>
            </w:r>
            <w:r w:rsidRPr="002B2A14">
              <w:br/>
              <w:t>“</w:t>
            </w:r>
            <w:proofErr w:type="spellStart"/>
            <w:r w:rsidRPr="002B2A14">
              <w:t>property_Id</w:t>
            </w:r>
            <w:proofErr w:type="spellEnd"/>
            <w:r w:rsidRPr="002B2A14">
              <w:t>”: 10001,</w:t>
            </w:r>
            <w:r w:rsidRPr="002B2A14">
              <w:br/>
              <w:t>“</w:t>
            </w:r>
            <w:proofErr w:type="spellStart"/>
            <w:r w:rsidRPr="002B2A14">
              <w:t>property_score</w:t>
            </w:r>
            <w:proofErr w:type="spellEnd"/>
            <w:r w:rsidRPr="002B2A14">
              <w:t>”: 10</w:t>
            </w:r>
            <w:r w:rsidRPr="002B2A14">
              <w:br/>
              <w:t>},</w:t>
            </w:r>
            <w:r w:rsidRPr="002B2A14">
              <w:br/>
              <w:t>{</w:t>
            </w:r>
            <w:r w:rsidRPr="002B2A14">
              <w:br/>
              <w:t>“</w:t>
            </w:r>
            <w:proofErr w:type="spellStart"/>
            <w:r w:rsidRPr="002B2A14">
              <w:t>property_Name</w:t>
            </w:r>
            <w:proofErr w:type="spellEnd"/>
            <w:r w:rsidRPr="002B2A14">
              <w:t>”: “</w:t>
            </w:r>
            <w:r w:rsidRPr="002B2A14">
              <w:t>执行能力</w:t>
            </w:r>
            <w:r w:rsidRPr="002B2A14">
              <w:t>”,</w:t>
            </w:r>
            <w:r w:rsidRPr="002B2A14">
              <w:br/>
              <w:t>“</w:t>
            </w:r>
            <w:proofErr w:type="spellStart"/>
            <w:r w:rsidRPr="002B2A14">
              <w:t>property_Id</w:t>
            </w:r>
            <w:proofErr w:type="spellEnd"/>
            <w:r w:rsidRPr="002B2A14">
              <w:t>”: 10002,</w:t>
            </w:r>
            <w:r w:rsidRPr="002B2A14">
              <w:br/>
              <w:t>“</w:t>
            </w:r>
            <w:proofErr w:type="spellStart"/>
            <w:r w:rsidRPr="002B2A14">
              <w:t>property_score</w:t>
            </w:r>
            <w:proofErr w:type="spellEnd"/>
            <w:r w:rsidRPr="002B2A14">
              <w:t>”: 2.5</w:t>
            </w:r>
            <w:r w:rsidRPr="002B2A14">
              <w:br/>
              <w:t>},</w:t>
            </w:r>
            <w:r w:rsidRPr="002B2A14">
              <w:br/>
              <w:t>{</w:t>
            </w:r>
            <w:r w:rsidRPr="002B2A14">
              <w:br/>
              <w:t>“</w:t>
            </w:r>
            <w:proofErr w:type="spellStart"/>
            <w:r w:rsidRPr="002B2A14">
              <w:t>property_Name</w:t>
            </w:r>
            <w:proofErr w:type="spellEnd"/>
            <w:r w:rsidRPr="002B2A14">
              <w:t>”: “</w:t>
            </w:r>
            <w:r w:rsidRPr="002B2A14">
              <w:t>团队协作</w:t>
            </w:r>
            <w:r w:rsidRPr="002B2A14">
              <w:t>”,</w:t>
            </w:r>
            <w:r w:rsidRPr="002B2A14">
              <w:br/>
              <w:t>“</w:t>
            </w:r>
            <w:proofErr w:type="spellStart"/>
            <w:r w:rsidRPr="002B2A14">
              <w:t>property_Id</w:t>
            </w:r>
            <w:proofErr w:type="spellEnd"/>
            <w:r w:rsidRPr="002B2A14">
              <w:t>”: 10003,</w:t>
            </w:r>
            <w:r w:rsidRPr="002B2A14">
              <w:br/>
              <w:t>“</w:t>
            </w:r>
            <w:proofErr w:type="spellStart"/>
            <w:r w:rsidRPr="002B2A14">
              <w:t>property_score</w:t>
            </w:r>
            <w:proofErr w:type="spellEnd"/>
            <w:r w:rsidRPr="002B2A14">
              <w:t>”: 10</w:t>
            </w:r>
            <w:r w:rsidRPr="002B2A14">
              <w:br/>
              <w:t>},</w:t>
            </w:r>
            <w:r w:rsidRPr="002B2A14">
              <w:br/>
              <w:t>{</w:t>
            </w:r>
            <w:r w:rsidRPr="002B2A14">
              <w:br/>
              <w:t>“</w:t>
            </w:r>
            <w:proofErr w:type="spellStart"/>
            <w:r w:rsidRPr="002B2A14">
              <w:t>property_Name</w:t>
            </w:r>
            <w:proofErr w:type="spellEnd"/>
            <w:r w:rsidRPr="002B2A14">
              <w:t>”: “</w:t>
            </w:r>
            <w:r w:rsidRPr="002B2A14">
              <w:t>理解能力</w:t>
            </w:r>
            <w:r w:rsidRPr="002B2A14">
              <w:t>”,</w:t>
            </w:r>
            <w:r w:rsidRPr="002B2A14">
              <w:br/>
              <w:t>“</w:t>
            </w:r>
            <w:proofErr w:type="spellStart"/>
            <w:r w:rsidRPr="002B2A14">
              <w:t>property_Id</w:t>
            </w:r>
            <w:proofErr w:type="spellEnd"/>
            <w:r w:rsidRPr="002B2A14">
              <w:t>”: 10004,</w:t>
            </w:r>
            <w:r w:rsidRPr="002B2A14">
              <w:br/>
              <w:t>“</w:t>
            </w:r>
            <w:proofErr w:type="spellStart"/>
            <w:r w:rsidRPr="002B2A14">
              <w:t>property_score</w:t>
            </w:r>
            <w:proofErr w:type="spellEnd"/>
            <w:r w:rsidRPr="002B2A14">
              <w:t>”: 2.5</w:t>
            </w:r>
            <w:r w:rsidRPr="002B2A14">
              <w:br/>
              <w:t>}</w:t>
            </w:r>
            <w:r w:rsidRPr="002B2A14">
              <w:br/>
              <w:t>]</w:t>
            </w:r>
            <w:r w:rsidRPr="002B2A14">
              <w:br/>
              <w:t>},</w:t>
            </w:r>
            <w:r w:rsidRPr="002B2A14">
              <w:br/>
              <w:t>“code”: 1</w:t>
            </w:r>
            <w:r w:rsidRPr="002B2A14">
              <w:br/>
              <w:t>}</w:t>
            </w:r>
          </w:p>
        </w:tc>
      </w:tr>
    </w:tbl>
    <w:p w:rsidR="002B2A14" w:rsidRPr="002B2A14" w:rsidRDefault="002B2A14" w:rsidP="002B2A14"/>
    <w:p w:rsidR="002B2A14" w:rsidRDefault="002B2A14" w:rsidP="002B2A14">
      <w:pPr>
        <w:pStyle w:val="4"/>
        <w:rPr>
          <w:rFonts w:hint="eastAsia"/>
          <w:b/>
        </w:rPr>
      </w:pPr>
      <w:r>
        <w:rPr>
          <w:rFonts w:hint="eastAsia"/>
          <w:b/>
        </w:rPr>
        <w:t>学期列表接口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2B2A14" w:rsidP="002B2A14">
      <w:pPr>
        <w:rPr>
          <w:rFonts w:hint="eastAsia"/>
        </w:rPr>
      </w:pPr>
      <w:r w:rsidRPr="002B2A14">
        <w:t>http://teach.zys-wings.com/teach/api/semester/list/?token=XPZnlwnzVXx4wiJj8SyBlBWZ22o1kCpR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lastRenderedPageBreak/>
        <w:t>请求参数</w:t>
      </w:r>
      <w:r w:rsidRPr="002B2A14">
        <w:rPr>
          <w:rFonts w:hint="eastAsia"/>
          <w:b/>
        </w:rPr>
        <w:t>:</w:t>
      </w:r>
    </w:p>
    <w:p w:rsidR="002B2A14" w:rsidRPr="002B2A14" w:rsidRDefault="005C50AD" w:rsidP="002B2A14">
      <w:pPr>
        <w:rPr>
          <w:rFonts w:hint="eastAsia"/>
        </w:rPr>
      </w:pPr>
      <w:r>
        <w:rPr>
          <w:rFonts w:hint="eastAsia"/>
        </w:rPr>
        <w:t>无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7F0F05" w:rsidTr="007F0F05">
        <w:tc>
          <w:tcPr>
            <w:tcW w:w="8522" w:type="dxa"/>
            <w:shd w:val="clear" w:color="auto" w:fill="EEECE1" w:themeFill="background2"/>
          </w:tcPr>
          <w:p w:rsidR="007F0F05" w:rsidRDefault="007F0F05" w:rsidP="002B2A14">
            <w:r w:rsidRPr="002B2A14">
              <w:t>{</w:t>
            </w:r>
            <w:r w:rsidRPr="002B2A14">
              <w:br/>
              <w:t>“data”: {</w:t>
            </w:r>
            <w:r w:rsidRPr="002B2A14">
              <w:br/>
              <w:t>“</w:t>
            </w:r>
            <w:proofErr w:type="spellStart"/>
            <w:r w:rsidRPr="002B2A14">
              <w:t>semesterList</w:t>
            </w:r>
            <w:proofErr w:type="spellEnd"/>
            <w:r w:rsidRPr="002B2A14">
              <w:t>”: [</w:t>
            </w:r>
            <w:r w:rsidRPr="002B2A14">
              <w:br/>
              <w:t>{</w:t>
            </w:r>
            <w:r w:rsidRPr="002B2A14">
              <w:br/>
              <w:t>“id”: 10001,</w:t>
            </w:r>
            <w:r w:rsidRPr="002B2A14">
              <w:br/>
              <w:t>“name”: “</w:t>
            </w:r>
            <w:r w:rsidRPr="002B2A14">
              <w:t>夏学期</w:t>
            </w:r>
            <w:r w:rsidRPr="002B2A14">
              <w:t>”</w:t>
            </w:r>
            <w:r w:rsidRPr="002B2A14">
              <w:br/>
              <w:t>},</w:t>
            </w:r>
            <w:r w:rsidRPr="002B2A14">
              <w:br/>
              <w:t>{</w:t>
            </w:r>
            <w:r w:rsidRPr="002B2A14">
              <w:br/>
              <w:t>“id”: 10000,</w:t>
            </w:r>
            <w:r w:rsidRPr="002B2A14">
              <w:br/>
              <w:t>“name”: “</w:t>
            </w:r>
            <w:r w:rsidRPr="002B2A14">
              <w:t>春学期</w:t>
            </w:r>
            <w:r w:rsidRPr="002B2A14">
              <w:t>”</w:t>
            </w:r>
            <w:r w:rsidRPr="002B2A14">
              <w:br/>
              <w:t>}</w:t>
            </w:r>
            <w:r w:rsidRPr="002B2A14">
              <w:br/>
              <w:t>]</w:t>
            </w:r>
            <w:r w:rsidRPr="002B2A14">
              <w:br/>
              <w:t>},</w:t>
            </w:r>
            <w:r w:rsidRPr="002B2A14">
              <w:br/>
              <w:t>“code”: 1</w:t>
            </w:r>
            <w:r w:rsidRPr="002B2A14">
              <w:br/>
              <w:t>}</w:t>
            </w:r>
          </w:p>
        </w:tc>
      </w:tr>
    </w:tbl>
    <w:p w:rsidR="002B2A14" w:rsidRPr="002B2A14" w:rsidRDefault="002B2A14" w:rsidP="002B2A14"/>
    <w:p w:rsidR="002B2A14" w:rsidRDefault="002B2A14" w:rsidP="002B2A14">
      <w:pPr>
        <w:pStyle w:val="4"/>
        <w:rPr>
          <w:rFonts w:hint="eastAsia"/>
          <w:b/>
        </w:rPr>
      </w:pPr>
      <w:r>
        <w:rPr>
          <w:rFonts w:hint="eastAsia"/>
          <w:b/>
        </w:rPr>
        <w:t>添加反馈回复接口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2B2A14" w:rsidP="002B2A14">
      <w:pPr>
        <w:rPr>
          <w:rFonts w:hint="eastAsia"/>
        </w:rPr>
      </w:pPr>
      <w:r w:rsidRPr="002B2A14">
        <w:t>http://teach.zys-wings.com/teach/api/feedback/add/?toUserId=1&amp;feedbackId=1&amp;content=hello&amp;courseId=1&amp;token=vzMiFI7h8er4YegcjtmVdz4I73TN8wEz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请求参数</w:t>
      </w:r>
      <w:r w:rsidRPr="002B2A14"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150FE3" w:rsidTr="00150FE3">
        <w:trPr>
          <w:cnfStyle w:val="100000000000"/>
        </w:trPr>
        <w:tc>
          <w:tcPr>
            <w:cnfStyle w:val="001000000000"/>
            <w:tcW w:w="1704" w:type="dxa"/>
          </w:tcPr>
          <w:p w:rsidR="00150FE3" w:rsidRPr="00150FE3" w:rsidRDefault="00150FE3" w:rsidP="002B2A14">
            <w:pPr>
              <w:rPr>
                <w:rFonts w:hint="eastAsia"/>
              </w:rPr>
            </w:pPr>
            <w:r w:rsidRPr="00150FE3"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150FE3" w:rsidRPr="00150FE3" w:rsidRDefault="00150FE3" w:rsidP="002B2A14">
            <w:pPr>
              <w:cnfStyle w:val="100000000000"/>
              <w:rPr>
                <w:rFonts w:hint="eastAsia"/>
              </w:rPr>
            </w:pPr>
            <w:r w:rsidRPr="00150FE3"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150FE3" w:rsidRPr="00150FE3" w:rsidRDefault="00150FE3" w:rsidP="002B2A14">
            <w:pPr>
              <w:cnfStyle w:val="100000000000"/>
              <w:rPr>
                <w:rFonts w:hint="eastAsia"/>
              </w:rPr>
            </w:pPr>
            <w:r w:rsidRPr="00150FE3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150FE3" w:rsidRPr="00150FE3" w:rsidRDefault="00150FE3" w:rsidP="002B2A14">
            <w:pPr>
              <w:cnfStyle w:val="100000000000"/>
              <w:rPr>
                <w:rFonts w:hint="eastAsia"/>
              </w:rPr>
            </w:pPr>
            <w:r w:rsidRPr="00150FE3"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150FE3" w:rsidRPr="00150FE3" w:rsidRDefault="00150FE3" w:rsidP="002B2A14">
            <w:pPr>
              <w:cnfStyle w:val="100000000000"/>
              <w:rPr>
                <w:rFonts w:hint="eastAsia"/>
              </w:rPr>
            </w:pPr>
            <w:r w:rsidRPr="00150FE3">
              <w:rPr>
                <w:rFonts w:hint="eastAsia"/>
              </w:rPr>
              <w:t>实例</w:t>
            </w:r>
          </w:p>
        </w:tc>
      </w:tr>
      <w:tr w:rsidR="00150FE3" w:rsidTr="00150FE3">
        <w:trPr>
          <w:cnfStyle w:val="000000100000"/>
        </w:trPr>
        <w:tc>
          <w:tcPr>
            <w:cnfStyle w:val="001000000000"/>
            <w:tcW w:w="1704" w:type="dxa"/>
          </w:tcPr>
          <w:p w:rsidR="00150FE3" w:rsidRPr="00150FE3" w:rsidRDefault="00150FE3" w:rsidP="002B2A14">
            <w:pPr>
              <w:rPr>
                <w:rFonts w:hint="eastAsia"/>
              </w:rPr>
            </w:pPr>
            <w:proofErr w:type="spellStart"/>
            <w:r w:rsidRPr="00150FE3">
              <w:rPr>
                <w:rFonts w:hint="eastAsia"/>
              </w:rPr>
              <w:t>toUserId</w:t>
            </w:r>
            <w:proofErr w:type="spellEnd"/>
          </w:p>
        </w:tc>
        <w:tc>
          <w:tcPr>
            <w:tcW w:w="1704" w:type="dxa"/>
          </w:tcPr>
          <w:p w:rsidR="00150FE3" w:rsidRPr="00150FE3" w:rsidRDefault="00150FE3" w:rsidP="002B2A14">
            <w:pPr>
              <w:cnfStyle w:val="000000100000"/>
              <w:rPr>
                <w:rFonts w:hint="eastAsia"/>
              </w:rPr>
            </w:pPr>
            <w:r w:rsidRPr="00150FE3">
              <w:t>L</w:t>
            </w:r>
            <w:r w:rsidRPr="00150FE3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150FE3" w:rsidRPr="00150FE3" w:rsidRDefault="00150FE3" w:rsidP="002B2A14">
            <w:pPr>
              <w:cnfStyle w:val="000000100000"/>
              <w:rPr>
                <w:rFonts w:hint="eastAsia"/>
              </w:rPr>
            </w:pPr>
            <w:r w:rsidRPr="00150FE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50FE3" w:rsidRPr="00150FE3" w:rsidRDefault="00150FE3" w:rsidP="002B2A14">
            <w:pPr>
              <w:cnfStyle w:val="000000100000"/>
              <w:rPr>
                <w:rFonts w:hint="eastAsia"/>
              </w:rPr>
            </w:pPr>
            <w:r w:rsidRPr="00150FE3">
              <w:rPr>
                <w:rFonts w:hint="eastAsia"/>
              </w:rPr>
              <w:t>被回复人</w:t>
            </w:r>
            <w:r w:rsidRPr="00150FE3"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150FE3" w:rsidRPr="00150FE3" w:rsidRDefault="00150FE3" w:rsidP="002B2A14">
            <w:pPr>
              <w:cnfStyle w:val="000000100000"/>
              <w:rPr>
                <w:rFonts w:hint="eastAsia"/>
              </w:rPr>
            </w:pPr>
            <w:r w:rsidRPr="00150FE3">
              <w:rPr>
                <w:rFonts w:hint="eastAsia"/>
              </w:rPr>
              <w:t>1</w:t>
            </w:r>
          </w:p>
        </w:tc>
      </w:tr>
      <w:tr w:rsidR="00150FE3" w:rsidTr="00150FE3">
        <w:tc>
          <w:tcPr>
            <w:cnfStyle w:val="001000000000"/>
            <w:tcW w:w="1704" w:type="dxa"/>
          </w:tcPr>
          <w:p w:rsidR="00150FE3" w:rsidRPr="00150FE3" w:rsidRDefault="00150FE3" w:rsidP="002B2A14">
            <w:pPr>
              <w:rPr>
                <w:rFonts w:hint="eastAsia"/>
              </w:rPr>
            </w:pPr>
            <w:proofErr w:type="spellStart"/>
            <w:r w:rsidRPr="00150FE3">
              <w:rPr>
                <w:rFonts w:hint="eastAsia"/>
              </w:rPr>
              <w:t>feedbackId</w:t>
            </w:r>
            <w:proofErr w:type="spellEnd"/>
          </w:p>
        </w:tc>
        <w:tc>
          <w:tcPr>
            <w:tcW w:w="1704" w:type="dxa"/>
          </w:tcPr>
          <w:p w:rsidR="00150FE3" w:rsidRPr="00150FE3" w:rsidRDefault="00150FE3" w:rsidP="002B2A14">
            <w:pPr>
              <w:cnfStyle w:val="000000000000"/>
              <w:rPr>
                <w:rFonts w:hint="eastAsia"/>
              </w:rPr>
            </w:pPr>
            <w:r w:rsidRPr="00150FE3">
              <w:t>L</w:t>
            </w:r>
            <w:r w:rsidRPr="00150FE3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150FE3" w:rsidRPr="00150FE3" w:rsidRDefault="00150FE3" w:rsidP="002B2A14">
            <w:pPr>
              <w:cnfStyle w:val="000000000000"/>
              <w:rPr>
                <w:rFonts w:hint="eastAsia"/>
              </w:rPr>
            </w:pPr>
            <w:r w:rsidRPr="00150FE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50FE3" w:rsidRPr="00150FE3" w:rsidRDefault="00150FE3" w:rsidP="002B2A14">
            <w:pPr>
              <w:cnfStyle w:val="000000000000"/>
              <w:rPr>
                <w:rFonts w:hint="eastAsia"/>
              </w:rPr>
            </w:pPr>
            <w:r w:rsidRPr="00150FE3">
              <w:rPr>
                <w:rFonts w:hint="eastAsia"/>
              </w:rPr>
              <w:t>反馈</w:t>
            </w:r>
            <w:r w:rsidRPr="00150FE3"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150FE3" w:rsidRPr="00150FE3" w:rsidRDefault="00150FE3" w:rsidP="002B2A14">
            <w:pPr>
              <w:cnfStyle w:val="000000000000"/>
              <w:rPr>
                <w:rFonts w:hint="eastAsia"/>
              </w:rPr>
            </w:pPr>
            <w:r w:rsidRPr="00150FE3">
              <w:rPr>
                <w:rFonts w:hint="eastAsia"/>
              </w:rPr>
              <w:t>1</w:t>
            </w:r>
          </w:p>
        </w:tc>
      </w:tr>
      <w:tr w:rsidR="00150FE3" w:rsidTr="00150FE3">
        <w:trPr>
          <w:cnfStyle w:val="000000100000"/>
        </w:trPr>
        <w:tc>
          <w:tcPr>
            <w:cnfStyle w:val="001000000000"/>
            <w:tcW w:w="1704" w:type="dxa"/>
          </w:tcPr>
          <w:p w:rsidR="00150FE3" w:rsidRPr="00150FE3" w:rsidRDefault="00150FE3" w:rsidP="002B2A14">
            <w:pPr>
              <w:rPr>
                <w:rFonts w:hint="eastAsia"/>
              </w:rPr>
            </w:pPr>
            <w:r w:rsidRPr="00150FE3"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150FE3" w:rsidRPr="00150FE3" w:rsidRDefault="00150FE3" w:rsidP="002B2A14">
            <w:pPr>
              <w:cnfStyle w:val="000000100000"/>
              <w:rPr>
                <w:rFonts w:hint="eastAsia"/>
              </w:rPr>
            </w:pPr>
            <w:r w:rsidRPr="00150FE3">
              <w:t>S</w:t>
            </w:r>
            <w:r w:rsidRPr="00150FE3">
              <w:rPr>
                <w:rFonts w:hint="eastAsia"/>
              </w:rPr>
              <w:t>tring</w:t>
            </w:r>
          </w:p>
        </w:tc>
        <w:tc>
          <w:tcPr>
            <w:tcW w:w="1704" w:type="dxa"/>
          </w:tcPr>
          <w:p w:rsidR="00150FE3" w:rsidRPr="00150FE3" w:rsidRDefault="00150FE3" w:rsidP="002B2A14">
            <w:pPr>
              <w:cnfStyle w:val="000000100000"/>
              <w:rPr>
                <w:rFonts w:hint="eastAsia"/>
              </w:rPr>
            </w:pPr>
            <w:r w:rsidRPr="00150FE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50FE3" w:rsidRPr="00150FE3" w:rsidRDefault="00150FE3" w:rsidP="002B2A14">
            <w:pPr>
              <w:cnfStyle w:val="000000100000"/>
              <w:rPr>
                <w:rFonts w:hint="eastAsia"/>
              </w:rPr>
            </w:pPr>
            <w:r w:rsidRPr="00150FE3">
              <w:rPr>
                <w:rFonts w:hint="eastAsia"/>
              </w:rPr>
              <w:t>反馈内容</w:t>
            </w:r>
          </w:p>
        </w:tc>
        <w:tc>
          <w:tcPr>
            <w:tcW w:w="1705" w:type="dxa"/>
          </w:tcPr>
          <w:p w:rsidR="00150FE3" w:rsidRPr="00150FE3" w:rsidRDefault="00150FE3" w:rsidP="002B2A14">
            <w:pPr>
              <w:cnfStyle w:val="000000100000"/>
              <w:rPr>
                <w:rFonts w:hint="eastAsia"/>
              </w:rPr>
            </w:pPr>
            <w:r w:rsidRPr="00150FE3">
              <w:rPr>
                <w:rFonts w:hint="eastAsia"/>
              </w:rPr>
              <w:t>hello</w:t>
            </w:r>
          </w:p>
        </w:tc>
      </w:tr>
      <w:tr w:rsidR="00150FE3" w:rsidTr="00150FE3">
        <w:tc>
          <w:tcPr>
            <w:cnfStyle w:val="001000000000"/>
            <w:tcW w:w="1704" w:type="dxa"/>
          </w:tcPr>
          <w:p w:rsidR="00150FE3" w:rsidRPr="00150FE3" w:rsidRDefault="00150FE3" w:rsidP="002B2A14">
            <w:pPr>
              <w:rPr>
                <w:rFonts w:hint="eastAsia"/>
              </w:rPr>
            </w:pPr>
            <w:proofErr w:type="spellStart"/>
            <w:r w:rsidRPr="00150FE3">
              <w:t>course</w:t>
            </w:r>
            <w:r w:rsidR="00A14D73">
              <w:rPr>
                <w:rFonts w:hint="eastAsia"/>
              </w:rPr>
              <w:t>I</w:t>
            </w:r>
            <w:r w:rsidRPr="00150FE3">
              <w:t>d</w:t>
            </w:r>
            <w:proofErr w:type="spellEnd"/>
          </w:p>
        </w:tc>
        <w:tc>
          <w:tcPr>
            <w:tcW w:w="1704" w:type="dxa"/>
          </w:tcPr>
          <w:p w:rsidR="00150FE3" w:rsidRPr="00150FE3" w:rsidRDefault="00150FE3" w:rsidP="002B2A14">
            <w:pPr>
              <w:cnfStyle w:val="000000000000"/>
              <w:rPr>
                <w:rFonts w:hint="eastAsia"/>
              </w:rPr>
            </w:pPr>
            <w:r w:rsidRPr="00150FE3">
              <w:t>L</w:t>
            </w:r>
            <w:r w:rsidRPr="00150FE3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150FE3" w:rsidRPr="00150FE3" w:rsidRDefault="00150FE3" w:rsidP="002B2A14">
            <w:pPr>
              <w:cnfStyle w:val="000000000000"/>
              <w:rPr>
                <w:rFonts w:hint="eastAsia"/>
              </w:rPr>
            </w:pPr>
            <w:r w:rsidRPr="00150FE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50FE3" w:rsidRPr="00150FE3" w:rsidRDefault="00150FE3" w:rsidP="002B2A14">
            <w:pPr>
              <w:cnfStyle w:val="000000000000"/>
              <w:rPr>
                <w:rFonts w:hint="eastAsia"/>
              </w:rPr>
            </w:pPr>
            <w:r w:rsidRPr="00150FE3">
              <w:rPr>
                <w:rFonts w:hint="eastAsia"/>
              </w:rPr>
              <w:t>课程</w:t>
            </w:r>
            <w:r w:rsidRPr="00150FE3"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150FE3" w:rsidRPr="00150FE3" w:rsidRDefault="00150FE3" w:rsidP="002B2A14">
            <w:pPr>
              <w:cnfStyle w:val="000000000000"/>
              <w:rPr>
                <w:rFonts w:hint="eastAsia"/>
              </w:rPr>
            </w:pPr>
            <w:r w:rsidRPr="00150FE3">
              <w:rPr>
                <w:rFonts w:hint="eastAsia"/>
              </w:rPr>
              <w:t>1</w:t>
            </w:r>
          </w:p>
        </w:tc>
      </w:tr>
    </w:tbl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7F0F05" w:rsidTr="007F0F05">
        <w:tc>
          <w:tcPr>
            <w:tcW w:w="8522" w:type="dxa"/>
            <w:shd w:val="clear" w:color="auto" w:fill="EEECE1" w:themeFill="background2"/>
          </w:tcPr>
          <w:p w:rsidR="007F0F05" w:rsidRDefault="007F0F05" w:rsidP="002B2A14">
            <w:r w:rsidRPr="002B2A14">
              <w:t>{</w:t>
            </w:r>
            <w:r w:rsidRPr="002B2A14">
              <w:br/>
              <w:t>“data”: "",</w:t>
            </w:r>
            <w:r w:rsidRPr="002B2A14">
              <w:br/>
              <w:t>“code”: 1</w:t>
            </w:r>
            <w:r w:rsidRPr="002B2A14">
              <w:br/>
              <w:t>}</w:t>
            </w:r>
          </w:p>
        </w:tc>
      </w:tr>
    </w:tbl>
    <w:p w:rsidR="002B2A14" w:rsidRPr="002B2A14" w:rsidRDefault="002B2A14" w:rsidP="002B2A14"/>
    <w:p w:rsidR="002B2A14" w:rsidRDefault="002B2A14" w:rsidP="002B2A14">
      <w:pPr>
        <w:pStyle w:val="4"/>
        <w:rPr>
          <w:rFonts w:hint="eastAsia"/>
          <w:b/>
        </w:rPr>
      </w:pPr>
      <w:r w:rsidRPr="002B2A14">
        <w:rPr>
          <w:b/>
        </w:rPr>
        <w:t>获取搜索某专业下学生列表</w:t>
      </w:r>
      <w:r>
        <w:rPr>
          <w:rFonts w:hint="eastAsia"/>
          <w:b/>
        </w:rPr>
        <w:t>接口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2B2A14" w:rsidP="002B2A14">
      <w:pPr>
        <w:rPr>
          <w:rFonts w:hint="eastAsia"/>
        </w:rPr>
      </w:pPr>
      <w:r w:rsidRPr="002B2A14">
        <w:t>http://teach.zys-wings.com/teach/api/search/?specialtyId=1&amp;classId=1&amp;semesterId=10000&amp;properties</w:t>
      </w:r>
      <w:r w:rsidRPr="002B2A14">
        <w:lastRenderedPageBreak/>
        <w:t>=10000,0;10001,;10002,;10003,;10004,;&amp;token=XPZnlwnzVXxUufgEpTBj7EOrUoU96ZQX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请求参数</w:t>
      </w:r>
      <w:r w:rsidRPr="002B2A14"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483"/>
        <w:gridCol w:w="1306"/>
        <w:gridCol w:w="1192"/>
        <w:gridCol w:w="1197"/>
        <w:gridCol w:w="3344"/>
      </w:tblGrid>
      <w:tr w:rsidR="00150FE3" w:rsidTr="00CC22D0">
        <w:trPr>
          <w:cnfStyle w:val="100000000000"/>
        </w:trPr>
        <w:tc>
          <w:tcPr>
            <w:cnfStyle w:val="001000000000"/>
            <w:tcW w:w="1704" w:type="dxa"/>
          </w:tcPr>
          <w:p w:rsidR="00150FE3" w:rsidRPr="00150FE3" w:rsidRDefault="00150FE3" w:rsidP="00CC22D0">
            <w:pPr>
              <w:rPr>
                <w:rFonts w:hint="eastAsia"/>
              </w:rPr>
            </w:pPr>
            <w:r w:rsidRPr="00150FE3"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150FE3" w:rsidRPr="00150FE3" w:rsidRDefault="00150FE3" w:rsidP="00CC22D0">
            <w:pPr>
              <w:cnfStyle w:val="100000000000"/>
              <w:rPr>
                <w:rFonts w:hint="eastAsia"/>
              </w:rPr>
            </w:pPr>
            <w:r w:rsidRPr="00150FE3"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150FE3" w:rsidRPr="00150FE3" w:rsidRDefault="00150FE3" w:rsidP="00CC22D0">
            <w:pPr>
              <w:cnfStyle w:val="100000000000"/>
              <w:rPr>
                <w:rFonts w:hint="eastAsia"/>
              </w:rPr>
            </w:pPr>
            <w:r w:rsidRPr="00150FE3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150FE3" w:rsidRPr="00150FE3" w:rsidRDefault="00150FE3" w:rsidP="00CC22D0">
            <w:pPr>
              <w:cnfStyle w:val="100000000000"/>
              <w:rPr>
                <w:rFonts w:hint="eastAsia"/>
              </w:rPr>
            </w:pPr>
            <w:r w:rsidRPr="00150FE3"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150FE3" w:rsidRPr="00150FE3" w:rsidRDefault="00150FE3" w:rsidP="00CC22D0">
            <w:pPr>
              <w:cnfStyle w:val="100000000000"/>
              <w:rPr>
                <w:rFonts w:hint="eastAsia"/>
              </w:rPr>
            </w:pPr>
            <w:r w:rsidRPr="00150FE3">
              <w:rPr>
                <w:rFonts w:hint="eastAsia"/>
              </w:rPr>
              <w:t>实例</w:t>
            </w:r>
          </w:p>
        </w:tc>
      </w:tr>
      <w:tr w:rsidR="00150FE3" w:rsidTr="00CC22D0">
        <w:trPr>
          <w:cnfStyle w:val="000000100000"/>
        </w:trPr>
        <w:tc>
          <w:tcPr>
            <w:cnfStyle w:val="001000000000"/>
            <w:tcW w:w="1704" w:type="dxa"/>
          </w:tcPr>
          <w:p w:rsidR="00150FE3" w:rsidRPr="00150FE3" w:rsidRDefault="00150FE3" w:rsidP="00CC22D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specialtyId</w:t>
            </w:r>
            <w:proofErr w:type="spellEnd"/>
          </w:p>
        </w:tc>
        <w:tc>
          <w:tcPr>
            <w:tcW w:w="1704" w:type="dxa"/>
          </w:tcPr>
          <w:p w:rsidR="00150FE3" w:rsidRPr="00150FE3" w:rsidRDefault="00150FE3" w:rsidP="00CC22D0">
            <w:pPr>
              <w:cnfStyle w:val="000000100000"/>
              <w:rPr>
                <w:rFonts w:hint="eastAsia"/>
              </w:rPr>
            </w:pPr>
            <w:r w:rsidRPr="00150FE3">
              <w:t>L</w:t>
            </w:r>
            <w:r w:rsidRPr="00150FE3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150FE3" w:rsidRPr="00150FE3" w:rsidRDefault="00150FE3" w:rsidP="00CC22D0">
            <w:pPr>
              <w:cnfStyle w:val="000000100000"/>
              <w:rPr>
                <w:rFonts w:hint="eastAsia"/>
              </w:rPr>
            </w:pPr>
            <w:r w:rsidRPr="00150FE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50FE3" w:rsidRPr="00150FE3" w:rsidRDefault="00150FE3" w:rsidP="00CC22D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  <w:r w:rsidRPr="00150FE3"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150FE3" w:rsidRPr="00150FE3" w:rsidRDefault="00150FE3" w:rsidP="00CC22D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50FE3" w:rsidTr="00CC22D0">
        <w:tc>
          <w:tcPr>
            <w:cnfStyle w:val="001000000000"/>
            <w:tcW w:w="1704" w:type="dxa"/>
          </w:tcPr>
          <w:p w:rsidR="00150FE3" w:rsidRPr="00150FE3" w:rsidRDefault="00150FE3" w:rsidP="00CC22D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classId</w:t>
            </w:r>
            <w:proofErr w:type="spellEnd"/>
          </w:p>
        </w:tc>
        <w:tc>
          <w:tcPr>
            <w:tcW w:w="1704" w:type="dxa"/>
          </w:tcPr>
          <w:p w:rsidR="00150FE3" w:rsidRPr="00150FE3" w:rsidRDefault="00150FE3" w:rsidP="00CC22D0">
            <w:pPr>
              <w:cnfStyle w:val="000000000000"/>
              <w:rPr>
                <w:rFonts w:hint="eastAsia"/>
              </w:rPr>
            </w:pPr>
            <w:r w:rsidRPr="00150FE3">
              <w:t>L</w:t>
            </w:r>
            <w:r w:rsidRPr="00150FE3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150FE3" w:rsidRPr="00150FE3" w:rsidRDefault="00150FE3" w:rsidP="00CC22D0">
            <w:pPr>
              <w:cnfStyle w:val="000000000000"/>
              <w:rPr>
                <w:rFonts w:hint="eastAsia"/>
              </w:rPr>
            </w:pPr>
            <w:r w:rsidRPr="00150FE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50FE3" w:rsidRPr="00150FE3" w:rsidRDefault="00150FE3" w:rsidP="00CC22D0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  <w:r w:rsidRPr="00150FE3"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150FE3" w:rsidRPr="00150FE3" w:rsidRDefault="00150FE3" w:rsidP="00CC22D0">
            <w:pPr>
              <w:cnfStyle w:val="000000000000"/>
              <w:rPr>
                <w:rFonts w:hint="eastAsia"/>
              </w:rPr>
            </w:pPr>
            <w:r w:rsidRPr="00150FE3">
              <w:rPr>
                <w:rFonts w:hint="eastAsia"/>
              </w:rPr>
              <w:t>1</w:t>
            </w:r>
          </w:p>
        </w:tc>
      </w:tr>
      <w:tr w:rsidR="00150FE3" w:rsidTr="00CC22D0">
        <w:trPr>
          <w:cnfStyle w:val="000000100000"/>
        </w:trPr>
        <w:tc>
          <w:tcPr>
            <w:cnfStyle w:val="001000000000"/>
            <w:tcW w:w="1704" w:type="dxa"/>
          </w:tcPr>
          <w:p w:rsidR="00150FE3" w:rsidRPr="00150FE3" w:rsidRDefault="00150FE3" w:rsidP="00CC22D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semesterId</w:t>
            </w:r>
            <w:proofErr w:type="spellEnd"/>
          </w:p>
        </w:tc>
        <w:tc>
          <w:tcPr>
            <w:tcW w:w="1704" w:type="dxa"/>
          </w:tcPr>
          <w:p w:rsidR="00150FE3" w:rsidRPr="00150FE3" w:rsidRDefault="00150FE3" w:rsidP="00CC22D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150FE3" w:rsidRPr="00150FE3" w:rsidRDefault="00150FE3" w:rsidP="00CC22D0">
            <w:pPr>
              <w:cnfStyle w:val="000000100000"/>
              <w:rPr>
                <w:rFonts w:hint="eastAsia"/>
              </w:rPr>
            </w:pPr>
            <w:r w:rsidRPr="00150FE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50FE3" w:rsidRPr="00150FE3" w:rsidRDefault="00150FE3" w:rsidP="00CC22D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学期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150FE3" w:rsidRPr="00150FE3" w:rsidRDefault="00150FE3" w:rsidP="00CC22D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</w:tr>
      <w:tr w:rsidR="00150FE3" w:rsidTr="00CC22D0">
        <w:tc>
          <w:tcPr>
            <w:cnfStyle w:val="001000000000"/>
            <w:tcW w:w="1704" w:type="dxa"/>
          </w:tcPr>
          <w:p w:rsidR="00150FE3" w:rsidRPr="00150FE3" w:rsidRDefault="00150FE3" w:rsidP="00CC22D0">
            <w:pPr>
              <w:rPr>
                <w:rFonts w:hint="eastAsia"/>
              </w:rPr>
            </w:pPr>
            <w:r>
              <w:rPr>
                <w:rFonts w:hint="eastAsia"/>
              </w:rPr>
              <w:t>properties</w:t>
            </w:r>
          </w:p>
        </w:tc>
        <w:tc>
          <w:tcPr>
            <w:tcW w:w="1704" w:type="dxa"/>
          </w:tcPr>
          <w:p w:rsidR="00150FE3" w:rsidRPr="00150FE3" w:rsidRDefault="00150FE3" w:rsidP="00CC22D0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150FE3" w:rsidRPr="00150FE3" w:rsidRDefault="00150FE3" w:rsidP="00CC22D0">
            <w:pPr>
              <w:cnfStyle w:val="000000000000"/>
              <w:rPr>
                <w:rFonts w:hint="eastAsia"/>
              </w:rPr>
            </w:pPr>
            <w:r w:rsidRPr="00150FE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50FE3" w:rsidRPr="00150FE3" w:rsidRDefault="00150FE3" w:rsidP="00CC22D0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</w:tcPr>
          <w:p w:rsidR="00150FE3" w:rsidRPr="00150FE3" w:rsidRDefault="00150FE3" w:rsidP="00CC22D0">
            <w:pPr>
              <w:cnfStyle w:val="000000000000"/>
              <w:rPr>
                <w:rFonts w:hint="eastAsia"/>
              </w:rPr>
            </w:pPr>
            <w:r w:rsidRPr="00150FE3">
              <w:t>10000,0;10001,;10002,;10003,;10004,;</w:t>
            </w:r>
          </w:p>
        </w:tc>
      </w:tr>
    </w:tbl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9E46A9" w:rsidTr="009E46A9">
        <w:tc>
          <w:tcPr>
            <w:tcW w:w="8522" w:type="dxa"/>
            <w:shd w:val="clear" w:color="auto" w:fill="EEECE1" w:themeFill="background2"/>
          </w:tcPr>
          <w:p w:rsidR="009E46A9" w:rsidRDefault="009E46A9" w:rsidP="002B2A14">
            <w:r w:rsidRPr="002B2A14">
              <w:t>{</w:t>
            </w:r>
            <w:r w:rsidRPr="002B2A14">
              <w:br/>
              <w:t>“data”: {</w:t>
            </w:r>
            <w:r w:rsidRPr="002B2A14">
              <w:br/>
              <w:t>“</w:t>
            </w:r>
            <w:proofErr w:type="spellStart"/>
            <w:r w:rsidRPr="002B2A14">
              <w:t>searchProfileList</w:t>
            </w:r>
            <w:proofErr w:type="spellEnd"/>
            <w:r w:rsidRPr="002B2A14">
              <w:t>”: [</w:t>
            </w:r>
            <w:r w:rsidRPr="002B2A14">
              <w:br/>
              <w:t>{</w:t>
            </w:r>
            <w:r w:rsidRPr="002B2A14">
              <w:br/>
              <w:t>“</w:t>
            </w:r>
            <w:proofErr w:type="spellStart"/>
            <w:r w:rsidRPr="002B2A14">
              <w:t>totalScore</w:t>
            </w:r>
            <w:proofErr w:type="spellEnd"/>
            <w:r w:rsidRPr="002B2A14">
              <w:t>”: 38.75,</w:t>
            </w:r>
            <w:r w:rsidRPr="002B2A14">
              <w:br/>
              <w:t>“</w:t>
            </w:r>
            <w:proofErr w:type="spellStart"/>
            <w:r w:rsidRPr="002B2A14">
              <w:t>courseStudentPropertySemesterScoreList</w:t>
            </w:r>
            <w:proofErr w:type="spellEnd"/>
            <w:r w:rsidRPr="002B2A14">
              <w:t>”: [</w:t>
            </w:r>
            <w:r w:rsidRPr="002B2A14">
              <w:br/>
              <w:t>{</w:t>
            </w:r>
            <w:r w:rsidRPr="002B2A14">
              <w:br/>
              <w:t>“name”: “</w:t>
            </w:r>
            <w:r w:rsidRPr="002B2A14">
              <w:t>耐心毅力</w:t>
            </w:r>
            <w:r w:rsidRPr="002B2A14">
              <w:t>”,</w:t>
            </w:r>
            <w:r w:rsidRPr="002B2A14">
              <w:br/>
              <w:t>“score”: 10</w:t>
            </w:r>
            <w:r w:rsidRPr="002B2A14">
              <w:br/>
              <w:t>},</w:t>
            </w:r>
            <w:r w:rsidRPr="002B2A14">
              <w:br/>
              <w:t>{</w:t>
            </w:r>
            <w:r w:rsidRPr="002B2A14">
              <w:br/>
              <w:t>“name”: “</w:t>
            </w:r>
            <w:r w:rsidRPr="002B2A14">
              <w:t>创新能力</w:t>
            </w:r>
            <w:r w:rsidRPr="002B2A14">
              <w:t>”,</w:t>
            </w:r>
            <w:r w:rsidRPr="002B2A14">
              <w:br/>
              <w:t>“score”: 6.25</w:t>
            </w:r>
            <w:r w:rsidRPr="002B2A14">
              <w:br/>
              <w:t>},</w:t>
            </w:r>
            <w:r w:rsidRPr="002B2A14">
              <w:br/>
              <w:t>{</w:t>
            </w:r>
            <w:r w:rsidRPr="002B2A14">
              <w:br/>
              <w:t>“name”: “</w:t>
            </w:r>
            <w:r w:rsidRPr="002B2A14">
              <w:t>执行能力</w:t>
            </w:r>
            <w:r w:rsidRPr="002B2A14">
              <w:t>”,</w:t>
            </w:r>
            <w:r w:rsidRPr="002B2A14">
              <w:br/>
              <w:t>“score”: 6.25</w:t>
            </w:r>
            <w:r w:rsidRPr="002B2A14">
              <w:br/>
              <w:t>},</w:t>
            </w:r>
            <w:r w:rsidRPr="002B2A14">
              <w:br/>
              <w:t>{</w:t>
            </w:r>
            <w:r w:rsidRPr="002B2A14">
              <w:br/>
              <w:t>“name”: “</w:t>
            </w:r>
            <w:r w:rsidRPr="002B2A14">
              <w:t>团队协作</w:t>
            </w:r>
            <w:r w:rsidRPr="002B2A14">
              <w:t>”,</w:t>
            </w:r>
            <w:r w:rsidRPr="002B2A14">
              <w:br/>
              <w:t>“score”: 6.25</w:t>
            </w:r>
            <w:r w:rsidRPr="002B2A14">
              <w:br/>
              <w:t>},</w:t>
            </w:r>
            <w:r w:rsidRPr="002B2A14">
              <w:br/>
              <w:t>{</w:t>
            </w:r>
            <w:r w:rsidRPr="002B2A14">
              <w:br/>
              <w:t>“name”: “</w:t>
            </w:r>
            <w:r w:rsidRPr="002B2A14">
              <w:t>理解能力</w:t>
            </w:r>
            <w:r w:rsidRPr="002B2A14">
              <w:t>”,</w:t>
            </w:r>
            <w:r w:rsidRPr="002B2A14">
              <w:br/>
              <w:t>“score”: 10</w:t>
            </w:r>
            <w:r w:rsidRPr="002B2A14">
              <w:br/>
              <w:t>}</w:t>
            </w:r>
            <w:r w:rsidRPr="002B2A14">
              <w:br/>
              <w:t>],</w:t>
            </w:r>
            <w:r w:rsidRPr="002B2A14">
              <w:br/>
              <w:t>“name”: “</w:t>
            </w:r>
            <w:r w:rsidRPr="002B2A14">
              <w:t>球并有</w:t>
            </w:r>
            <w:r w:rsidRPr="002B2A14">
              <w:t>”,</w:t>
            </w:r>
            <w:r w:rsidRPr="002B2A14">
              <w:br/>
              <w:t>“</w:t>
            </w:r>
            <w:proofErr w:type="spellStart"/>
            <w:r w:rsidRPr="002B2A14">
              <w:t>userId</w:t>
            </w:r>
            <w:proofErr w:type="spellEnd"/>
            <w:r w:rsidRPr="002B2A14">
              <w:t>”: 16</w:t>
            </w:r>
            <w:r w:rsidRPr="002B2A14">
              <w:br/>
              <w:t>},</w:t>
            </w:r>
            <w:r w:rsidRPr="002B2A14">
              <w:br/>
            </w:r>
            <w:r w:rsidRPr="002B2A14">
              <w:lastRenderedPageBreak/>
              <w:t>{</w:t>
            </w:r>
            <w:r w:rsidRPr="002B2A14">
              <w:br/>
              <w:t>“</w:t>
            </w:r>
            <w:proofErr w:type="spellStart"/>
            <w:r w:rsidRPr="002B2A14">
              <w:t>totalScore</w:t>
            </w:r>
            <w:proofErr w:type="spellEnd"/>
            <w:r w:rsidRPr="002B2A14">
              <w:t>”: 38.75,</w:t>
            </w:r>
            <w:r w:rsidRPr="002B2A14">
              <w:br/>
              <w:t>“</w:t>
            </w:r>
            <w:proofErr w:type="spellStart"/>
            <w:r w:rsidRPr="002B2A14">
              <w:t>courseStudentPropertySemesterScoreList</w:t>
            </w:r>
            <w:proofErr w:type="spellEnd"/>
            <w:r w:rsidRPr="002B2A14">
              <w:t>”: [</w:t>
            </w:r>
            <w:r w:rsidRPr="002B2A14">
              <w:br/>
              <w:t>{</w:t>
            </w:r>
            <w:r w:rsidRPr="002B2A14">
              <w:br/>
              <w:t>“name”: “</w:t>
            </w:r>
            <w:r w:rsidRPr="002B2A14">
              <w:t>耐心毅力</w:t>
            </w:r>
            <w:r w:rsidRPr="002B2A14">
              <w:t>”,</w:t>
            </w:r>
            <w:r w:rsidRPr="002B2A14">
              <w:br/>
              <w:t>“score”: 10</w:t>
            </w:r>
            <w:r w:rsidRPr="002B2A14">
              <w:br/>
              <w:t>},</w:t>
            </w:r>
            <w:r w:rsidRPr="002B2A14">
              <w:br/>
              <w:t>{</w:t>
            </w:r>
            <w:r w:rsidRPr="002B2A14">
              <w:br/>
              <w:t>“name”: “</w:t>
            </w:r>
            <w:r w:rsidRPr="002B2A14">
              <w:t>创新能力</w:t>
            </w:r>
            <w:r w:rsidRPr="002B2A14">
              <w:t>”,</w:t>
            </w:r>
            <w:r w:rsidRPr="002B2A14">
              <w:br/>
              <w:t>“score”: 6.25</w:t>
            </w:r>
            <w:r w:rsidRPr="002B2A14">
              <w:br/>
              <w:t>},</w:t>
            </w:r>
            <w:r w:rsidRPr="002B2A14">
              <w:br/>
              <w:t>{</w:t>
            </w:r>
            <w:r w:rsidRPr="002B2A14">
              <w:br/>
              <w:t>“name”: “</w:t>
            </w:r>
            <w:r w:rsidRPr="002B2A14">
              <w:t>执行能力</w:t>
            </w:r>
            <w:r w:rsidRPr="002B2A14">
              <w:t>”,</w:t>
            </w:r>
            <w:r w:rsidRPr="002B2A14">
              <w:br/>
              <w:t>“score”: 6.25</w:t>
            </w:r>
            <w:r w:rsidRPr="002B2A14">
              <w:br/>
              <w:t>},</w:t>
            </w:r>
            <w:r w:rsidRPr="002B2A14">
              <w:br/>
              <w:t>{</w:t>
            </w:r>
            <w:r w:rsidRPr="002B2A14">
              <w:br/>
              <w:t>“name”: “</w:t>
            </w:r>
            <w:r w:rsidRPr="002B2A14">
              <w:t>团队协作</w:t>
            </w:r>
            <w:r w:rsidRPr="002B2A14">
              <w:t>”,</w:t>
            </w:r>
            <w:r w:rsidRPr="002B2A14">
              <w:br/>
              <w:t>“score”: 6.25</w:t>
            </w:r>
            <w:r w:rsidRPr="002B2A14">
              <w:br/>
              <w:t>},</w:t>
            </w:r>
            <w:r w:rsidRPr="002B2A14">
              <w:br/>
              <w:t>{</w:t>
            </w:r>
            <w:r w:rsidRPr="002B2A14">
              <w:br/>
              <w:t>“name”: “</w:t>
            </w:r>
            <w:r w:rsidRPr="002B2A14">
              <w:t>理解能力</w:t>
            </w:r>
            <w:r w:rsidRPr="002B2A14">
              <w:t>”,</w:t>
            </w:r>
            <w:r w:rsidRPr="002B2A14">
              <w:br/>
              <w:t>“score”: 10</w:t>
            </w:r>
            <w:r w:rsidRPr="002B2A14">
              <w:br/>
              <w:t>}</w:t>
            </w:r>
            <w:r w:rsidRPr="002B2A14">
              <w:br/>
              <w:t>],</w:t>
            </w:r>
            <w:r w:rsidRPr="002B2A14">
              <w:br/>
              <w:t>“name”: “</w:t>
            </w:r>
            <w:r w:rsidRPr="002B2A14">
              <w:t>阿斯顿</w:t>
            </w:r>
            <w:r w:rsidRPr="002B2A14">
              <w:t>”,</w:t>
            </w:r>
            <w:r w:rsidRPr="002B2A14">
              <w:br/>
              <w:t>“</w:t>
            </w:r>
            <w:proofErr w:type="spellStart"/>
            <w:r w:rsidRPr="002B2A14">
              <w:t>userId</w:t>
            </w:r>
            <w:proofErr w:type="spellEnd"/>
            <w:r w:rsidRPr="002B2A14">
              <w:t>”: 17</w:t>
            </w:r>
            <w:r w:rsidRPr="002B2A14">
              <w:br/>
              <w:t>}</w:t>
            </w:r>
            <w:r w:rsidRPr="002B2A14">
              <w:br/>
              <w:t>]</w:t>
            </w:r>
            <w:r w:rsidRPr="002B2A14">
              <w:br/>
              <w:t>},</w:t>
            </w:r>
            <w:r w:rsidRPr="002B2A14">
              <w:br/>
              <w:t>“code”: 1</w:t>
            </w:r>
            <w:r w:rsidRPr="002B2A14">
              <w:br/>
              <w:t>}</w:t>
            </w:r>
          </w:p>
        </w:tc>
      </w:tr>
    </w:tbl>
    <w:p w:rsidR="002B2A14" w:rsidRPr="002B2A14" w:rsidRDefault="002B2A14" w:rsidP="002B2A14"/>
    <w:p w:rsidR="002B2A14" w:rsidRDefault="002B2A14" w:rsidP="002B2A14">
      <w:pPr>
        <w:pStyle w:val="4"/>
        <w:rPr>
          <w:rFonts w:hint="eastAsia"/>
          <w:b/>
        </w:rPr>
      </w:pPr>
      <w:r w:rsidRPr="002B2A14">
        <w:rPr>
          <w:b/>
        </w:rPr>
        <w:t>获取所有专业信息接口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2B2A14" w:rsidP="002B2A14">
      <w:pPr>
        <w:rPr>
          <w:rFonts w:hint="eastAsia"/>
        </w:rPr>
      </w:pPr>
      <w:r w:rsidRPr="002B2A14">
        <w:t>http://teach.zys-wings.com/teach/api/specialty/list/?token=vzMiFI7h8erkSy%2BckvkGHlSAnoZogqJ%2F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请求参数</w:t>
      </w:r>
      <w:r w:rsidRPr="002B2A14">
        <w:rPr>
          <w:rFonts w:hint="eastAsia"/>
          <w:b/>
        </w:rPr>
        <w:t>:</w:t>
      </w:r>
    </w:p>
    <w:p w:rsidR="002B2A14" w:rsidRPr="002B2A14" w:rsidRDefault="00150FE3" w:rsidP="002B2A14">
      <w:pPr>
        <w:rPr>
          <w:rFonts w:hint="eastAsia"/>
        </w:rPr>
      </w:pPr>
      <w:r>
        <w:rPr>
          <w:rFonts w:hint="eastAsia"/>
        </w:rPr>
        <w:t>无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5A58A0" w:rsidTr="005A58A0">
        <w:tc>
          <w:tcPr>
            <w:tcW w:w="8522" w:type="dxa"/>
            <w:shd w:val="clear" w:color="auto" w:fill="EEECE1" w:themeFill="background2"/>
          </w:tcPr>
          <w:p w:rsidR="005A58A0" w:rsidRDefault="005A58A0" w:rsidP="002B2A14">
            <w:r w:rsidRPr="002B2A14">
              <w:lastRenderedPageBreak/>
              <w:t>{</w:t>
            </w:r>
            <w:r w:rsidRPr="002B2A14">
              <w:br/>
              <w:t>“data”: {</w:t>
            </w:r>
            <w:r w:rsidRPr="002B2A14">
              <w:br/>
              <w:t>“</w:t>
            </w:r>
            <w:proofErr w:type="spellStart"/>
            <w:r w:rsidRPr="002B2A14">
              <w:t>specialtyList</w:t>
            </w:r>
            <w:proofErr w:type="spellEnd"/>
            <w:r w:rsidRPr="002B2A14">
              <w:t>”: [</w:t>
            </w:r>
            <w:r w:rsidRPr="002B2A14">
              <w:br/>
              <w:t>{</w:t>
            </w:r>
            <w:r w:rsidRPr="002B2A14">
              <w:br/>
              <w:t>“</w:t>
            </w:r>
            <w:proofErr w:type="spellStart"/>
            <w:r w:rsidRPr="002B2A14">
              <w:t>shortSpecialty</w:t>
            </w:r>
            <w:proofErr w:type="spellEnd"/>
            <w:r w:rsidRPr="002B2A14">
              <w:t>”: “SE”,</w:t>
            </w:r>
            <w:r w:rsidRPr="002B2A14">
              <w:br/>
              <w:t>“specialty”: “</w:t>
            </w:r>
            <w:r w:rsidRPr="002B2A14">
              <w:t>软件工程</w:t>
            </w:r>
            <w:r w:rsidRPr="002B2A14">
              <w:t>”,</w:t>
            </w:r>
            <w:r w:rsidRPr="002B2A14">
              <w:br/>
            </w:r>
            <w:proofErr w:type="spellStart"/>
            <w:r w:rsidRPr="002B2A14">
              <w:t>specialtyId</w:t>
            </w:r>
            <w:proofErr w:type="spellEnd"/>
            <w:r w:rsidRPr="002B2A14">
              <w:br/>
              <w:t>},</w:t>
            </w:r>
            <w:r w:rsidRPr="002B2A14">
              <w:br/>
              <w:t>{</w:t>
            </w:r>
            <w:r w:rsidRPr="002B2A14">
              <w:br/>
              <w:t>“</w:t>
            </w:r>
            <w:proofErr w:type="spellStart"/>
            <w:r w:rsidRPr="002B2A14">
              <w:t>shortSpecialty</w:t>
            </w:r>
            <w:proofErr w:type="spellEnd"/>
            <w:r w:rsidRPr="002B2A14">
              <w:t>”: “CT”,</w:t>
            </w:r>
            <w:r w:rsidRPr="002B2A14">
              <w:br/>
              <w:t>“specialty”: “</w:t>
            </w:r>
            <w:r w:rsidRPr="002B2A14">
              <w:t>计算机科学与技术</w:t>
            </w:r>
            <w:r w:rsidRPr="002B2A14">
              <w:t>”</w:t>
            </w:r>
            <w:r w:rsidRPr="002B2A14">
              <w:br/>
            </w:r>
            <w:proofErr w:type="spellStart"/>
            <w:r w:rsidRPr="002B2A14">
              <w:t>specialtyId</w:t>
            </w:r>
            <w:proofErr w:type="spellEnd"/>
            <w:r w:rsidRPr="002B2A14">
              <w:br/>
              <w:t>}</w:t>
            </w:r>
            <w:r w:rsidRPr="002B2A14">
              <w:br/>
              <w:t>]</w:t>
            </w:r>
            <w:r w:rsidRPr="002B2A14">
              <w:br/>
              <w:t>},</w:t>
            </w:r>
            <w:r w:rsidRPr="002B2A14">
              <w:br/>
              <w:t>“code”: 1</w:t>
            </w:r>
            <w:r w:rsidRPr="002B2A14">
              <w:br/>
              <w:t>}</w:t>
            </w:r>
          </w:p>
        </w:tc>
      </w:tr>
    </w:tbl>
    <w:p w:rsidR="002B2A14" w:rsidRPr="002B2A14" w:rsidRDefault="002B2A14" w:rsidP="002B2A14"/>
    <w:p w:rsidR="002B2A14" w:rsidRDefault="002B2A14" w:rsidP="002B2A14">
      <w:pPr>
        <w:pStyle w:val="4"/>
        <w:rPr>
          <w:rFonts w:hint="eastAsia"/>
          <w:b/>
        </w:rPr>
      </w:pPr>
      <w:r w:rsidRPr="002B2A14">
        <w:rPr>
          <w:b/>
        </w:rPr>
        <w:t>根据专业</w:t>
      </w:r>
      <w:r w:rsidRPr="002B2A14">
        <w:rPr>
          <w:b/>
        </w:rPr>
        <w:t>ID</w:t>
      </w:r>
      <w:r w:rsidRPr="002B2A14">
        <w:rPr>
          <w:b/>
        </w:rPr>
        <w:t>查找所有班级</w:t>
      </w:r>
      <w:r>
        <w:rPr>
          <w:rFonts w:hint="eastAsia"/>
          <w:b/>
        </w:rPr>
        <w:t>接口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2B2A14" w:rsidP="002B2A14">
      <w:pPr>
        <w:rPr>
          <w:rFonts w:hint="eastAsia"/>
        </w:rPr>
      </w:pPr>
      <w:r w:rsidRPr="002B2A14">
        <w:t>http://teach.zys-wings.com/teach/api/class/list/?specialtyId=1&amp;token=vzMiFI7h8erVF6%2FYIqD1S87c6M%2B5j9Yq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请求参数</w:t>
      </w:r>
      <w:r w:rsidRPr="002B2A14"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150FE3" w:rsidRPr="00150FE3" w:rsidTr="00150FE3">
        <w:trPr>
          <w:cnfStyle w:val="100000000000"/>
        </w:trPr>
        <w:tc>
          <w:tcPr>
            <w:cnfStyle w:val="001000000000"/>
            <w:tcW w:w="1704" w:type="dxa"/>
          </w:tcPr>
          <w:p w:rsidR="00150FE3" w:rsidRPr="00150FE3" w:rsidRDefault="00150FE3" w:rsidP="002B2A14">
            <w:pPr>
              <w:rPr>
                <w:rFonts w:hint="eastAsia"/>
              </w:rPr>
            </w:pPr>
            <w:r w:rsidRPr="00150FE3"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150FE3" w:rsidRPr="00150FE3" w:rsidRDefault="00150FE3" w:rsidP="002B2A14">
            <w:pPr>
              <w:cnfStyle w:val="100000000000"/>
              <w:rPr>
                <w:rFonts w:hint="eastAsia"/>
              </w:rPr>
            </w:pPr>
            <w:r w:rsidRPr="00150FE3"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150FE3" w:rsidRPr="00150FE3" w:rsidRDefault="00150FE3" w:rsidP="002B2A14">
            <w:pPr>
              <w:cnfStyle w:val="100000000000"/>
              <w:rPr>
                <w:rFonts w:hint="eastAsia"/>
              </w:rPr>
            </w:pPr>
            <w:r w:rsidRPr="00150FE3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150FE3" w:rsidRPr="00150FE3" w:rsidRDefault="00150FE3" w:rsidP="002B2A14">
            <w:pPr>
              <w:cnfStyle w:val="100000000000"/>
              <w:rPr>
                <w:rFonts w:hint="eastAsia"/>
              </w:rPr>
            </w:pPr>
            <w:r w:rsidRPr="00150FE3"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150FE3" w:rsidRPr="00150FE3" w:rsidRDefault="00150FE3" w:rsidP="002B2A14">
            <w:pPr>
              <w:cnfStyle w:val="100000000000"/>
              <w:rPr>
                <w:rFonts w:hint="eastAsia"/>
              </w:rPr>
            </w:pPr>
            <w:r w:rsidRPr="00150FE3">
              <w:rPr>
                <w:rFonts w:hint="eastAsia"/>
              </w:rPr>
              <w:t>实例</w:t>
            </w:r>
          </w:p>
        </w:tc>
      </w:tr>
      <w:tr w:rsidR="00150FE3" w:rsidRPr="00150FE3" w:rsidTr="00150FE3">
        <w:trPr>
          <w:cnfStyle w:val="000000100000"/>
        </w:trPr>
        <w:tc>
          <w:tcPr>
            <w:cnfStyle w:val="001000000000"/>
            <w:tcW w:w="1704" w:type="dxa"/>
          </w:tcPr>
          <w:p w:rsidR="00150FE3" w:rsidRPr="00150FE3" w:rsidRDefault="00150FE3" w:rsidP="002B2A14">
            <w:pPr>
              <w:rPr>
                <w:rFonts w:hint="eastAsia"/>
              </w:rPr>
            </w:pPr>
            <w:proofErr w:type="spellStart"/>
            <w:r w:rsidRPr="00150FE3">
              <w:rPr>
                <w:rFonts w:hint="eastAsia"/>
              </w:rPr>
              <w:t>specialtyId</w:t>
            </w:r>
            <w:proofErr w:type="spellEnd"/>
          </w:p>
        </w:tc>
        <w:tc>
          <w:tcPr>
            <w:tcW w:w="1704" w:type="dxa"/>
          </w:tcPr>
          <w:p w:rsidR="00150FE3" w:rsidRPr="00150FE3" w:rsidRDefault="00150FE3" w:rsidP="002B2A14">
            <w:pPr>
              <w:cnfStyle w:val="000000100000"/>
              <w:rPr>
                <w:rFonts w:hint="eastAsia"/>
              </w:rPr>
            </w:pPr>
            <w:r w:rsidRPr="00150FE3">
              <w:t>L</w:t>
            </w:r>
            <w:r w:rsidRPr="00150FE3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150FE3" w:rsidRPr="00150FE3" w:rsidRDefault="00150FE3" w:rsidP="002B2A14">
            <w:pPr>
              <w:cnfStyle w:val="000000100000"/>
              <w:rPr>
                <w:rFonts w:hint="eastAsia"/>
              </w:rPr>
            </w:pPr>
            <w:r w:rsidRPr="00150FE3"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150FE3" w:rsidRPr="00150FE3" w:rsidRDefault="00150FE3" w:rsidP="002B2A14">
            <w:pPr>
              <w:cnfStyle w:val="000000100000"/>
              <w:rPr>
                <w:rFonts w:hint="eastAsia"/>
              </w:rPr>
            </w:pPr>
            <w:r w:rsidRPr="00150FE3">
              <w:rPr>
                <w:rFonts w:hint="eastAsia"/>
              </w:rPr>
              <w:t>专业</w:t>
            </w:r>
            <w:r w:rsidRPr="00150FE3"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150FE3" w:rsidRPr="00150FE3" w:rsidRDefault="00150FE3" w:rsidP="002B2A14">
            <w:pPr>
              <w:cnfStyle w:val="000000100000"/>
              <w:rPr>
                <w:rFonts w:hint="eastAsia"/>
              </w:rPr>
            </w:pPr>
            <w:r w:rsidRPr="00150FE3">
              <w:rPr>
                <w:rFonts w:hint="eastAsia"/>
              </w:rPr>
              <w:t>1</w:t>
            </w:r>
          </w:p>
        </w:tc>
      </w:tr>
    </w:tbl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5A58A0" w:rsidTr="005A58A0">
        <w:tc>
          <w:tcPr>
            <w:tcW w:w="8522" w:type="dxa"/>
            <w:shd w:val="clear" w:color="auto" w:fill="EEECE1" w:themeFill="background2"/>
          </w:tcPr>
          <w:p w:rsidR="005A58A0" w:rsidRDefault="005A58A0" w:rsidP="002B2A14">
            <w:r w:rsidRPr="002B2A14">
              <w:t>{</w:t>
            </w:r>
            <w:r w:rsidRPr="002B2A14">
              <w:br/>
              <w:t>“data”: {</w:t>
            </w:r>
            <w:r w:rsidRPr="002B2A14">
              <w:br/>
              <w:t>“</w:t>
            </w:r>
            <w:proofErr w:type="spellStart"/>
            <w:r w:rsidRPr="002B2A14">
              <w:t>specialtyClassList</w:t>
            </w:r>
            <w:proofErr w:type="spellEnd"/>
            <w:r w:rsidRPr="002B2A14">
              <w:t>”: [</w:t>
            </w:r>
            <w:r w:rsidRPr="002B2A14">
              <w:br/>
              <w:t>{</w:t>
            </w:r>
            <w:r w:rsidRPr="002B2A14">
              <w:br/>
              <w:t>“</w:t>
            </w:r>
            <w:proofErr w:type="spellStart"/>
            <w:r w:rsidRPr="002B2A14">
              <w:t>specialtyClass</w:t>
            </w:r>
            <w:proofErr w:type="spellEnd"/>
            <w:r w:rsidRPr="002B2A14">
              <w:t>”: “</w:t>
            </w:r>
            <w:r w:rsidRPr="002B2A14">
              <w:t>计算机科学与技术</w:t>
            </w:r>
            <w:r w:rsidRPr="002B2A14">
              <w:t>”,</w:t>
            </w:r>
            <w:r w:rsidRPr="002B2A14">
              <w:br/>
              <w:t>“</w:t>
            </w:r>
            <w:proofErr w:type="spellStart"/>
            <w:r w:rsidRPr="002B2A14">
              <w:t>className</w:t>
            </w:r>
            <w:proofErr w:type="spellEnd"/>
            <w:r w:rsidRPr="002B2A14">
              <w:t>”: “2”,</w:t>
            </w:r>
            <w:r w:rsidRPr="002B2A14">
              <w:br/>
              <w:t>“</w:t>
            </w:r>
            <w:proofErr w:type="spellStart"/>
            <w:r w:rsidRPr="002B2A14">
              <w:t>classId</w:t>
            </w:r>
            <w:proofErr w:type="spellEnd"/>
            <w:r w:rsidRPr="002B2A14">
              <w:t>”: 1,</w:t>
            </w:r>
            <w:r w:rsidRPr="002B2A14">
              <w:br/>
              <w:t>“</w:t>
            </w:r>
            <w:proofErr w:type="spellStart"/>
            <w:r w:rsidRPr="002B2A14">
              <w:t>shortSpecialty</w:t>
            </w:r>
            <w:proofErr w:type="spellEnd"/>
            <w:r w:rsidRPr="002B2A14">
              <w:t>”: “CT”</w:t>
            </w:r>
            <w:r w:rsidRPr="002B2A14">
              <w:br/>
              <w:t>},</w:t>
            </w:r>
            <w:r w:rsidRPr="002B2A14">
              <w:br/>
              <w:t>{</w:t>
            </w:r>
            <w:r w:rsidRPr="002B2A14">
              <w:br/>
              <w:t>“</w:t>
            </w:r>
            <w:proofErr w:type="spellStart"/>
            <w:r w:rsidRPr="002B2A14">
              <w:t>specialtyClass</w:t>
            </w:r>
            <w:proofErr w:type="spellEnd"/>
            <w:r w:rsidRPr="002B2A14">
              <w:t>”: “</w:t>
            </w:r>
            <w:r w:rsidRPr="002B2A14">
              <w:t>计算机科学与技术</w:t>
            </w:r>
            <w:r w:rsidRPr="002B2A14">
              <w:t>”,</w:t>
            </w:r>
            <w:r w:rsidRPr="002B2A14">
              <w:br/>
              <w:t>“</w:t>
            </w:r>
            <w:proofErr w:type="spellStart"/>
            <w:r w:rsidRPr="002B2A14">
              <w:t>className</w:t>
            </w:r>
            <w:proofErr w:type="spellEnd"/>
            <w:r w:rsidRPr="002B2A14">
              <w:t>”: “1”,</w:t>
            </w:r>
            <w:r w:rsidRPr="002B2A14">
              <w:br/>
            </w:r>
            <w:r w:rsidRPr="002B2A14">
              <w:lastRenderedPageBreak/>
              <w:t>“</w:t>
            </w:r>
            <w:proofErr w:type="spellStart"/>
            <w:r w:rsidRPr="002B2A14">
              <w:t>classId</w:t>
            </w:r>
            <w:proofErr w:type="spellEnd"/>
            <w:r w:rsidRPr="002B2A14">
              <w:t>”: 1,</w:t>
            </w:r>
            <w:r w:rsidRPr="002B2A14">
              <w:br/>
              <w:t>“</w:t>
            </w:r>
            <w:proofErr w:type="spellStart"/>
            <w:r w:rsidRPr="002B2A14">
              <w:t>shortSpecialty</w:t>
            </w:r>
            <w:proofErr w:type="spellEnd"/>
            <w:r w:rsidRPr="002B2A14">
              <w:t>”: “CT”</w:t>
            </w:r>
            <w:r w:rsidRPr="002B2A14">
              <w:br/>
              <w:t>}</w:t>
            </w:r>
            <w:r w:rsidRPr="002B2A14">
              <w:br/>
              <w:t>]</w:t>
            </w:r>
            <w:r w:rsidRPr="002B2A14">
              <w:br/>
              <w:t>},</w:t>
            </w:r>
            <w:r w:rsidRPr="002B2A14">
              <w:br/>
              <w:t>“code”: 1</w:t>
            </w:r>
            <w:r w:rsidRPr="002B2A14">
              <w:br/>
              <w:t>}</w:t>
            </w:r>
          </w:p>
        </w:tc>
      </w:tr>
    </w:tbl>
    <w:p w:rsidR="002B2A14" w:rsidRPr="002B2A14" w:rsidRDefault="002B2A14" w:rsidP="002B2A14"/>
    <w:p w:rsidR="002B2A14" w:rsidRDefault="002B2A14" w:rsidP="002B2A14">
      <w:pPr>
        <w:pStyle w:val="4"/>
        <w:rPr>
          <w:rFonts w:hint="eastAsia"/>
          <w:b/>
        </w:rPr>
      </w:pPr>
      <w:r w:rsidRPr="002B2A14">
        <w:rPr>
          <w:b/>
        </w:rPr>
        <w:t>获取所有属性接口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2B2A14" w:rsidP="002B2A14">
      <w:pPr>
        <w:rPr>
          <w:rFonts w:hint="eastAsia"/>
        </w:rPr>
      </w:pPr>
      <w:r w:rsidRPr="002B2A14">
        <w:t>http://teach.zys-wings.com/teach/api/property/list/?token=vzMiFI7h8ep7vAoOjxz8kP6XhJn1H3y4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请求参数</w:t>
      </w:r>
      <w:r w:rsidRPr="002B2A14">
        <w:rPr>
          <w:rFonts w:hint="eastAsia"/>
          <w:b/>
        </w:rPr>
        <w:t>:</w:t>
      </w:r>
    </w:p>
    <w:p w:rsidR="002B2A14" w:rsidRPr="002B2A14" w:rsidRDefault="00150FE3" w:rsidP="002B2A14">
      <w:pPr>
        <w:rPr>
          <w:rFonts w:hint="eastAsia"/>
        </w:rPr>
      </w:pPr>
      <w:r>
        <w:rPr>
          <w:rFonts w:hint="eastAsia"/>
        </w:rPr>
        <w:t>无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5A58A0" w:rsidTr="005A58A0">
        <w:tc>
          <w:tcPr>
            <w:tcW w:w="8522" w:type="dxa"/>
            <w:shd w:val="clear" w:color="auto" w:fill="EEECE1" w:themeFill="background2"/>
          </w:tcPr>
          <w:p w:rsidR="005A58A0" w:rsidRDefault="005A58A0" w:rsidP="002B2A14">
            <w:r w:rsidRPr="002B2A14">
              <w:t>{</w:t>
            </w:r>
            <w:r w:rsidRPr="002B2A14">
              <w:br/>
              <w:t>“data”: {</w:t>
            </w:r>
            <w:r w:rsidRPr="002B2A14">
              <w:br/>
              <w:t>“</w:t>
            </w:r>
            <w:proofErr w:type="spellStart"/>
            <w:r w:rsidRPr="002B2A14">
              <w:t>propertyList</w:t>
            </w:r>
            <w:proofErr w:type="spellEnd"/>
            <w:r w:rsidRPr="002B2A14">
              <w:t>”: [</w:t>
            </w:r>
            <w:r w:rsidRPr="002B2A14">
              <w:br/>
              <w:t>{</w:t>
            </w:r>
            <w:r w:rsidRPr="002B2A14">
              <w:br/>
              <w:t>“name”: “</w:t>
            </w:r>
            <w:r w:rsidRPr="002B2A14">
              <w:t>耐心毅力</w:t>
            </w:r>
            <w:r w:rsidRPr="002B2A14">
              <w:t>”,</w:t>
            </w:r>
            <w:r w:rsidRPr="002B2A14">
              <w:br/>
              <w:t>“id”: 10000</w:t>
            </w:r>
            <w:r w:rsidRPr="002B2A14">
              <w:br/>
              <w:t>},</w:t>
            </w:r>
            <w:r w:rsidRPr="002B2A14">
              <w:br/>
              <w:t>{</w:t>
            </w:r>
            <w:r w:rsidRPr="002B2A14">
              <w:br/>
              <w:t>“name”: “</w:t>
            </w:r>
            <w:r w:rsidRPr="002B2A14">
              <w:t>创新能力</w:t>
            </w:r>
            <w:r w:rsidRPr="002B2A14">
              <w:t>”,</w:t>
            </w:r>
            <w:r w:rsidRPr="002B2A14">
              <w:br/>
              <w:t>“id”: 10001</w:t>
            </w:r>
            <w:r w:rsidRPr="002B2A14">
              <w:br/>
              <w:t>},</w:t>
            </w:r>
            <w:r w:rsidRPr="002B2A14">
              <w:br/>
              <w:t>{</w:t>
            </w:r>
            <w:r w:rsidRPr="002B2A14">
              <w:br/>
              <w:t>“name”: “</w:t>
            </w:r>
            <w:r w:rsidRPr="002B2A14">
              <w:t>执行能力</w:t>
            </w:r>
            <w:r w:rsidRPr="002B2A14">
              <w:t>”,</w:t>
            </w:r>
            <w:r w:rsidRPr="002B2A14">
              <w:br/>
              <w:t>“id”: 10002</w:t>
            </w:r>
            <w:r w:rsidRPr="002B2A14">
              <w:br/>
              <w:t>},</w:t>
            </w:r>
            <w:r w:rsidRPr="002B2A14">
              <w:br/>
              <w:t>{</w:t>
            </w:r>
            <w:r w:rsidRPr="002B2A14">
              <w:br/>
              <w:t>“name”: “</w:t>
            </w:r>
            <w:r w:rsidRPr="002B2A14">
              <w:t>团队协作</w:t>
            </w:r>
            <w:r w:rsidRPr="002B2A14">
              <w:t>”,</w:t>
            </w:r>
            <w:r w:rsidRPr="002B2A14">
              <w:br/>
              <w:t>“id”: 10003</w:t>
            </w:r>
            <w:r w:rsidRPr="002B2A14">
              <w:br/>
              <w:t>},</w:t>
            </w:r>
            <w:r w:rsidRPr="002B2A14">
              <w:br/>
              <w:t>{</w:t>
            </w:r>
            <w:r w:rsidRPr="002B2A14">
              <w:br/>
              <w:t>“name”: “</w:t>
            </w:r>
            <w:r w:rsidRPr="002B2A14">
              <w:t>理解能力</w:t>
            </w:r>
            <w:r w:rsidRPr="002B2A14">
              <w:t>”,</w:t>
            </w:r>
            <w:r w:rsidRPr="002B2A14">
              <w:br/>
              <w:t>“id”: 10004</w:t>
            </w:r>
            <w:r w:rsidRPr="002B2A14">
              <w:br/>
              <w:t>}</w:t>
            </w:r>
            <w:r w:rsidRPr="002B2A14">
              <w:br/>
              <w:t>]</w:t>
            </w:r>
            <w:r w:rsidRPr="002B2A14">
              <w:br/>
              <w:t>},</w:t>
            </w:r>
            <w:r w:rsidRPr="002B2A14">
              <w:br/>
            </w:r>
            <w:r w:rsidRPr="002B2A14">
              <w:lastRenderedPageBreak/>
              <w:t>“code”: 1</w:t>
            </w:r>
            <w:r w:rsidRPr="002B2A14">
              <w:br/>
              <w:t>}</w:t>
            </w:r>
          </w:p>
        </w:tc>
      </w:tr>
    </w:tbl>
    <w:p w:rsidR="002B2A14" w:rsidRPr="002B2A14" w:rsidRDefault="002B2A14" w:rsidP="002B2A14"/>
    <w:p w:rsidR="002B2A14" w:rsidRDefault="008C00B5" w:rsidP="002B2A14">
      <w:pPr>
        <w:pStyle w:val="4"/>
        <w:rPr>
          <w:rFonts w:hint="eastAsia"/>
          <w:b/>
        </w:rPr>
      </w:pPr>
      <w:r w:rsidRPr="008C00B5">
        <w:rPr>
          <w:b/>
        </w:rPr>
        <w:t>获取互动学生列表及其互评成绩</w:t>
      </w:r>
      <w:r>
        <w:rPr>
          <w:rFonts w:hint="eastAsia"/>
          <w:b/>
        </w:rPr>
        <w:t>接口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8C00B5" w:rsidP="002B2A14">
      <w:pPr>
        <w:rPr>
          <w:rFonts w:hint="eastAsia"/>
        </w:rPr>
      </w:pPr>
      <w:r w:rsidRPr="008C00B5">
        <w:t>http://teach.zys-wings.com/teach/api/eachStudent/score/?courseId=1&amp;token=vzMiFI7h8eo3sExCun%2FLdqquTfb%2BnDhu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请求参数</w:t>
      </w:r>
      <w:r w:rsidRPr="002B2A14"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150FE3" w:rsidTr="00150FE3">
        <w:trPr>
          <w:cnfStyle w:val="100000000000"/>
        </w:trPr>
        <w:tc>
          <w:tcPr>
            <w:cnfStyle w:val="001000000000"/>
            <w:tcW w:w="1704" w:type="dxa"/>
          </w:tcPr>
          <w:p w:rsidR="00150FE3" w:rsidRPr="00150FE3" w:rsidRDefault="00150FE3" w:rsidP="002B2A14">
            <w:pPr>
              <w:rPr>
                <w:rFonts w:hint="eastAsia"/>
              </w:rPr>
            </w:pPr>
            <w:r w:rsidRPr="00150FE3"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150FE3" w:rsidRPr="00150FE3" w:rsidRDefault="00150FE3" w:rsidP="002B2A14">
            <w:pPr>
              <w:cnfStyle w:val="100000000000"/>
              <w:rPr>
                <w:rFonts w:hint="eastAsia"/>
              </w:rPr>
            </w:pPr>
            <w:r w:rsidRPr="00150FE3"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150FE3" w:rsidRPr="00150FE3" w:rsidRDefault="00150FE3" w:rsidP="002B2A14">
            <w:pPr>
              <w:cnfStyle w:val="100000000000"/>
              <w:rPr>
                <w:rFonts w:hint="eastAsia"/>
              </w:rPr>
            </w:pPr>
            <w:r w:rsidRPr="00150FE3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150FE3" w:rsidRPr="00150FE3" w:rsidRDefault="00150FE3" w:rsidP="002B2A14">
            <w:pPr>
              <w:cnfStyle w:val="100000000000"/>
              <w:rPr>
                <w:rFonts w:hint="eastAsia"/>
              </w:rPr>
            </w:pPr>
            <w:r w:rsidRPr="00150FE3"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150FE3" w:rsidRPr="00150FE3" w:rsidRDefault="00150FE3" w:rsidP="002B2A14">
            <w:pPr>
              <w:cnfStyle w:val="100000000000"/>
              <w:rPr>
                <w:rFonts w:hint="eastAsia"/>
              </w:rPr>
            </w:pPr>
            <w:r w:rsidRPr="00150FE3">
              <w:rPr>
                <w:rFonts w:hint="eastAsia"/>
              </w:rPr>
              <w:t>实例</w:t>
            </w:r>
          </w:p>
        </w:tc>
      </w:tr>
      <w:tr w:rsidR="00150FE3" w:rsidTr="00150FE3">
        <w:trPr>
          <w:cnfStyle w:val="000000100000"/>
        </w:trPr>
        <w:tc>
          <w:tcPr>
            <w:cnfStyle w:val="001000000000"/>
            <w:tcW w:w="1704" w:type="dxa"/>
          </w:tcPr>
          <w:p w:rsidR="00150FE3" w:rsidRPr="00150FE3" w:rsidRDefault="00150FE3" w:rsidP="002B2A14">
            <w:pPr>
              <w:rPr>
                <w:rFonts w:hint="eastAsia"/>
              </w:rPr>
            </w:pPr>
            <w:proofErr w:type="spellStart"/>
            <w:r w:rsidRPr="00150FE3">
              <w:t>course</w:t>
            </w:r>
            <w:r w:rsidR="00A14D73">
              <w:rPr>
                <w:rFonts w:hint="eastAsia"/>
              </w:rPr>
              <w:t>I</w:t>
            </w:r>
            <w:r w:rsidRPr="00150FE3">
              <w:t>d</w:t>
            </w:r>
            <w:proofErr w:type="spellEnd"/>
          </w:p>
        </w:tc>
        <w:tc>
          <w:tcPr>
            <w:tcW w:w="1704" w:type="dxa"/>
          </w:tcPr>
          <w:p w:rsidR="00150FE3" w:rsidRPr="00150FE3" w:rsidRDefault="00150FE3" w:rsidP="002B2A14">
            <w:pPr>
              <w:cnfStyle w:val="000000100000"/>
              <w:rPr>
                <w:rFonts w:hint="eastAsia"/>
              </w:rPr>
            </w:pPr>
            <w:r w:rsidRPr="00150FE3">
              <w:t>L</w:t>
            </w:r>
            <w:r w:rsidRPr="00150FE3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150FE3" w:rsidRPr="00150FE3" w:rsidRDefault="00150FE3" w:rsidP="002B2A14">
            <w:pPr>
              <w:cnfStyle w:val="000000100000"/>
              <w:rPr>
                <w:rFonts w:hint="eastAsia"/>
              </w:rPr>
            </w:pPr>
            <w:r w:rsidRPr="00150FE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50FE3" w:rsidRPr="00150FE3" w:rsidRDefault="00150FE3" w:rsidP="002B2A14">
            <w:pPr>
              <w:cnfStyle w:val="000000100000"/>
              <w:rPr>
                <w:rFonts w:hint="eastAsia"/>
              </w:rPr>
            </w:pPr>
            <w:r w:rsidRPr="00150FE3">
              <w:rPr>
                <w:rFonts w:hint="eastAsia"/>
              </w:rPr>
              <w:t>课程</w:t>
            </w:r>
            <w:r w:rsidRPr="00150FE3"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150FE3" w:rsidRPr="00150FE3" w:rsidRDefault="00150FE3" w:rsidP="002B2A14">
            <w:pPr>
              <w:cnfStyle w:val="000000100000"/>
              <w:rPr>
                <w:rFonts w:hint="eastAsia"/>
              </w:rPr>
            </w:pPr>
            <w:r w:rsidRPr="00150FE3">
              <w:rPr>
                <w:rFonts w:hint="eastAsia"/>
              </w:rPr>
              <w:t>1</w:t>
            </w:r>
          </w:p>
        </w:tc>
      </w:tr>
    </w:tbl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5A58A0" w:rsidTr="005A58A0">
        <w:tc>
          <w:tcPr>
            <w:tcW w:w="8522" w:type="dxa"/>
            <w:shd w:val="clear" w:color="auto" w:fill="EEECE1" w:themeFill="background2"/>
          </w:tcPr>
          <w:p w:rsidR="005A58A0" w:rsidRDefault="005A58A0" w:rsidP="002B2A14">
            <w:r w:rsidRPr="008C00B5">
              <w:t>{</w:t>
            </w:r>
            <w:r w:rsidRPr="008C00B5">
              <w:br/>
              <w:t>“data”: {</w:t>
            </w:r>
            <w:r w:rsidRPr="008C00B5">
              <w:br/>
              <w:t>“</w:t>
            </w:r>
            <w:proofErr w:type="spellStart"/>
            <w:r w:rsidRPr="008C00B5">
              <w:t>coursePercentTypeGroupStudentVOList</w:t>
            </w:r>
            <w:proofErr w:type="spellEnd"/>
            <w:r w:rsidRPr="008C00B5">
              <w:t>”: [</w:t>
            </w:r>
            <w:r w:rsidRPr="008C00B5">
              <w:br/>
              <w:t>{</w:t>
            </w:r>
            <w:r w:rsidRPr="008C00B5">
              <w:br/>
              <w:t>“</w:t>
            </w:r>
            <w:proofErr w:type="spellStart"/>
            <w:r w:rsidRPr="008C00B5">
              <w:t>groupId</w:t>
            </w:r>
            <w:proofErr w:type="spellEnd"/>
            <w:r w:rsidRPr="008C00B5">
              <w:t>”: 10002,</w:t>
            </w:r>
            <w:r w:rsidRPr="008C00B5">
              <w:br/>
              <w:t>“name”: “</w:t>
            </w:r>
            <w:r w:rsidRPr="008C00B5">
              <w:t>滕启文</w:t>
            </w:r>
            <w:r w:rsidRPr="008C00B5">
              <w:t>”,</w:t>
            </w:r>
            <w:r w:rsidRPr="008C00B5">
              <w:br/>
              <w:t>“</w:t>
            </w:r>
            <w:proofErr w:type="spellStart"/>
            <w:r w:rsidRPr="008C00B5">
              <w:t>userId</w:t>
            </w:r>
            <w:proofErr w:type="spellEnd"/>
            <w:r w:rsidRPr="008C00B5">
              <w:t>”: 264,</w:t>
            </w:r>
            <w:r w:rsidRPr="008C00B5">
              <w:br/>
              <w:t>“score”: -1</w:t>
            </w:r>
            <w:r w:rsidRPr="008C00B5">
              <w:br/>
              <w:t>},</w:t>
            </w:r>
            <w:r w:rsidRPr="008C00B5">
              <w:br/>
              <w:t>{</w:t>
            </w:r>
            <w:r w:rsidRPr="008C00B5">
              <w:br/>
              <w:t>“</w:t>
            </w:r>
            <w:proofErr w:type="spellStart"/>
            <w:r w:rsidRPr="008C00B5">
              <w:t>groupId</w:t>
            </w:r>
            <w:proofErr w:type="spellEnd"/>
            <w:r w:rsidRPr="008C00B5">
              <w:t>”: 10002,</w:t>
            </w:r>
            <w:r w:rsidRPr="008C00B5">
              <w:br/>
              <w:t>“name”: “</w:t>
            </w:r>
            <w:r w:rsidRPr="008C00B5">
              <w:t>黄</w:t>
            </w:r>
            <w:r w:rsidRPr="008C00B5">
              <w:t xml:space="preserve"> </w:t>
            </w:r>
            <w:r w:rsidRPr="008C00B5">
              <w:t>亮</w:t>
            </w:r>
            <w:r w:rsidRPr="008C00B5">
              <w:t>”,</w:t>
            </w:r>
            <w:r w:rsidRPr="008C00B5">
              <w:br/>
              <w:t>“</w:t>
            </w:r>
            <w:proofErr w:type="spellStart"/>
            <w:r w:rsidRPr="008C00B5">
              <w:t>userId</w:t>
            </w:r>
            <w:proofErr w:type="spellEnd"/>
            <w:r w:rsidRPr="008C00B5">
              <w:t>”: 263,</w:t>
            </w:r>
            <w:r w:rsidRPr="008C00B5">
              <w:br/>
              <w:t>“score”: -1</w:t>
            </w:r>
            <w:r w:rsidRPr="008C00B5">
              <w:br/>
              <w:t>},</w:t>
            </w:r>
            <w:r w:rsidRPr="008C00B5">
              <w:br/>
              <w:t>{</w:t>
            </w:r>
            <w:r w:rsidRPr="008C00B5">
              <w:br/>
              <w:t>“</w:t>
            </w:r>
            <w:proofErr w:type="spellStart"/>
            <w:r w:rsidRPr="008C00B5">
              <w:t>groupId</w:t>
            </w:r>
            <w:proofErr w:type="spellEnd"/>
            <w:r w:rsidRPr="008C00B5">
              <w:t>”: 10002,</w:t>
            </w:r>
            <w:r w:rsidRPr="008C00B5">
              <w:br/>
              <w:t>“name”: “</w:t>
            </w:r>
            <w:r w:rsidRPr="008C00B5">
              <w:t>阮茄乘</w:t>
            </w:r>
            <w:r w:rsidRPr="008C00B5">
              <w:t>”,</w:t>
            </w:r>
            <w:r w:rsidRPr="008C00B5">
              <w:br/>
              <w:t>“</w:t>
            </w:r>
            <w:proofErr w:type="spellStart"/>
            <w:r w:rsidRPr="008C00B5">
              <w:t>userId</w:t>
            </w:r>
            <w:proofErr w:type="spellEnd"/>
            <w:r w:rsidRPr="008C00B5">
              <w:t>”: 238,</w:t>
            </w:r>
            <w:r w:rsidRPr="008C00B5">
              <w:br/>
              <w:t>“score”: -1</w:t>
            </w:r>
            <w:r w:rsidRPr="008C00B5">
              <w:br/>
              <w:t>}</w:t>
            </w:r>
            <w:r w:rsidRPr="008C00B5">
              <w:br/>
              <w:t>]</w:t>
            </w:r>
            <w:r w:rsidRPr="008C00B5">
              <w:br/>
              <w:t>},</w:t>
            </w:r>
            <w:r w:rsidRPr="008C00B5">
              <w:br/>
              <w:t>“code”: 1</w:t>
            </w:r>
            <w:r w:rsidRPr="008C00B5">
              <w:br/>
              <w:t>}</w:t>
            </w:r>
          </w:p>
        </w:tc>
      </w:tr>
    </w:tbl>
    <w:p w:rsidR="002B2A14" w:rsidRPr="002B2A14" w:rsidRDefault="002B2A14" w:rsidP="002B2A14"/>
    <w:p w:rsidR="002B2A14" w:rsidRDefault="008C00B5" w:rsidP="002B2A14">
      <w:pPr>
        <w:pStyle w:val="4"/>
        <w:rPr>
          <w:rFonts w:hint="eastAsia"/>
          <w:b/>
        </w:rPr>
      </w:pPr>
      <w:r>
        <w:rPr>
          <w:rFonts w:hint="eastAsia"/>
          <w:b/>
        </w:rPr>
        <w:t>添加学生互评接口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8C00B5" w:rsidP="002B2A14">
      <w:pPr>
        <w:rPr>
          <w:rFonts w:hint="eastAsia"/>
        </w:rPr>
      </w:pPr>
      <w:r w:rsidRPr="008C00B5">
        <w:lastRenderedPageBreak/>
        <w:t>http://teach.zys-wings.com/teach/api/Group/score/?toUserId=25&amp;groupId=2&amp;courseId=1&amp;score=80&amp;token=K4jIwMtWxQ%2FOcLVjQF6dCAn2jKI88I2T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请求参数</w:t>
      </w:r>
      <w:r w:rsidRPr="002B2A14"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150FE3" w:rsidRPr="00A14D73" w:rsidTr="00150FE3">
        <w:trPr>
          <w:cnfStyle w:val="100000000000"/>
        </w:trPr>
        <w:tc>
          <w:tcPr>
            <w:cnfStyle w:val="001000000000"/>
            <w:tcW w:w="1704" w:type="dxa"/>
          </w:tcPr>
          <w:p w:rsidR="00150FE3" w:rsidRPr="00A14D73" w:rsidRDefault="00150FE3" w:rsidP="002B2A14">
            <w:pPr>
              <w:rPr>
                <w:rFonts w:hint="eastAsia"/>
              </w:rPr>
            </w:pPr>
            <w:r w:rsidRPr="00A14D73"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150FE3" w:rsidRPr="00A14D73" w:rsidRDefault="00150FE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150FE3" w:rsidRPr="00A14D73" w:rsidRDefault="00150FE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150FE3" w:rsidRPr="00A14D73" w:rsidRDefault="00150FE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150FE3" w:rsidRPr="00A14D73" w:rsidRDefault="00150FE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实例</w:t>
            </w:r>
          </w:p>
        </w:tc>
      </w:tr>
      <w:tr w:rsidR="00150FE3" w:rsidRPr="00A14D73" w:rsidTr="00150FE3">
        <w:trPr>
          <w:cnfStyle w:val="000000100000"/>
        </w:trPr>
        <w:tc>
          <w:tcPr>
            <w:cnfStyle w:val="001000000000"/>
            <w:tcW w:w="1704" w:type="dxa"/>
          </w:tcPr>
          <w:p w:rsidR="00150FE3" w:rsidRPr="00A14D73" w:rsidRDefault="00150FE3" w:rsidP="002B2A14">
            <w:pPr>
              <w:rPr>
                <w:rFonts w:hint="eastAsia"/>
              </w:rPr>
            </w:pPr>
            <w:proofErr w:type="spellStart"/>
            <w:r w:rsidRPr="00A14D73">
              <w:rPr>
                <w:rFonts w:hint="eastAsia"/>
              </w:rPr>
              <w:t>toUserId</w:t>
            </w:r>
            <w:proofErr w:type="spellEnd"/>
          </w:p>
        </w:tc>
        <w:tc>
          <w:tcPr>
            <w:tcW w:w="1704" w:type="dxa"/>
          </w:tcPr>
          <w:p w:rsidR="00150FE3" w:rsidRPr="00A14D73" w:rsidRDefault="00150FE3" w:rsidP="002B2A14">
            <w:pPr>
              <w:cnfStyle w:val="000000100000"/>
              <w:rPr>
                <w:rFonts w:hint="eastAsia"/>
              </w:rPr>
            </w:pPr>
            <w:r w:rsidRPr="00A14D73">
              <w:t>L</w:t>
            </w:r>
            <w:r w:rsidRPr="00A14D73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150FE3" w:rsidRPr="00A14D73" w:rsidRDefault="00150FE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50FE3" w:rsidRPr="00A14D73" w:rsidRDefault="00150FE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被评分人</w:t>
            </w:r>
            <w:r w:rsidRPr="00A14D73"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150FE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25</w:t>
            </w:r>
          </w:p>
        </w:tc>
      </w:tr>
      <w:tr w:rsidR="00150FE3" w:rsidRPr="00A14D73" w:rsidTr="00150FE3">
        <w:tc>
          <w:tcPr>
            <w:cnfStyle w:val="001000000000"/>
            <w:tcW w:w="1704" w:type="dxa"/>
          </w:tcPr>
          <w:p w:rsidR="00150FE3" w:rsidRPr="00A14D73" w:rsidRDefault="00150FE3" w:rsidP="002B2A14">
            <w:pPr>
              <w:rPr>
                <w:rFonts w:hint="eastAsia"/>
              </w:rPr>
            </w:pPr>
            <w:proofErr w:type="spellStart"/>
            <w:r w:rsidRPr="00A14D73"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704" w:type="dxa"/>
          </w:tcPr>
          <w:p w:rsidR="00150FE3" w:rsidRPr="00A14D73" w:rsidRDefault="00150FE3" w:rsidP="002B2A14">
            <w:pPr>
              <w:cnfStyle w:val="000000000000"/>
              <w:rPr>
                <w:rFonts w:hint="eastAsia"/>
              </w:rPr>
            </w:pPr>
            <w:r w:rsidRPr="00A14D73">
              <w:t>L</w:t>
            </w:r>
            <w:r w:rsidRPr="00A14D73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150FE3" w:rsidRPr="00A14D73" w:rsidRDefault="00150FE3" w:rsidP="002B2A14">
            <w:pPr>
              <w:cnfStyle w:val="000000000000"/>
              <w:rPr>
                <w:rFonts w:hint="eastAsia"/>
              </w:rPr>
            </w:pPr>
            <w:r w:rsidRPr="00A14D7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50FE3" w:rsidRPr="00A14D73" w:rsidRDefault="00150FE3" w:rsidP="002B2A14">
            <w:pPr>
              <w:cnfStyle w:val="000000000000"/>
              <w:rPr>
                <w:rFonts w:hint="eastAsia"/>
              </w:rPr>
            </w:pPr>
            <w:r w:rsidRPr="00A14D73">
              <w:rPr>
                <w:rFonts w:hint="eastAsia"/>
              </w:rPr>
              <w:t>小组</w:t>
            </w:r>
            <w:r w:rsidRPr="00A14D73"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150FE3" w:rsidRPr="00A14D73" w:rsidRDefault="00A14D73" w:rsidP="002B2A14">
            <w:pPr>
              <w:cnfStyle w:val="000000000000"/>
              <w:rPr>
                <w:rFonts w:hint="eastAsia"/>
              </w:rPr>
            </w:pPr>
            <w:r w:rsidRPr="00A14D73">
              <w:rPr>
                <w:rFonts w:hint="eastAsia"/>
              </w:rPr>
              <w:t>2</w:t>
            </w:r>
          </w:p>
        </w:tc>
      </w:tr>
      <w:tr w:rsidR="00150FE3" w:rsidRPr="00A14D73" w:rsidTr="00150FE3">
        <w:trPr>
          <w:cnfStyle w:val="000000100000"/>
        </w:trPr>
        <w:tc>
          <w:tcPr>
            <w:cnfStyle w:val="001000000000"/>
            <w:tcW w:w="1704" w:type="dxa"/>
          </w:tcPr>
          <w:p w:rsidR="00150FE3" w:rsidRPr="00A14D73" w:rsidRDefault="00150FE3" w:rsidP="002B2A14">
            <w:pPr>
              <w:rPr>
                <w:rFonts w:hint="eastAsia"/>
              </w:rPr>
            </w:pPr>
            <w:proofErr w:type="spellStart"/>
            <w:r w:rsidRPr="00A14D73">
              <w:t>Course</w:t>
            </w:r>
            <w:r w:rsidR="00A14D73">
              <w:rPr>
                <w:rFonts w:hint="eastAsia"/>
              </w:rPr>
              <w:t>I</w:t>
            </w:r>
            <w:r w:rsidRPr="00A14D73">
              <w:t>d</w:t>
            </w:r>
            <w:proofErr w:type="spellEnd"/>
          </w:p>
        </w:tc>
        <w:tc>
          <w:tcPr>
            <w:tcW w:w="1704" w:type="dxa"/>
          </w:tcPr>
          <w:p w:rsidR="00150FE3" w:rsidRPr="00A14D73" w:rsidRDefault="00150FE3" w:rsidP="002B2A14">
            <w:pPr>
              <w:cnfStyle w:val="000000100000"/>
              <w:rPr>
                <w:rFonts w:hint="eastAsia"/>
              </w:rPr>
            </w:pPr>
            <w:r w:rsidRPr="00A14D73">
              <w:t>L</w:t>
            </w:r>
            <w:r w:rsidRPr="00A14D73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150FE3" w:rsidRPr="00A14D73" w:rsidRDefault="00150FE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50FE3" w:rsidRPr="00A14D73" w:rsidRDefault="00150FE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课程</w:t>
            </w:r>
            <w:r w:rsidRPr="00A14D73"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150FE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1</w:t>
            </w:r>
          </w:p>
        </w:tc>
      </w:tr>
      <w:tr w:rsidR="00150FE3" w:rsidRPr="00A14D73" w:rsidTr="00150FE3">
        <w:tc>
          <w:tcPr>
            <w:cnfStyle w:val="001000000000"/>
            <w:tcW w:w="1704" w:type="dxa"/>
          </w:tcPr>
          <w:p w:rsidR="00150FE3" w:rsidRPr="00A14D73" w:rsidRDefault="00150FE3" w:rsidP="002B2A14">
            <w:pPr>
              <w:rPr>
                <w:rFonts w:hint="eastAsia"/>
              </w:rPr>
            </w:pPr>
            <w:r w:rsidRPr="00A14D73">
              <w:t>S</w:t>
            </w:r>
            <w:r w:rsidRPr="00A14D73">
              <w:rPr>
                <w:rFonts w:hint="eastAsia"/>
              </w:rPr>
              <w:t>core</w:t>
            </w:r>
          </w:p>
        </w:tc>
        <w:tc>
          <w:tcPr>
            <w:tcW w:w="1704" w:type="dxa"/>
          </w:tcPr>
          <w:p w:rsidR="00150FE3" w:rsidRPr="00A14D73" w:rsidRDefault="00150FE3" w:rsidP="002B2A14">
            <w:pPr>
              <w:cnfStyle w:val="000000000000"/>
              <w:rPr>
                <w:rFonts w:hint="eastAsia"/>
              </w:rPr>
            </w:pPr>
            <w:r w:rsidRPr="00A14D73">
              <w:t>D</w:t>
            </w:r>
            <w:r w:rsidRPr="00A14D73">
              <w:rPr>
                <w:rFonts w:hint="eastAsia"/>
              </w:rPr>
              <w:t>ouble</w:t>
            </w:r>
          </w:p>
        </w:tc>
        <w:tc>
          <w:tcPr>
            <w:tcW w:w="1704" w:type="dxa"/>
          </w:tcPr>
          <w:p w:rsidR="00150FE3" w:rsidRPr="00A14D73" w:rsidRDefault="00150FE3" w:rsidP="002B2A14">
            <w:pPr>
              <w:cnfStyle w:val="000000000000"/>
              <w:rPr>
                <w:rFonts w:hint="eastAsia"/>
              </w:rPr>
            </w:pPr>
            <w:r w:rsidRPr="00A14D7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50FE3" w:rsidRPr="00A14D73" w:rsidRDefault="00150FE3" w:rsidP="002B2A14">
            <w:pPr>
              <w:cnfStyle w:val="000000000000"/>
              <w:rPr>
                <w:rFonts w:hint="eastAsia"/>
              </w:rPr>
            </w:pPr>
            <w:r w:rsidRPr="00A14D73">
              <w:rPr>
                <w:rFonts w:hint="eastAsia"/>
              </w:rPr>
              <w:t>评分</w:t>
            </w:r>
          </w:p>
        </w:tc>
        <w:tc>
          <w:tcPr>
            <w:tcW w:w="1705" w:type="dxa"/>
          </w:tcPr>
          <w:p w:rsidR="00150FE3" w:rsidRPr="00A14D73" w:rsidRDefault="00A14D73" w:rsidP="002B2A14">
            <w:pPr>
              <w:cnfStyle w:val="000000000000"/>
              <w:rPr>
                <w:rFonts w:hint="eastAsia"/>
              </w:rPr>
            </w:pPr>
            <w:r w:rsidRPr="00A14D73">
              <w:rPr>
                <w:rFonts w:hint="eastAsia"/>
              </w:rPr>
              <w:t>80</w:t>
            </w:r>
          </w:p>
        </w:tc>
      </w:tr>
    </w:tbl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5A58A0" w:rsidTr="005A58A0">
        <w:tc>
          <w:tcPr>
            <w:tcW w:w="8522" w:type="dxa"/>
            <w:shd w:val="clear" w:color="auto" w:fill="EEECE1" w:themeFill="background2"/>
          </w:tcPr>
          <w:p w:rsidR="005A58A0" w:rsidRDefault="005A58A0" w:rsidP="002B2A14">
            <w:r w:rsidRPr="008C00B5">
              <w:t>{</w:t>
            </w:r>
            <w:r w:rsidRPr="008C00B5">
              <w:br/>
              <w:t>“data”: "",</w:t>
            </w:r>
            <w:r w:rsidRPr="008C00B5">
              <w:br/>
              <w:t>“code”: 1</w:t>
            </w:r>
            <w:r w:rsidRPr="008C00B5">
              <w:br/>
              <w:t>}</w:t>
            </w:r>
          </w:p>
        </w:tc>
      </w:tr>
    </w:tbl>
    <w:p w:rsidR="002B2A14" w:rsidRPr="002B2A14" w:rsidRDefault="002B2A14" w:rsidP="002B2A14"/>
    <w:p w:rsidR="002B2A14" w:rsidRDefault="008C00B5" w:rsidP="002B2A14">
      <w:pPr>
        <w:pStyle w:val="4"/>
        <w:rPr>
          <w:rFonts w:hint="eastAsia"/>
          <w:b/>
        </w:rPr>
      </w:pPr>
      <w:r w:rsidRPr="008C00B5">
        <w:rPr>
          <w:b/>
        </w:rPr>
        <w:t>查询反馈及其后续反馈接口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8C00B5" w:rsidP="002B2A14">
      <w:pPr>
        <w:rPr>
          <w:rFonts w:hint="eastAsia"/>
        </w:rPr>
      </w:pPr>
      <w:r w:rsidRPr="008C00B5">
        <w:t>http://teach.zys-wings.com/teach/api/feedback/back/?id=17&amp;token=dnpNaUZJN2g4ZXJyYVRXd1laeWJuVFcyZ3pIWk9UYXI=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请求参数</w:t>
      </w:r>
      <w:r w:rsidRPr="002B2A14"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14D73" w:rsidTr="00A14D73">
        <w:trPr>
          <w:cnfStyle w:val="100000000000"/>
        </w:trPr>
        <w:tc>
          <w:tcPr>
            <w:cnfStyle w:val="001000000000"/>
            <w:tcW w:w="1704" w:type="dxa"/>
          </w:tcPr>
          <w:p w:rsidR="00A14D73" w:rsidRPr="00A14D73" w:rsidRDefault="00A14D73" w:rsidP="002B2A14">
            <w:pPr>
              <w:rPr>
                <w:rFonts w:hint="eastAsia"/>
              </w:rPr>
            </w:pPr>
            <w:r w:rsidRPr="00A14D73"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实例</w:t>
            </w:r>
          </w:p>
        </w:tc>
      </w:tr>
      <w:tr w:rsidR="00A14D73" w:rsidTr="00A14D73">
        <w:trPr>
          <w:cnfStyle w:val="000000100000"/>
        </w:trPr>
        <w:tc>
          <w:tcPr>
            <w:cnfStyle w:val="001000000000"/>
            <w:tcW w:w="1704" w:type="dxa"/>
          </w:tcPr>
          <w:p w:rsidR="00A14D73" w:rsidRPr="00A14D73" w:rsidRDefault="00A14D73" w:rsidP="002B2A14">
            <w:pPr>
              <w:rPr>
                <w:rFonts w:hint="eastAsia"/>
              </w:rPr>
            </w:pPr>
            <w:r w:rsidRPr="00A14D73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t>L</w:t>
            </w:r>
            <w:r w:rsidRPr="00A14D73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反馈</w:t>
            </w:r>
            <w:r w:rsidRPr="00A14D73"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17</w:t>
            </w:r>
          </w:p>
        </w:tc>
      </w:tr>
    </w:tbl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2D5344" w:rsidTr="002D5344">
        <w:tc>
          <w:tcPr>
            <w:tcW w:w="8522" w:type="dxa"/>
            <w:shd w:val="clear" w:color="auto" w:fill="EEECE1" w:themeFill="background2"/>
          </w:tcPr>
          <w:p w:rsidR="002D5344" w:rsidRDefault="002D5344" w:rsidP="002B2A14">
            <w:r w:rsidRPr="008C00B5">
              <w:t>{</w:t>
            </w:r>
            <w:r w:rsidRPr="008C00B5">
              <w:br/>
              <w:t>“data”: "",</w:t>
            </w:r>
            <w:r w:rsidRPr="008C00B5">
              <w:br/>
              <w:t>“</w:t>
            </w:r>
            <w:proofErr w:type="spellStart"/>
            <w:r w:rsidRPr="008C00B5">
              <w:t>feedbackList</w:t>
            </w:r>
            <w:proofErr w:type="spellEnd"/>
            <w:r w:rsidRPr="008C00B5">
              <w:t>”: [</w:t>
            </w:r>
            <w:r w:rsidRPr="008C00B5">
              <w:br/>
              <w:t>{</w:t>
            </w:r>
            <w:r w:rsidRPr="008C00B5">
              <w:br/>
              <w:t>“id”: 17,</w:t>
            </w:r>
            <w:r w:rsidRPr="008C00B5">
              <w:br/>
              <w:t>“content”: “</w:t>
            </w:r>
            <w:r w:rsidRPr="008C00B5">
              <w:t>老师，你上的课实在是太好了</w:t>
            </w:r>
            <w:r w:rsidRPr="008C00B5">
              <w:t>~</w:t>
            </w:r>
            <w:r w:rsidRPr="008C00B5">
              <w:t>牛</w:t>
            </w:r>
            <w:r w:rsidRPr="008C00B5">
              <w:t>b</w:t>
            </w:r>
            <w:r w:rsidRPr="008C00B5">
              <w:t>！</w:t>
            </w:r>
            <w:r w:rsidRPr="008C00B5">
              <w:t>”,</w:t>
            </w:r>
            <w:r w:rsidRPr="008C00B5">
              <w:br/>
              <w:t>“</w:t>
            </w:r>
            <w:proofErr w:type="spellStart"/>
            <w:r w:rsidRPr="008C00B5">
              <w:t>createTime</w:t>
            </w:r>
            <w:proofErr w:type="spellEnd"/>
            <w:r w:rsidRPr="008C00B5">
              <w:t>”: 1371791097793,</w:t>
            </w:r>
            <w:r w:rsidRPr="008C00B5">
              <w:br/>
              <w:t>“</w:t>
            </w:r>
            <w:proofErr w:type="spellStart"/>
            <w:r w:rsidRPr="008C00B5">
              <w:t>createTimeStr</w:t>
            </w:r>
            <w:proofErr w:type="spellEnd"/>
            <w:r w:rsidRPr="008C00B5">
              <w:t>”: 1371791097793,</w:t>
            </w:r>
            <w:r w:rsidRPr="008C00B5">
              <w:br/>
              <w:t>“</w:t>
            </w:r>
            <w:proofErr w:type="spellStart"/>
            <w:r w:rsidRPr="008C00B5">
              <w:t>toName</w:t>
            </w:r>
            <w:proofErr w:type="spellEnd"/>
            <w:r w:rsidRPr="008C00B5">
              <w:t>”: “teacher”,</w:t>
            </w:r>
            <w:r w:rsidRPr="008C00B5">
              <w:br/>
              <w:t>“</w:t>
            </w:r>
            <w:proofErr w:type="spellStart"/>
            <w:r w:rsidRPr="008C00B5">
              <w:t>toUserId</w:t>
            </w:r>
            <w:proofErr w:type="spellEnd"/>
            <w:r w:rsidRPr="008C00B5">
              <w:t>”: 15,</w:t>
            </w:r>
            <w:r w:rsidRPr="008C00B5">
              <w:br/>
              <w:t>“status”: 0,</w:t>
            </w:r>
            <w:r w:rsidRPr="008C00B5">
              <w:br/>
              <w:t>“</w:t>
            </w:r>
            <w:proofErr w:type="spellStart"/>
            <w:r w:rsidRPr="008C00B5">
              <w:t>courseId</w:t>
            </w:r>
            <w:proofErr w:type="spellEnd"/>
            <w:r w:rsidRPr="008C00B5">
              <w:t>”: 10002,</w:t>
            </w:r>
            <w:r w:rsidRPr="008C00B5">
              <w:br/>
              <w:t>“</w:t>
            </w:r>
            <w:proofErr w:type="spellStart"/>
            <w:r w:rsidRPr="008C00B5">
              <w:t>feedbackId</w:t>
            </w:r>
            <w:proofErr w:type="spellEnd"/>
            <w:r w:rsidRPr="008C00B5">
              <w:t>”: 0,</w:t>
            </w:r>
            <w:r w:rsidRPr="008C00B5">
              <w:br/>
              <w:t>“</w:t>
            </w:r>
            <w:proofErr w:type="spellStart"/>
            <w:r w:rsidRPr="008C00B5">
              <w:t>fromName</w:t>
            </w:r>
            <w:proofErr w:type="spellEnd"/>
            <w:r w:rsidRPr="008C00B5">
              <w:t>”: “</w:t>
            </w:r>
            <w:r w:rsidRPr="008C00B5">
              <w:t>刘冀</w:t>
            </w:r>
            <w:r w:rsidRPr="008C00B5">
              <w:t>”,</w:t>
            </w:r>
            <w:r w:rsidRPr="008C00B5">
              <w:br/>
              <w:t>“</w:t>
            </w:r>
            <w:proofErr w:type="spellStart"/>
            <w:r w:rsidRPr="008C00B5">
              <w:t>fromUserId</w:t>
            </w:r>
            <w:proofErr w:type="spellEnd"/>
            <w:r w:rsidRPr="008C00B5">
              <w:t>”: 17</w:t>
            </w:r>
            <w:r w:rsidRPr="008C00B5">
              <w:br/>
            </w:r>
            <w:r w:rsidRPr="008C00B5">
              <w:lastRenderedPageBreak/>
              <w:t>},</w:t>
            </w:r>
            <w:r w:rsidRPr="008C00B5">
              <w:br/>
              <w:t>{</w:t>
            </w:r>
            <w:r w:rsidRPr="008C00B5">
              <w:br/>
              <w:t>“id”: 19,</w:t>
            </w:r>
            <w:r w:rsidRPr="008C00B5">
              <w:br/>
              <w:t>“content”: “</w:t>
            </w:r>
            <w:r w:rsidRPr="008C00B5">
              <w:t>恩恩，我一定加油</w:t>
            </w:r>
            <w:r w:rsidRPr="008C00B5">
              <w:t>”,</w:t>
            </w:r>
            <w:r w:rsidRPr="008C00B5">
              <w:br/>
              <w:t>“</w:t>
            </w:r>
            <w:proofErr w:type="spellStart"/>
            <w:r w:rsidRPr="008C00B5">
              <w:t>createTime</w:t>
            </w:r>
            <w:proofErr w:type="spellEnd"/>
            <w:r w:rsidRPr="008C00B5">
              <w:t>”: 1371791191457,</w:t>
            </w:r>
            <w:r w:rsidRPr="008C00B5">
              <w:br/>
              <w:t>“</w:t>
            </w:r>
            <w:proofErr w:type="spellStart"/>
            <w:r w:rsidRPr="008C00B5">
              <w:t>createTimeStr</w:t>
            </w:r>
            <w:proofErr w:type="spellEnd"/>
            <w:r w:rsidRPr="008C00B5">
              <w:t>”: 1371791191457,</w:t>
            </w:r>
            <w:r w:rsidRPr="008C00B5">
              <w:br/>
              <w:t>“</w:t>
            </w:r>
            <w:proofErr w:type="spellStart"/>
            <w:r w:rsidRPr="008C00B5">
              <w:t>toName</w:t>
            </w:r>
            <w:proofErr w:type="spellEnd"/>
            <w:r w:rsidRPr="008C00B5">
              <w:t>”: “teacher”,</w:t>
            </w:r>
            <w:r w:rsidRPr="008C00B5">
              <w:br/>
              <w:t>“</w:t>
            </w:r>
            <w:proofErr w:type="spellStart"/>
            <w:r w:rsidRPr="008C00B5">
              <w:t>toUserId</w:t>
            </w:r>
            <w:proofErr w:type="spellEnd"/>
            <w:r w:rsidRPr="008C00B5">
              <w:t>”: 15,</w:t>
            </w:r>
            <w:r w:rsidRPr="008C00B5">
              <w:br/>
              <w:t>“status”: 0,</w:t>
            </w:r>
            <w:r w:rsidRPr="008C00B5">
              <w:br/>
              <w:t>“</w:t>
            </w:r>
            <w:proofErr w:type="spellStart"/>
            <w:r w:rsidRPr="008C00B5">
              <w:t>courseId</w:t>
            </w:r>
            <w:proofErr w:type="spellEnd"/>
            <w:r w:rsidRPr="008C00B5">
              <w:t>”: 0,</w:t>
            </w:r>
            <w:r w:rsidRPr="008C00B5">
              <w:br/>
              <w:t>“</w:t>
            </w:r>
            <w:proofErr w:type="spellStart"/>
            <w:r w:rsidRPr="008C00B5">
              <w:t>feedbackId</w:t>
            </w:r>
            <w:proofErr w:type="spellEnd"/>
            <w:r w:rsidRPr="008C00B5">
              <w:t>”: 17,</w:t>
            </w:r>
            <w:r w:rsidRPr="008C00B5">
              <w:br/>
              <w:t>“</w:t>
            </w:r>
            <w:proofErr w:type="spellStart"/>
            <w:r w:rsidRPr="008C00B5">
              <w:t>fromName</w:t>
            </w:r>
            <w:proofErr w:type="spellEnd"/>
            <w:r w:rsidRPr="008C00B5">
              <w:t>”: “</w:t>
            </w:r>
            <w:r w:rsidRPr="008C00B5">
              <w:t>刘冀</w:t>
            </w:r>
            <w:r w:rsidRPr="008C00B5">
              <w:t>”,</w:t>
            </w:r>
            <w:r w:rsidRPr="008C00B5">
              <w:br/>
              <w:t>“</w:t>
            </w:r>
            <w:proofErr w:type="spellStart"/>
            <w:r w:rsidRPr="008C00B5">
              <w:t>fromUserId</w:t>
            </w:r>
            <w:proofErr w:type="spellEnd"/>
            <w:r w:rsidRPr="008C00B5">
              <w:t>”: 17</w:t>
            </w:r>
            <w:r w:rsidRPr="008C00B5">
              <w:br/>
              <w:t>},</w:t>
            </w:r>
            <w:r w:rsidRPr="008C00B5">
              <w:br/>
              <w:t>{</w:t>
            </w:r>
            <w:r w:rsidRPr="008C00B5">
              <w:br/>
              <w:t>“id”: 18,</w:t>
            </w:r>
            <w:r w:rsidRPr="008C00B5">
              <w:br/>
              <w:t>“content”: “</w:t>
            </w:r>
            <w:r w:rsidRPr="008C00B5">
              <w:t>谢谢，要努力噢</w:t>
            </w:r>
            <w:r w:rsidRPr="008C00B5">
              <w:t>~</w:t>
            </w:r>
            <w:r w:rsidRPr="008C00B5">
              <w:t>看好你！</w:t>
            </w:r>
            <w:r w:rsidRPr="008C00B5">
              <w:t>”,</w:t>
            </w:r>
            <w:r w:rsidRPr="008C00B5">
              <w:br/>
              <w:t>“</w:t>
            </w:r>
            <w:proofErr w:type="spellStart"/>
            <w:r w:rsidRPr="008C00B5">
              <w:t>createTime</w:t>
            </w:r>
            <w:proofErr w:type="spellEnd"/>
            <w:r w:rsidRPr="008C00B5">
              <w:t>”: 1371791172777,</w:t>
            </w:r>
            <w:r w:rsidRPr="008C00B5">
              <w:br/>
              <w:t>“</w:t>
            </w:r>
            <w:proofErr w:type="spellStart"/>
            <w:r w:rsidRPr="008C00B5">
              <w:t>createTimeStr</w:t>
            </w:r>
            <w:proofErr w:type="spellEnd"/>
            <w:r w:rsidRPr="008C00B5">
              <w:t>”: 1371791172777,</w:t>
            </w:r>
            <w:r w:rsidRPr="008C00B5">
              <w:br/>
              <w:t>“</w:t>
            </w:r>
            <w:proofErr w:type="spellStart"/>
            <w:r w:rsidRPr="008C00B5">
              <w:t>toName</w:t>
            </w:r>
            <w:proofErr w:type="spellEnd"/>
            <w:r w:rsidRPr="008C00B5">
              <w:t>”: “</w:t>
            </w:r>
            <w:r w:rsidRPr="008C00B5">
              <w:t>刘冀</w:t>
            </w:r>
            <w:r w:rsidRPr="008C00B5">
              <w:t>”,</w:t>
            </w:r>
            <w:r w:rsidRPr="008C00B5">
              <w:br/>
              <w:t>“</w:t>
            </w:r>
            <w:proofErr w:type="spellStart"/>
            <w:r w:rsidRPr="008C00B5">
              <w:t>toUserId</w:t>
            </w:r>
            <w:proofErr w:type="spellEnd"/>
            <w:r w:rsidRPr="008C00B5">
              <w:t>”: 17,</w:t>
            </w:r>
            <w:r w:rsidRPr="008C00B5">
              <w:br/>
              <w:t>“status”: 0,</w:t>
            </w:r>
            <w:r w:rsidRPr="008C00B5">
              <w:br/>
              <w:t>“</w:t>
            </w:r>
            <w:proofErr w:type="spellStart"/>
            <w:r w:rsidRPr="008C00B5">
              <w:t>courseId</w:t>
            </w:r>
            <w:proofErr w:type="spellEnd"/>
            <w:r w:rsidRPr="008C00B5">
              <w:t>”: 10002,</w:t>
            </w:r>
            <w:r w:rsidRPr="008C00B5">
              <w:br/>
              <w:t>“</w:t>
            </w:r>
            <w:proofErr w:type="spellStart"/>
            <w:r w:rsidRPr="008C00B5">
              <w:t>feedbackId</w:t>
            </w:r>
            <w:proofErr w:type="spellEnd"/>
            <w:r w:rsidRPr="008C00B5">
              <w:t>”: 17,</w:t>
            </w:r>
            <w:r w:rsidRPr="008C00B5">
              <w:br/>
              <w:t>“</w:t>
            </w:r>
            <w:proofErr w:type="spellStart"/>
            <w:r w:rsidRPr="008C00B5">
              <w:t>fromName</w:t>
            </w:r>
            <w:proofErr w:type="spellEnd"/>
            <w:r w:rsidRPr="008C00B5">
              <w:t>”: “teacher”,</w:t>
            </w:r>
            <w:r w:rsidRPr="008C00B5">
              <w:br/>
              <w:t>“</w:t>
            </w:r>
            <w:proofErr w:type="spellStart"/>
            <w:r w:rsidRPr="008C00B5">
              <w:t>fromUserId</w:t>
            </w:r>
            <w:proofErr w:type="spellEnd"/>
            <w:r w:rsidRPr="008C00B5">
              <w:t>”: 15</w:t>
            </w:r>
            <w:r w:rsidRPr="008C00B5">
              <w:br/>
              <w:t>}</w:t>
            </w:r>
            <w:r w:rsidRPr="008C00B5">
              <w:br/>
              <w:t>]</w:t>
            </w:r>
            <w:r w:rsidRPr="008C00B5">
              <w:br/>
              <w:t>}</w:t>
            </w:r>
          </w:p>
        </w:tc>
      </w:tr>
    </w:tbl>
    <w:p w:rsidR="002B2A14" w:rsidRPr="002B2A14" w:rsidRDefault="002B2A14" w:rsidP="002B2A14"/>
    <w:p w:rsidR="002B2A14" w:rsidRDefault="008C00B5" w:rsidP="002B2A14">
      <w:pPr>
        <w:pStyle w:val="4"/>
        <w:rPr>
          <w:rFonts w:hint="eastAsia"/>
          <w:b/>
        </w:rPr>
      </w:pPr>
      <w:r>
        <w:rPr>
          <w:rFonts w:hint="eastAsia"/>
          <w:b/>
        </w:rPr>
        <w:t>转发接口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8C00B5" w:rsidP="002B2A14">
      <w:pPr>
        <w:rPr>
          <w:rFonts w:hint="eastAsia"/>
        </w:rPr>
      </w:pPr>
      <w:r w:rsidRPr="008C00B5">
        <w:t>http://teach.zys-wings.com/teach/api/forward/add/?content=hallo&amp;forwardId=26&amp;token=Mm5ONlJiMFRTQWJnRE5UZGxCNWZWaEdkJTJGJTJCd0tTdkQx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请求参数</w:t>
      </w:r>
      <w:r w:rsidRPr="002B2A14"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14D73" w:rsidTr="00A14D73">
        <w:trPr>
          <w:cnfStyle w:val="100000000000"/>
        </w:trPr>
        <w:tc>
          <w:tcPr>
            <w:cnfStyle w:val="001000000000"/>
            <w:tcW w:w="1704" w:type="dxa"/>
          </w:tcPr>
          <w:p w:rsidR="00A14D73" w:rsidRPr="00A14D73" w:rsidRDefault="00A14D73" w:rsidP="002B2A14">
            <w:pPr>
              <w:rPr>
                <w:rFonts w:hint="eastAsia"/>
              </w:rPr>
            </w:pPr>
            <w:r w:rsidRPr="00A14D73"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实例</w:t>
            </w:r>
          </w:p>
        </w:tc>
      </w:tr>
      <w:tr w:rsidR="00A14D73" w:rsidTr="00A14D73">
        <w:trPr>
          <w:cnfStyle w:val="000000100000"/>
        </w:trPr>
        <w:tc>
          <w:tcPr>
            <w:cnfStyle w:val="001000000000"/>
            <w:tcW w:w="1704" w:type="dxa"/>
          </w:tcPr>
          <w:p w:rsidR="00A14D73" w:rsidRPr="00A14D73" w:rsidRDefault="00A14D73" w:rsidP="002B2A14">
            <w:pPr>
              <w:rPr>
                <w:rFonts w:hint="eastAsia"/>
              </w:rPr>
            </w:pPr>
            <w:r w:rsidRPr="00A14D73"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t>S</w:t>
            </w:r>
            <w:r w:rsidRPr="00A14D73">
              <w:rPr>
                <w:rFonts w:hint="eastAsia"/>
              </w:rPr>
              <w:t>tring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内容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hallo</w:t>
            </w:r>
          </w:p>
        </w:tc>
      </w:tr>
      <w:tr w:rsidR="00A14D73" w:rsidTr="00A14D73">
        <w:tc>
          <w:tcPr>
            <w:cnfStyle w:val="001000000000"/>
            <w:tcW w:w="1704" w:type="dxa"/>
          </w:tcPr>
          <w:p w:rsidR="00A14D73" w:rsidRPr="00A14D73" w:rsidRDefault="00A14D73" w:rsidP="002B2A14">
            <w:pPr>
              <w:rPr>
                <w:rFonts w:hint="eastAsia"/>
              </w:rPr>
            </w:pPr>
            <w:proofErr w:type="spellStart"/>
            <w:r w:rsidRPr="00A14D73">
              <w:t>forward</w:t>
            </w:r>
            <w:r w:rsidRPr="00A14D73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000000000000"/>
              <w:rPr>
                <w:rFonts w:hint="eastAsia"/>
              </w:rPr>
            </w:pPr>
            <w:r w:rsidRPr="00A14D73">
              <w:t>L</w:t>
            </w:r>
            <w:r w:rsidRPr="00A14D73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000000000000"/>
              <w:rPr>
                <w:rFonts w:hint="eastAsia"/>
              </w:rPr>
            </w:pPr>
            <w:r w:rsidRPr="00A14D7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000000000000"/>
              <w:rPr>
                <w:rFonts w:hint="eastAsia"/>
              </w:rPr>
            </w:pPr>
            <w:r w:rsidRPr="00A14D73">
              <w:rPr>
                <w:rFonts w:hint="eastAsia"/>
              </w:rPr>
              <w:t>群</w:t>
            </w:r>
            <w:proofErr w:type="gramStart"/>
            <w:r w:rsidRPr="00A14D73">
              <w:rPr>
                <w:rFonts w:hint="eastAsia"/>
              </w:rPr>
              <w:t>发对象</w:t>
            </w:r>
            <w:proofErr w:type="gramEnd"/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000000000000"/>
              <w:rPr>
                <w:rFonts w:hint="eastAsia"/>
              </w:rPr>
            </w:pPr>
            <w:r w:rsidRPr="00A14D73">
              <w:rPr>
                <w:rFonts w:hint="eastAsia"/>
              </w:rPr>
              <w:t>26</w:t>
            </w:r>
          </w:p>
        </w:tc>
      </w:tr>
    </w:tbl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2D5344" w:rsidTr="002D5344">
        <w:tc>
          <w:tcPr>
            <w:tcW w:w="8522" w:type="dxa"/>
            <w:shd w:val="clear" w:color="auto" w:fill="EEECE1" w:themeFill="background2"/>
          </w:tcPr>
          <w:p w:rsidR="002D5344" w:rsidRPr="002D5344" w:rsidRDefault="002D5344" w:rsidP="002B2A14">
            <w:r w:rsidRPr="008C00B5">
              <w:lastRenderedPageBreak/>
              <w:t>{</w:t>
            </w:r>
            <w:r w:rsidRPr="008C00B5">
              <w:br/>
              <w:t>“data”: "",</w:t>
            </w:r>
            <w:r w:rsidRPr="008C00B5">
              <w:br/>
              <w:t>“code”: 1</w:t>
            </w:r>
            <w:r w:rsidRPr="008C00B5">
              <w:br/>
              <w:t>}</w:t>
            </w:r>
          </w:p>
        </w:tc>
      </w:tr>
    </w:tbl>
    <w:p w:rsidR="002B2A14" w:rsidRDefault="008C00B5" w:rsidP="002B2A14">
      <w:pPr>
        <w:pStyle w:val="4"/>
        <w:rPr>
          <w:rFonts w:hint="eastAsia"/>
          <w:b/>
        </w:rPr>
      </w:pPr>
      <w:r>
        <w:rPr>
          <w:rFonts w:hint="eastAsia"/>
          <w:b/>
        </w:rPr>
        <w:t>添加互动接口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8C00B5" w:rsidP="002B2A14">
      <w:pPr>
        <w:rPr>
          <w:rFonts w:hint="eastAsia"/>
        </w:rPr>
      </w:pPr>
      <w:r w:rsidRPr="008C00B5">
        <w:t>http://teach.zys-wings.com/teach/api/interactive/?content=hallo&amp;courseId=1&amp;status=1&amp;photoUrl=wjaiopuan&amp;token=K4jIwMtWxQ%2FOcLVjQF6dCAn2jKI88I2T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请求参数</w:t>
      </w:r>
      <w:r w:rsidRPr="002B2A14"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14D73" w:rsidTr="00A14D73">
        <w:trPr>
          <w:cnfStyle w:val="100000000000"/>
        </w:trPr>
        <w:tc>
          <w:tcPr>
            <w:cnfStyle w:val="001000000000"/>
            <w:tcW w:w="1704" w:type="dxa"/>
          </w:tcPr>
          <w:p w:rsidR="00A14D73" w:rsidRPr="00A14D73" w:rsidRDefault="00A14D73" w:rsidP="002B2A14">
            <w:pPr>
              <w:rPr>
                <w:rFonts w:hint="eastAsia"/>
              </w:rPr>
            </w:pPr>
            <w:r w:rsidRPr="00A14D73"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实例</w:t>
            </w:r>
          </w:p>
        </w:tc>
      </w:tr>
      <w:tr w:rsidR="00A14D73" w:rsidTr="00A14D73">
        <w:trPr>
          <w:cnfStyle w:val="000000100000"/>
        </w:trPr>
        <w:tc>
          <w:tcPr>
            <w:cnfStyle w:val="001000000000"/>
            <w:tcW w:w="1704" w:type="dxa"/>
          </w:tcPr>
          <w:p w:rsidR="00A14D73" w:rsidRPr="00A14D73" w:rsidRDefault="00A14D73" w:rsidP="002B2A14">
            <w:pPr>
              <w:rPr>
                <w:rFonts w:hint="eastAsia"/>
              </w:rPr>
            </w:pPr>
            <w:r w:rsidRPr="00A14D73"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t>S</w:t>
            </w:r>
            <w:r w:rsidRPr="00A14D73">
              <w:rPr>
                <w:rFonts w:hint="eastAsia"/>
              </w:rPr>
              <w:t>tring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内容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hallo</w:t>
            </w:r>
          </w:p>
        </w:tc>
      </w:tr>
      <w:tr w:rsidR="00A14D73" w:rsidTr="00A14D73">
        <w:tc>
          <w:tcPr>
            <w:cnfStyle w:val="001000000000"/>
            <w:tcW w:w="1704" w:type="dxa"/>
          </w:tcPr>
          <w:p w:rsidR="00A14D73" w:rsidRPr="00A14D73" w:rsidRDefault="00A14D73" w:rsidP="002B2A14">
            <w:pPr>
              <w:rPr>
                <w:rFonts w:hint="eastAsia"/>
              </w:rPr>
            </w:pPr>
            <w:proofErr w:type="spellStart"/>
            <w:r w:rsidRPr="00A14D73">
              <w:t>course</w:t>
            </w:r>
            <w:r w:rsidRPr="00A14D73">
              <w:rPr>
                <w:rFonts w:hint="eastAsia"/>
              </w:rPr>
              <w:t>I</w:t>
            </w:r>
            <w:r w:rsidRPr="00A14D73">
              <w:t>d</w:t>
            </w:r>
            <w:proofErr w:type="spellEnd"/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000000000000"/>
              <w:rPr>
                <w:rFonts w:hint="eastAsia"/>
              </w:rPr>
            </w:pPr>
            <w:r w:rsidRPr="00A14D73">
              <w:t>L</w:t>
            </w:r>
            <w:r w:rsidRPr="00A14D73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000000000000"/>
              <w:rPr>
                <w:rFonts w:hint="eastAsia"/>
              </w:rPr>
            </w:pPr>
            <w:r w:rsidRPr="00A14D7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000000000000"/>
              <w:rPr>
                <w:rFonts w:hint="eastAsia"/>
              </w:rPr>
            </w:pPr>
            <w:r w:rsidRPr="00A14D73">
              <w:rPr>
                <w:rFonts w:hint="eastAsia"/>
              </w:rPr>
              <w:t>课程</w:t>
            </w:r>
            <w:r w:rsidRPr="00A14D73"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000000000000"/>
              <w:rPr>
                <w:rFonts w:hint="eastAsia"/>
              </w:rPr>
            </w:pPr>
            <w:r w:rsidRPr="00A14D73">
              <w:rPr>
                <w:rFonts w:hint="eastAsia"/>
              </w:rPr>
              <w:t>1</w:t>
            </w:r>
          </w:p>
        </w:tc>
      </w:tr>
      <w:tr w:rsidR="00A14D73" w:rsidTr="00A14D73">
        <w:trPr>
          <w:cnfStyle w:val="000000100000"/>
        </w:trPr>
        <w:tc>
          <w:tcPr>
            <w:cnfStyle w:val="001000000000"/>
            <w:tcW w:w="1704" w:type="dxa"/>
          </w:tcPr>
          <w:p w:rsidR="00A14D73" w:rsidRPr="00A14D73" w:rsidRDefault="00A14D73" w:rsidP="002B2A14">
            <w:pPr>
              <w:rPr>
                <w:rFonts w:hint="eastAsia"/>
              </w:rPr>
            </w:pPr>
            <w:r w:rsidRPr="00A14D73">
              <w:t>s</w:t>
            </w:r>
            <w:r w:rsidRPr="00A14D73">
              <w:rPr>
                <w:rFonts w:hint="eastAsia"/>
              </w:rPr>
              <w:t>tatus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proofErr w:type="spellStart"/>
            <w:r w:rsidRPr="00A14D73">
              <w:t>I</w:t>
            </w:r>
            <w:r w:rsidRPr="00A14D73"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1</w:t>
            </w:r>
            <w:r w:rsidRPr="00A14D73">
              <w:rPr>
                <w:rFonts w:hint="eastAsia"/>
              </w:rPr>
              <w:t>表示保密，</w:t>
            </w:r>
            <w:r w:rsidRPr="00A14D73">
              <w:rPr>
                <w:rFonts w:hint="eastAsia"/>
              </w:rPr>
              <w:t>0</w:t>
            </w:r>
            <w:r w:rsidRPr="00A14D73">
              <w:rPr>
                <w:rFonts w:hint="eastAsia"/>
              </w:rPr>
              <w:t>表示公开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1</w:t>
            </w:r>
          </w:p>
        </w:tc>
      </w:tr>
      <w:tr w:rsidR="00A14D73" w:rsidTr="00A14D73">
        <w:tc>
          <w:tcPr>
            <w:cnfStyle w:val="001000000000"/>
            <w:tcW w:w="1704" w:type="dxa"/>
          </w:tcPr>
          <w:p w:rsidR="00A14D73" w:rsidRPr="00A14D73" w:rsidRDefault="00A14D73" w:rsidP="002B2A14">
            <w:pPr>
              <w:rPr>
                <w:rFonts w:hint="eastAsia"/>
              </w:rPr>
            </w:pPr>
            <w:proofErr w:type="spellStart"/>
            <w:r w:rsidRPr="00A14D73">
              <w:rPr>
                <w:rFonts w:hint="eastAsia"/>
              </w:rPr>
              <w:t>photoUrl</w:t>
            </w:r>
            <w:proofErr w:type="spellEnd"/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000000000000"/>
              <w:rPr>
                <w:rFonts w:hint="eastAsia"/>
              </w:rPr>
            </w:pPr>
            <w:r w:rsidRPr="00A14D73">
              <w:t>S</w:t>
            </w:r>
            <w:r w:rsidRPr="00A14D73">
              <w:rPr>
                <w:rFonts w:hint="eastAsia"/>
              </w:rPr>
              <w:t>tring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000000000000"/>
              <w:rPr>
                <w:rFonts w:hint="eastAsia"/>
              </w:rPr>
            </w:pPr>
            <w:r w:rsidRPr="00A14D7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000000000000"/>
              <w:rPr>
                <w:rFonts w:hint="eastAsia"/>
              </w:rPr>
            </w:pPr>
            <w:r w:rsidRPr="00A14D73">
              <w:rPr>
                <w:rFonts w:hint="eastAsia"/>
              </w:rPr>
              <w:t>图片</w:t>
            </w:r>
            <w:r w:rsidRPr="00A14D73">
              <w:rPr>
                <w:rFonts w:hint="eastAsia"/>
              </w:rPr>
              <w:t>URL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000000000000"/>
              <w:rPr>
                <w:rFonts w:hint="eastAsia"/>
              </w:rPr>
            </w:pPr>
            <w:proofErr w:type="spellStart"/>
            <w:r w:rsidRPr="00A14D73">
              <w:t>wjaiopuan</w:t>
            </w:r>
            <w:proofErr w:type="spellEnd"/>
          </w:p>
        </w:tc>
      </w:tr>
    </w:tbl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2D5344" w:rsidTr="002D5344">
        <w:tc>
          <w:tcPr>
            <w:tcW w:w="8522" w:type="dxa"/>
            <w:shd w:val="clear" w:color="auto" w:fill="EEECE1" w:themeFill="background2"/>
          </w:tcPr>
          <w:p w:rsidR="002D5344" w:rsidRDefault="002D5344" w:rsidP="002B2A14">
            <w:r w:rsidRPr="008C00B5">
              <w:t>{</w:t>
            </w:r>
            <w:r w:rsidRPr="008C00B5">
              <w:br/>
              <w:t>“data”: "",</w:t>
            </w:r>
            <w:r w:rsidRPr="008C00B5">
              <w:br/>
              <w:t>“code”: 1</w:t>
            </w:r>
            <w:r w:rsidRPr="008C00B5">
              <w:br/>
              <w:t>}</w:t>
            </w:r>
          </w:p>
        </w:tc>
      </w:tr>
    </w:tbl>
    <w:p w:rsidR="002B2A14" w:rsidRPr="002B2A14" w:rsidRDefault="002B2A14" w:rsidP="002B2A14"/>
    <w:p w:rsidR="002B2A14" w:rsidRDefault="008C00B5" w:rsidP="002B2A14">
      <w:pPr>
        <w:pStyle w:val="4"/>
        <w:rPr>
          <w:rFonts w:hint="eastAsia"/>
          <w:b/>
        </w:rPr>
      </w:pPr>
      <w:r>
        <w:rPr>
          <w:rFonts w:hint="eastAsia"/>
          <w:b/>
        </w:rPr>
        <w:t>互动评论和评论回复接口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8C00B5" w:rsidP="002B2A14">
      <w:pPr>
        <w:rPr>
          <w:rFonts w:hint="eastAsia"/>
        </w:rPr>
      </w:pPr>
      <w:r w:rsidRPr="008C00B5">
        <w:t>http://teach.zys-wings.com/teach/api/interactive/back/?id=303&amp;content=hallfdafdsafasdfo&amp;token=aERxZzhLVmtKbHp6VUJnY2V6RDlYTEtNN2JPYWZCbjc=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请求参数</w:t>
      </w:r>
      <w:r w:rsidRPr="002B2A14"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14D73" w:rsidTr="00A14D73">
        <w:trPr>
          <w:cnfStyle w:val="100000000000"/>
        </w:trPr>
        <w:tc>
          <w:tcPr>
            <w:cnfStyle w:val="001000000000"/>
            <w:tcW w:w="1704" w:type="dxa"/>
          </w:tcPr>
          <w:p w:rsidR="00A14D73" w:rsidRPr="00A14D73" w:rsidRDefault="00A14D73" w:rsidP="002B2A14">
            <w:pPr>
              <w:rPr>
                <w:rFonts w:hint="eastAsia"/>
              </w:rPr>
            </w:pPr>
            <w:r w:rsidRPr="00A14D73"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实例</w:t>
            </w:r>
          </w:p>
        </w:tc>
      </w:tr>
      <w:tr w:rsidR="00A14D73" w:rsidTr="00A14D73">
        <w:trPr>
          <w:cnfStyle w:val="000000100000"/>
        </w:trPr>
        <w:tc>
          <w:tcPr>
            <w:cnfStyle w:val="001000000000"/>
            <w:tcW w:w="1704" w:type="dxa"/>
          </w:tcPr>
          <w:p w:rsidR="00A14D73" w:rsidRPr="00A14D73" w:rsidRDefault="00A14D73" w:rsidP="002B2A14">
            <w:pPr>
              <w:rPr>
                <w:rFonts w:hint="eastAsia"/>
              </w:rPr>
            </w:pPr>
            <w:r w:rsidRPr="00A14D73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t>L</w:t>
            </w:r>
            <w:r w:rsidRPr="00A14D73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该互动的</w:t>
            </w:r>
            <w:r w:rsidRPr="00A14D73"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303</w:t>
            </w:r>
          </w:p>
        </w:tc>
      </w:tr>
      <w:tr w:rsidR="00A14D73" w:rsidTr="00A14D73">
        <w:tc>
          <w:tcPr>
            <w:cnfStyle w:val="001000000000"/>
            <w:tcW w:w="1704" w:type="dxa"/>
          </w:tcPr>
          <w:p w:rsidR="00A14D73" w:rsidRPr="00A14D73" w:rsidRDefault="00A14D73" w:rsidP="002B2A14">
            <w:pPr>
              <w:rPr>
                <w:rFonts w:hint="eastAsia"/>
              </w:rPr>
            </w:pPr>
            <w:r w:rsidRPr="00A14D73"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000000000000"/>
              <w:rPr>
                <w:rFonts w:hint="eastAsia"/>
              </w:rPr>
            </w:pPr>
            <w:r w:rsidRPr="00A14D73">
              <w:t>S</w:t>
            </w:r>
            <w:r w:rsidRPr="00A14D73">
              <w:rPr>
                <w:rFonts w:hint="eastAsia"/>
              </w:rPr>
              <w:t>tring</w:t>
            </w:r>
          </w:p>
        </w:tc>
        <w:tc>
          <w:tcPr>
            <w:tcW w:w="1704" w:type="dxa"/>
          </w:tcPr>
          <w:p w:rsidR="00A14D73" w:rsidRPr="00A14D73" w:rsidRDefault="00A14D73" w:rsidP="002B2A14">
            <w:pPr>
              <w:cnfStyle w:val="000000000000"/>
              <w:rPr>
                <w:rFonts w:hint="eastAsia"/>
              </w:rPr>
            </w:pPr>
            <w:r w:rsidRPr="00A14D7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000000000000"/>
              <w:rPr>
                <w:rFonts w:hint="eastAsia"/>
              </w:rPr>
            </w:pPr>
            <w:r w:rsidRPr="00A14D73">
              <w:rPr>
                <w:rFonts w:hint="eastAsia"/>
              </w:rPr>
              <w:t>内容</w:t>
            </w:r>
          </w:p>
        </w:tc>
        <w:tc>
          <w:tcPr>
            <w:tcW w:w="1705" w:type="dxa"/>
          </w:tcPr>
          <w:p w:rsidR="00A14D73" w:rsidRPr="00A14D73" w:rsidRDefault="00A14D73" w:rsidP="002B2A14">
            <w:pPr>
              <w:cnfStyle w:val="000000000000"/>
              <w:rPr>
                <w:rFonts w:hint="eastAsia"/>
              </w:rPr>
            </w:pPr>
            <w:proofErr w:type="spellStart"/>
            <w:r w:rsidRPr="00A14D73">
              <w:t>hallfdafdsafasdfo</w:t>
            </w:r>
            <w:proofErr w:type="spellEnd"/>
          </w:p>
        </w:tc>
      </w:tr>
    </w:tbl>
    <w:p w:rsidR="002B2A14" w:rsidRPr="002B2A14" w:rsidRDefault="008C00B5" w:rsidP="002B2A14">
      <w:pPr>
        <w:rPr>
          <w:rFonts w:hint="eastAsia"/>
        </w:rPr>
      </w:pPr>
      <w:r w:rsidRPr="008C00B5">
        <w:t>互动评论和评论回复都调用这个接口，不区分评论还是评论回复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2D5344" w:rsidTr="002D5344">
        <w:tc>
          <w:tcPr>
            <w:tcW w:w="8522" w:type="dxa"/>
            <w:shd w:val="clear" w:color="auto" w:fill="EEECE1" w:themeFill="background2"/>
          </w:tcPr>
          <w:p w:rsidR="002D5344" w:rsidRDefault="002D5344" w:rsidP="002B2A14">
            <w:r w:rsidRPr="008C00B5">
              <w:t>{</w:t>
            </w:r>
            <w:r w:rsidRPr="008C00B5">
              <w:br/>
              <w:t>“data”: "",</w:t>
            </w:r>
            <w:r w:rsidRPr="008C00B5">
              <w:br/>
              <w:t>“code”: 1</w:t>
            </w:r>
            <w:r w:rsidRPr="008C00B5">
              <w:br/>
              <w:t>}</w:t>
            </w:r>
          </w:p>
        </w:tc>
      </w:tr>
    </w:tbl>
    <w:p w:rsidR="002B2A14" w:rsidRPr="002B2A14" w:rsidRDefault="002B2A14" w:rsidP="002B2A14"/>
    <w:p w:rsidR="002B2A14" w:rsidRDefault="008C00B5" w:rsidP="002B2A14">
      <w:pPr>
        <w:pStyle w:val="4"/>
        <w:rPr>
          <w:rFonts w:hint="eastAsia"/>
          <w:b/>
        </w:rPr>
      </w:pPr>
      <w:r>
        <w:rPr>
          <w:rFonts w:hint="eastAsia"/>
          <w:b/>
        </w:rPr>
        <w:lastRenderedPageBreak/>
        <w:t>显示所有互动接口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8C00B5" w:rsidP="002B2A14">
      <w:pPr>
        <w:rPr>
          <w:rFonts w:hint="eastAsia"/>
        </w:rPr>
      </w:pPr>
      <w:r w:rsidRPr="008C00B5">
        <w:t>http://teach.zys-wings.com/teach/api/interactive/show/?limit=10&amp;offset=0&amp;token=dnpNaUZJN2g4ZW91VUNpd2gxOXBuQldKVW9TUFhqMEs=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请求参数</w:t>
      </w:r>
      <w:r w:rsidRPr="002B2A14"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14D73" w:rsidTr="00CC22D0">
        <w:trPr>
          <w:cnfStyle w:val="100000000000"/>
        </w:trPr>
        <w:tc>
          <w:tcPr>
            <w:cnfStyle w:val="001000000000"/>
            <w:tcW w:w="1704" w:type="dxa"/>
          </w:tcPr>
          <w:p w:rsidR="00A14D73" w:rsidRPr="005C50AD" w:rsidRDefault="00A14D73" w:rsidP="00CC22D0">
            <w:pPr>
              <w:rPr>
                <w:rFonts w:hint="eastAsia"/>
              </w:rPr>
            </w:pPr>
            <w:r w:rsidRPr="005C50AD"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A14D73" w:rsidRPr="005C50AD" w:rsidRDefault="00A14D73" w:rsidP="00CC22D0">
            <w:pPr>
              <w:cnfStyle w:val="100000000000"/>
              <w:rPr>
                <w:rFonts w:hint="eastAsia"/>
              </w:rPr>
            </w:pPr>
            <w:r w:rsidRPr="005C50AD"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A14D73" w:rsidRPr="005C50AD" w:rsidRDefault="00A14D73" w:rsidP="00CC22D0">
            <w:pPr>
              <w:cnfStyle w:val="100000000000"/>
              <w:rPr>
                <w:rFonts w:hint="eastAsia"/>
              </w:rPr>
            </w:pPr>
            <w:r w:rsidRPr="005C50AD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A14D73" w:rsidRPr="005C50AD" w:rsidRDefault="00A14D73" w:rsidP="00CC22D0">
            <w:pPr>
              <w:cnfStyle w:val="100000000000"/>
              <w:rPr>
                <w:rFonts w:hint="eastAsia"/>
              </w:rPr>
            </w:pPr>
            <w:r w:rsidRPr="005C50AD"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A14D73" w:rsidRPr="005C50AD" w:rsidRDefault="00A14D73" w:rsidP="00CC22D0">
            <w:pPr>
              <w:cnfStyle w:val="100000000000"/>
              <w:rPr>
                <w:rFonts w:hint="eastAsia"/>
              </w:rPr>
            </w:pPr>
            <w:r w:rsidRPr="005C50AD">
              <w:rPr>
                <w:rFonts w:hint="eastAsia"/>
              </w:rPr>
              <w:t>实例</w:t>
            </w:r>
          </w:p>
        </w:tc>
      </w:tr>
      <w:tr w:rsidR="00A14D73" w:rsidTr="00CC22D0">
        <w:trPr>
          <w:cnfStyle w:val="000000100000"/>
        </w:trPr>
        <w:tc>
          <w:tcPr>
            <w:cnfStyle w:val="001000000000"/>
            <w:tcW w:w="1704" w:type="dxa"/>
          </w:tcPr>
          <w:p w:rsidR="00A14D73" w:rsidRPr="005C50AD" w:rsidRDefault="00A14D73" w:rsidP="00CC22D0">
            <w:pPr>
              <w:rPr>
                <w:rFonts w:hint="eastAsia"/>
              </w:rPr>
            </w:pPr>
            <w:r w:rsidRPr="005C50AD">
              <w:rPr>
                <w:rFonts w:hint="eastAsia"/>
              </w:rPr>
              <w:t>limit</w:t>
            </w:r>
          </w:p>
        </w:tc>
        <w:tc>
          <w:tcPr>
            <w:tcW w:w="1704" w:type="dxa"/>
          </w:tcPr>
          <w:p w:rsidR="00A14D73" w:rsidRPr="005C50AD" w:rsidRDefault="00A14D73" w:rsidP="00CC22D0">
            <w:pPr>
              <w:cnfStyle w:val="000000100000"/>
              <w:rPr>
                <w:rFonts w:hint="eastAsia"/>
              </w:rPr>
            </w:pPr>
            <w:proofErr w:type="spellStart"/>
            <w:r w:rsidRPr="005C50AD">
              <w:t>I</w:t>
            </w:r>
            <w:r w:rsidRPr="005C50AD"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A14D73" w:rsidRPr="005C50AD" w:rsidRDefault="00A14D73" w:rsidP="00CC22D0">
            <w:pPr>
              <w:cnfStyle w:val="000000100000"/>
              <w:rPr>
                <w:rFonts w:hint="eastAsia"/>
              </w:rPr>
            </w:pPr>
            <w:r w:rsidRPr="005C50AD"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14D73" w:rsidRPr="005C50AD" w:rsidRDefault="00A14D73" w:rsidP="00CC22D0">
            <w:pPr>
              <w:cnfStyle w:val="000000100000"/>
              <w:rPr>
                <w:rFonts w:hint="eastAsia"/>
              </w:rPr>
            </w:pPr>
            <w:r w:rsidRPr="005C50AD">
              <w:rPr>
                <w:rFonts w:hint="eastAsia"/>
              </w:rPr>
              <w:t>获取数量</w:t>
            </w:r>
          </w:p>
        </w:tc>
        <w:tc>
          <w:tcPr>
            <w:tcW w:w="1705" w:type="dxa"/>
          </w:tcPr>
          <w:p w:rsidR="00A14D73" w:rsidRPr="005C50AD" w:rsidRDefault="00A14D73" w:rsidP="00CC22D0">
            <w:pPr>
              <w:cnfStyle w:val="000000100000"/>
              <w:rPr>
                <w:rFonts w:hint="eastAsia"/>
              </w:rPr>
            </w:pPr>
            <w:r w:rsidRPr="005C50AD">
              <w:rPr>
                <w:rFonts w:hint="eastAsia"/>
              </w:rPr>
              <w:t>10</w:t>
            </w:r>
          </w:p>
        </w:tc>
      </w:tr>
      <w:tr w:rsidR="00A14D73" w:rsidTr="00CC22D0">
        <w:tc>
          <w:tcPr>
            <w:cnfStyle w:val="001000000000"/>
            <w:tcW w:w="1704" w:type="dxa"/>
          </w:tcPr>
          <w:p w:rsidR="00A14D73" w:rsidRPr="005C50AD" w:rsidRDefault="00A14D73" w:rsidP="00CC22D0">
            <w:pPr>
              <w:rPr>
                <w:rFonts w:hint="eastAsia"/>
              </w:rPr>
            </w:pPr>
            <w:r w:rsidRPr="005C50AD">
              <w:rPr>
                <w:rFonts w:hint="eastAsia"/>
              </w:rPr>
              <w:t>offset</w:t>
            </w:r>
          </w:p>
        </w:tc>
        <w:tc>
          <w:tcPr>
            <w:tcW w:w="1704" w:type="dxa"/>
          </w:tcPr>
          <w:p w:rsidR="00A14D73" w:rsidRPr="005C50AD" w:rsidRDefault="00A14D73" w:rsidP="00CC22D0">
            <w:pPr>
              <w:cnfStyle w:val="000000000000"/>
              <w:rPr>
                <w:rFonts w:hint="eastAsia"/>
              </w:rPr>
            </w:pPr>
            <w:proofErr w:type="spellStart"/>
            <w:r w:rsidRPr="005C50AD">
              <w:t>I</w:t>
            </w:r>
            <w:r w:rsidRPr="005C50AD"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A14D73" w:rsidRPr="005C50AD" w:rsidRDefault="00A14D73" w:rsidP="00CC22D0">
            <w:pPr>
              <w:cnfStyle w:val="000000000000"/>
              <w:rPr>
                <w:rFonts w:hint="eastAsia"/>
              </w:rPr>
            </w:pPr>
            <w:r w:rsidRPr="005C50AD"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14D73" w:rsidRPr="005C50AD" w:rsidRDefault="00A14D73" w:rsidP="00CC22D0">
            <w:pPr>
              <w:cnfStyle w:val="000000000000"/>
              <w:rPr>
                <w:rFonts w:hint="eastAsia"/>
              </w:rPr>
            </w:pPr>
            <w:r w:rsidRPr="005C50AD">
              <w:rPr>
                <w:rFonts w:hint="eastAsia"/>
              </w:rPr>
              <w:t>起始位置</w:t>
            </w:r>
          </w:p>
        </w:tc>
        <w:tc>
          <w:tcPr>
            <w:tcW w:w="1705" w:type="dxa"/>
          </w:tcPr>
          <w:p w:rsidR="00A14D73" w:rsidRPr="005C50AD" w:rsidRDefault="00A14D73" w:rsidP="00CC22D0">
            <w:pPr>
              <w:cnfStyle w:val="000000000000"/>
              <w:rPr>
                <w:rFonts w:hint="eastAsia"/>
              </w:rPr>
            </w:pPr>
            <w:r w:rsidRPr="005C50AD">
              <w:rPr>
                <w:rFonts w:hint="eastAsia"/>
              </w:rPr>
              <w:t>0</w:t>
            </w:r>
          </w:p>
        </w:tc>
      </w:tr>
    </w:tbl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2D5344" w:rsidTr="002D5344">
        <w:tc>
          <w:tcPr>
            <w:tcW w:w="8522" w:type="dxa"/>
            <w:shd w:val="clear" w:color="auto" w:fill="EEECE1" w:themeFill="background2"/>
          </w:tcPr>
          <w:p w:rsidR="002D5344" w:rsidRDefault="002D5344" w:rsidP="002B2A14">
            <w:r w:rsidRPr="008C00B5">
              <w:t>{</w:t>
            </w:r>
            <w:r w:rsidRPr="008C00B5">
              <w:br/>
              <w:t>“</w:t>
            </w:r>
            <w:proofErr w:type="spellStart"/>
            <w:r w:rsidRPr="008C00B5">
              <w:t>interactiveList</w:t>
            </w:r>
            <w:proofErr w:type="spellEnd"/>
            <w:r w:rsidRPr="008C00B5">
              <w:t>”: [</w:t>
            </w:r>
            <w:r w:rsidRPr="008C00B5">
              <w:br/>
              <w:t>{</w:t>
            </w:r>
            <w:r w:rsidRPr="008C00B5">
              <w:br/>
              <w:t>“id”: 306,</w:t>
            </w:r>
            <w:r w:rsidRPr="008C00B5">
              <w:br/>
              <w:t>“content”: “hallo”,</w:t>
            </w:r>
            <w:r w:rsidRPr="008C00B5">
              <w:br/>
              <w:t>“</w:t>
            </w:r>
            <w:proofErr w:type="spellStart"/>
            <w:r w:rsidRPr="008C00B5">
              <w:t>createTime</w:t>
            </w:r>
            <w:proofErr w:type="spellEnd"/>
            <w:r w:rsidRPr="008C00B5">
              <w:t>”: 1374298213731,</w:t>
            </w:r>
            <w:r w:rsidRPr="008C00B5">
              <w:br/>
              <w:t>“status”: 1,</w:t>
            </w:r>
            <w:r w:rsidRPr="008C00B5">
              <w:br/>
              <w:t>“</w:t>
            </w:r>
            <w:proofErr w:type="spellStart"/>
            <w:r w:rsidRPr="008C00B5">
              <w:t>userId</w:t>
            </w:r>
            <w:proofErr w:type="spellEnd"/>
            <w:r w:rsidRPr="008C00B5">
              <w:t>”: 238,</w:t>
            </w:r>
            <w:r w:rsidRPr="008C00B5">
              <w:br/>
              <w:t>“</w:t>
            </w:r>
            <w:proofErr w:type="spellStart"/>
            <w:r w:rsidRPr="008C00B5">
              <w:t>courseId</w:t>
            </w:r>
            <w:proofErr w:type="spellEnd"/>
            <w:r w:rsidRPr="008C00B5">
              <w:t>”: 1,</w:t>
            </w:r>
            <w:r w:rsidRPr="008C00B5">
              <w:br/>
              <w:t>“</w:t>
            </w:r>
            <w:proofErr w:type="spellStart"/>
            <w:r w:rsidRPr="008C00B5">
              <w:t>photoUrl</w:t>
            </w:r>
            <w:proofErr w:type="spellEnd"/>
            <w:r w:rsidRPr="008C00B5">
              <w:t>”: “</w:t>
            </w:r>
            <w:proofErr w:type="spellStart"/>
            <w:r w:rsidRPr="008C00B5">
              <w:t>wjaiopuan</w:t>
            </w:r>
            <w:proofErr w:type="spellEnd"/>
            <w:r w:rsidRPr="008C00B5">
              <w:t>”,</w:t>
            </w:r>
            <w:r w:rsidRPr="008C00B5">
              <w:br/>
              <w:t>},</w:t>
            </w:r>
            <w:r w:rsidRPr="008C00B5">
              <w:br/>
              <w:t>{</w:t>
            </w:r>
            <w:r w:rsidRPr="008C00B5">
              <w:br/>
              <w:t>“id”: 304,</w:t>
            </w:r>
            <w:r w:rsidRPr="008C00B5">
              <w:br/>
              <w:t>“content”: “hallo”,</w:t>
            </w:r>
            <w:r w:rsidRPr="008C00B5">
              <w:br/>
              <w:t>“</w:t>
            </w:r>
            <w:proofErr w:type="spellStart"/>
            <w:r w:rsidRPr="008C00B5">
              <w:t>createTime</w:t>
            </w:r>
            <w:proofErr w:type="spellEnd"/>
            <w:r w:rsidRPr="008C00B5">
              <w:t>”: 1374298185771,</w:t>
            </w:r>
            <w:r w:rsidRPr="008C00B5">
              <w:br/>
              <w:t>“status”: 1,</w:t>
            </w:r>
            <w:r w:rsidRPr="008C00B5">
              <w:br/>
              <w:t>“</w:t>
            </w:r>
            <w:proofErr w:type="spellStart"/>
            <w:r w:rsidRPr="008C00B5">
              <w:t>userId</w:t>
            </w:r>
            <w:proofErr w:type="spellEnd"/>
            <w:r w:rsidRPr="008C00B5">
              <w:t>”: 238,</w:t>
            </w:r>
            <w:r w:rsidRPr="008C00B5">
              <w:br/>
              <w:t>“</w:t>
            </w:r>
            <w:proofErr w:type="spellStart"/>
            <w:r w:rsidRPr="008C00B5">
              <w:t>courseId</w:t>
            </w:r>
            <w:proofErr w:type="spellEnd"/>
            <w:r w:rsidRPr="008C00B5">
              <w:t>”: 1,</w:t>
            </w:r>
            <w:r w:rsidRPr="008C00B5">
              <w:br/>
              <w:t>“</w:t>
            </w:r>
            <w:proofErr w:type="spellStart"/>
            <w:r w:rsidRPr="008C00B5">
              <w:t>photoUrl</w:t>
            </w:r>
            <w:proofErr w:type="spellEnd"/>
            <w:r w:rsidRPr="008C00B5">
              <w:t>”: “</w:t>
            </w:r>
            <w:proofErr w:type="spellStart"/>
            <w:r w:rsidRPr="008C00B5">
              <w:t>wjaiopuan</w:t>
            </w:r>
            <w:proofErr w:type="spellEnd"/>
            <w:r w:rsidRPr="008C00B5">
              <w:t>”,</w:t>
            </w:r>
            <w:r w:rsidRPr="008C00B5">
              <w:br/>
              <w:t>},</w:t>
            </w:r>
            <w:r w:rsidRPr="008C00B5">
              <w:br/>
              <w:t>{</w:t>
            </w:r>
            <w:r w:rsidRPr="008C00B5">
              <w:br/>
              <w:t>“id”: 267,</w:t>
            </w:r>
            <w:r w:rsidRPr="008C00B5">
              <w:br/>
              <w:t>“content”: “hallo”,</w:t>
            </w:r>
            <w:r w:rsidRPr="008C00B5">
              <w:br/>
              <w:t>“</w:t>
            </w:r>
            <w:proofErr w:type="spellStart"/>
            <w:r w:rsidRPr="008C00B5">
              <w:t>createTime</w:t>
            </w:r>
            <w:proofErr w:type="spellEnd"/>
            <w:r w:rsidRPr="008C00B5">
              <w:t>”: 1374159335666,</w:t>
            </w:r>
            <w:r w:rsidRPr="008C00B5">
              <w:br/>
              <w:t>“status”: 0,</w:t>
            </w:r>
            <w:r w:rsidRPr="008C00B5">
              <w:br/>
              <w:t>“</w:t>
            </w:r>
            <w:proofErr w:type="spellStart"/>
            <w:r w:rsidRPr="008C00B5">
              <w:t>userId</w:t>
            </w:r>
            <w:proofErr w:type="spellEnd"/>
            <w:r w:rsidRPr="008C00B5">
              <w:t>”: 15,</w:t>
            </w:r>
            <w:r w:rsidRPr="008C00B5">
              <w:br/>
              <w:t>“</w:t>
            </w:r>
            <w:proofErr w:type="spellStart"/>
            <w:r w:rsidRPr="008C00B5">
              <w:t>courseId</w:t>
            </w:r>
            <w:proofErr w:type="spellEnd"/>
            <w:r w:rsidRPr="008C00B5">
              <w:t>”: 10012,</w:t>
            </w:r>
            <w:r w:rsidRPr="008C00B5">
              <w:br/>
              <w:t>“</w:t>
            </w:r>
            <w:proofErr w:type="spellStart"/>
            <w:r w:rsidRPr="008C00B5">
              <w:t>photoUrl</w:t>
            </w:r>
            <w:proofErr w:type="spellEnd"/>
            <w:r w:rsidRPr="008C00B5">
              <w:t>”: "",</w:t>
            </w:r>
            <w:r w:rsidRPr="008C00B5">
              <w:br/>
              <w:t>“</w:t>
            </w:r>
            <w:proofErr w:type="spellStart"/>
            <w:r w:rsidRPr="008C00B5">
              <w:t>courseName</w:t>
            </w:r>
            <w:proofErr w:type="spellEnd"/>
            <w:r w:rsidRPr="008C00B5">
              <w:t>”: “</w:t>
            </w:r>
            <w:r w:rsidRPr="008C00B5">
              <w:t>中英文文字录入基础</w:t>
            </w:r>
            <w:r w:rsidRPr="008C00B5">
              <w:t>”</w:t>
            </w:r>
            <w:r w:rsidRPr="008C00B5">
              <w:br/>
              <w:t>},</w:t>
            </w:r>
            <w:r w:rsidRPr="008C00B5">
              <w:br/>
            </w:r>
            <w:r w:rsidRPr="008C00B5">
              <w:lastRenderedPageBreak/>
              <w:t>{</w:t>
            </w:r>
            <w:r w:rsidRPr="008C00B5">
              <w:br/>
              <w:t>“id”: 230,</w:t>
            </w:r>
            <w:r w:rsidRPr="008C00B5">
              <w:br/>
              <w:t>“content”: “</w:t>
            </w:r>
            <w:r w:rsidRPr="008C00B5">
              <w:t>实习期间，请大家按时上下班，如有特殊情况或者遇到什么困难，可以在这里留言，或者在课程中反馈。祝大家工作顺利！</w:t>
            </w:r>
            <w:r w:rsidRPr="008C00B5">
              <w:t>”,</w:t>
            </w:r>
            <w:r w:rsidRPr="008C00B5">
              <w:br/>
              <w:t>“</w:t>
            </w:r>
            <w:proofErr w:type="spellStart"/>
            <w:r w:rsidRPr="008C00B5">
              <w:t>createTime</w:t>
            </w:r>
            <w:proofErr w:type="spellEnd"/>
            <w:r w:rsidRPr="008C00B5">
              <w:t>”: 1373071531202,</w:t>
            </w:r>
            <w:r w:rsidRPr="008C00B5">
              <w:br/>
              <w:t>“status”: 0,</w:t>
            </w:r>
            <w:r w:rsidRPr="008C00B5">
              <w:br/>
              <w:t>“</w:t>
            </w:r>
            <w:proofErr w:type="spellStart"/>
            <w:r w:rsidRPr="008C00B5">
              <w:t>userId</w:t>
            </w:r>
            <w:proofErr w:type="spellEnd"/>
            <w:r w:rsidRPr="008C00B5">
              <w:t>”: 217,</w:t>
            </w:r>
            <w:r w:rsidRPr="008C00B5">
              <w:br/>
              <w:t>“</w:t>
            </w:r>
            <w:proofErr w:type="spellStart"/>
            <w:r w:rsidRPr="008C00B5">
              <w:t>courseId</w:t>
            </w:r>
            <w:proofErr w:type="spellEnd"/>
            <w:r w:rsidRPr="008C00B5">
              <w:t>”: 10015,</w:t>
            </w:r>
            <w:r w:rsidRPr="008C00B5">
              <w:br/>
              <w:t>“</w:t>
            </w:r>
            <w:proofErr w:type="spellStart"/>
            <w:r w:rsidRPr="008C00B5">
              <w:t>photoUrl</w:t>
            </w:r>
            <w:proofErr w:type="spellEnd"/>
            <w:r w:rsidRPr="008C00B5">
              <w:t>”: "",</w:t>
            </w:r>
            <w:r w:rsidRPr="008C00B5">
              <w:br/>
              <w:t>“</w:t>
            </w:r>
            <w:proofErr w:type="spellStart"/>
            <w:r w:rsidRPr="008C00B5">
              <w:t>courseName</w:t>
            </w:r>
            <w:proofErr w:type="spellEnd"/>
            <w:r w:rsidRPr="008C00B5">
              <w:t>”: “</w:t>
            </w:r>
            <w:r w:rsidRPr="008C00B5">
              <w:t>顶岗实习</w:t>
            </w:r>
            <w:r w:rsidRPr="008C00B5">
              <w:t>”</w:t>
            </w:r>
            <w:r w:rsidRPr="008C00B5">
              <w:br/>
              <w:t>},</w:t>
            </w:r>
            <w:r w:rsidRPr="008C00B5">
              <w:br/>
              <w:t>{</w:t>
            </w:r>
            <w:r w:rsidRPr="008C00B5">
              <w:br/>
              <w:t>“id”: 193,</w:t>
            </w:r>
            <w:r w:rsidRPr="008C00B5">
              <w:br/>
              <w:t>“content”: “</w:t>
            </w:r>
            <w:r w:rsidRPr="008C00B5">
              <w:t>开始实习了，这个假期先休息。嘻嘻</w:t>
            </w:r>
            <w:r w:rsidRPr="008C00B5">
              <w:t>”,</w:t>
            </w:r>
            <w:r w:rsidRPr="008C00B5">
              <w:br/>
              <w:t>“</w:t>
            </w:r>
            <w:proofErr w:type="spellStart"/>
            <w:r w:rsidRPr="008C00B5">
              <w:t>createTime</w:t>
            </w:r>
            <w:proofErr w:type="spellEnd"/>
            <w:r w:rsidRPr="008C00B5">
              <w:t>”: 1373071120915,</w:t>
            </w:r>
            <w:r w:rsidRPr="008C00B5">
              <w:br/>
              <w:t>“status”: 0,</w:t>
            </w:r>
            <w:r w:rsidRPr="008C00B5">
              <w:br/>
              <w:t>“</w:t>
            </w:r>
            <w:proofErr w:type="spellStart"/>
            <w:r w:rsidRPr="008C00B5">
              <w:t>userId</w:t>
            </w:r>
            <w:proofErr w:type="spellEnd"/>
            <w:r w:rsidRPr="008C00B5">
              <w:t>”: 240,</w:t>
            </w:r>
            <w:r w:rsidRPr="008C00B5">
              <w:br/>
              <w:t>“</w:t>
            </w:r>
            <w:proofErr w:type="spellStart"/>
            <w:r w:rsidRPr="008C00B5">
              <w:t>courseId</w:t>
            </w:r>
            <w:proofErr w:type="spellEnd"/>
            <w:r w:rsidRPr="008C00B5">
              <w:t>”: 10015,</w:t>
            </w:r>
            <w:r w:rsidRPr="008C00B5">
              <w:br/>
              <w:t>“</w:t>
            </w:r>
            <w:proofErr w:type="spellStart"/>
            <w:r w:rsidRPr="008C00B5">
              <w:t>photoUrl</w:t>
            </w:r>
            <w:proofErr w:type="spellEnd"/>
            <w:r w:rsidRPr="008C00B5">
              <w:t>”: "",</w:t>
            </w:r>
            <w:r w:rsidRPr="008C00B5">
              <w:br/>
              <w:t>“</w:t>
            </w:r>
            <w:proofErr w:type="spellStart"/>
            <w:r w:rsidRPr="008C00B5">
              <w:t>courseName</w:t>
            </w:r>
            <w:proofErr w:type="spellEnd"/>
            <w:r w:rsidRPr="008C00B5">
              <w:t>”: “</w:t>
            </w:r>
            <w:r w:rsidRPr="008C00B5">
              <w:t>顶岗实习</w:t>
            </w:r>
            <w:r w:rsidRPr="008C00B5">
              <w:t>”</w:t>
            </w:r>
            <w:r w:rsidRPr="008C00B5">
              <w:br/>
              <w:t>},</w:t>
            </w:r>
            <w:r w:rsidRPr="008C00B5">
              <w:br/>
              <w:t>{</w:t>
            </w:r>
            <w:r w:rsidRPr="008C00B5">
              <w:br/>
              <w:t>“id”: 157,</w:t>
            </w:r>
            <w:r w:rsidRPr="008C00B5">
              <w:br/>
              <w:t>“content”: “</w:t>
            </w:r>
            <w:r w:rsidRPr="008C00B5">
              <w:t>我及格了，表示无压力。嘻嘻</w:t>
            </w:r>
            <w:r w:rsidRPr="008C00B5">
              <w:t>”,</w:t>
            </w:r>
            <w:r w:rsidRPr="008C00B5">
              <w:br/>
              <w:t>“</w:t>
            </w:r>
            <w:proofErr w:type="spellStart"/>
            <w:r w:rsidRPr="008C00B5">
              <w:t>createTime</w:t>
            </w:r>
            <w:proofErr w:type="spellEnd"/>
            <w:r w:rsidRPr="008C00B5">
              <w:t>”: 1373070720680,</w:t>
            </w:r>
            <w:r w:rsidRPr="008C00B5">
              <w:br/>
              <w:t>“status”: 0,</w:t>
            </w:r>
            <w:r w:rsidRPr="008C00B5">
              <w:br/>
              <w:t>“</w:t>
            </w:r>
            <w:proofErr w:type="spellStart"/>
            <w:r w:rsidRPr="008C00B5">
              <w:t>userId</w:t>
            </w:r>
            <w:proofErr w:type="spellEnd"/>
            <w:r w:rsidRPr="008C00B5">
              <w:t>”: 241,</w:t>
            </w:r>
            <w:r w:rsidRPr="008C00B5">
              <w:br/>
              <w:t>“</w:t>
            </w:r>
            <w:proofErr w:type="spellStart"/>
            <w:r w:rsidRPr="008C00B5">
              <w:t>courseId</w:t>
            </w:r>
            <w:proofErr w:type="spellEnd"/>
            <w:r w:rsidRPr="008C00B5">
              <w:t>”: 10012,</w:t>
            </w:r>
            <w:r w:rsidRPr="008C00B5">
              <w:br/>
              <w:t>“</w:t>
            </w:r>
            <w:proofErr w:type="spellStart"/>
            <w:r w:rsidRPr="008C00B5">
              <w:t>photoUrl</w:t>
            </w:r>
            <w:proofErr w:type="spellEnd"/>
            <w:r w:rsidRPr="008C00B5">
              <w:t>”: "",</w:t>
            </w:r>
            <w:r w:rsidRPr="008C00B5">
              <w:br/>
              <w:t>“</w:t>
            </w:r>
            <w:proofErr w:type="spellStart"/>
            <w:r w:rsidRPr="008C00B5">
              <w:t>courseName</w:t>
            </w:r>
            <w:proofErr w:type="spellEnd"/>
            <w:r w:rsidRPr="008C00B5">
              <w:t>”: “</w:t>
            </w:r>
            <w:r w:rsidRPr="008C00B5">
              <w:t>中英文文字录入基础</w:t>
            </w:r>
            <w:r w:rsidRPr="008C00B5">
              <w:t>”</w:t>
            </w:r>
            <w:r w:rsidRPr="008C00B5">
              <w:br/>
              <w:t>},</w:t>
            </w:r>
            <w:r w:rsidRPr="008C00B5">
              <w:br/>
              <w:t>{</w:t>
            </w:r>
            <w:r w:rsidRPr="008C00B5">
              <w:br/>
              <w:t>“id”: 121,</w:t>
            </w:r>
            <w:r w:rsidRPr="008C00B5">
              <w:br/>
              <w:t>“content”: “</w:t>
            </w:r>
            <w:r w:rsidRPr="008C00B5">
              <w:t>没有及格的同学，请注意明年</w:t>
            </w:r>
            <w:r w:rsidRPr="008C00B5">
              <w:t>4</w:t>
            </w:r>
            <w:r w:rsidRPr="008C00B5">
              <w:t>月份的补考，届时会有班主任通知。请大家常练习，及早通过测试。</w:t>
            </w:r>
            <w:r w:rsidRPr="008C00B5">
              <w:t>”,</w:t>
            </w:r>
            <w:r w:rsidRPr="008C00B5">
              <w:br/>
              <w:t>“</w:t>
            </w:r>
            <w:proofErr w:type="spellStart"/>
            <w:r w:rsidRPr="008C00B5">
              <w:t>createTime</w:t>
            </w:r>
            <w:proofErr w:type="spellEnd"/>
            <w:r w:rsidRPr="008C00B5">
              <w:t>”: 1373070670851,</w:t>
            </w:r>
            <w:r w:rsidRPr="008C00B5">
              <w:br/>
              <w:t>“status”: 0,</w:t>
            </w:r>
            <w:r w:rsidRPr="008C00B5">
              <w:br/>
              <w:t>“</w:t>
            </w:r>
            <w:proofErr w:type="spellStart"/>
            <w:r w:rsidRPr="008C00B5">
              <w:t>userId</w:t>
            </w:r>
            <w:proofErr w:type="spellEnd"/>
            <w:r w:rsidRPr="008C00B5">
              <w:t>”: 20,</w:t>
            </w:r>
            <w:r w:rsidRPr="008C00B5">
              <w:br/>
              <w:t>“</w:t>
            </w:r>
            <w:proofErr w:type="spellStart"/>
            <w:r w:rsidRPr="008C00B5">
              <w:t>courseId</w:t>
            </w:r>
            <w:proofErr w:type="spellEnd"/>
            <w:r w:rsidRPr="008C00B5">
              <w:t>”: 10012,</w:t>
            </w:r>
            <w:r w:rsidRPr="008C00B5">
              <w:br/>
            </w:r>
            <w:r w:rsidRPr="008C00B5">
              <w:lastRenderedPageBreak/>
              <w:t>“</w:t>
            </w:r>
            <w:proofErr w:type="spellStart"/>
            <w:r w:rsidRPr="008C00B5">
              <w:t>photoUrl</w:t>
            </w:r>
            <w:proofErr w:type="spellEnd"/>
            <w:r w:rsidRPr="008C00B5">
              <w:t>”: "",</w:t>
            </w:r>
            <w:r w:rsidRPr="008C00B5">
              <w:br/>
              <w:t>“</w:t>
            </w:r>
            <w:proofErr w:type="spellStart"/>
            <w:r w:rsidRPr="008C00B5">
              <w:t>courseName</w:t>
            </w:r>
            <w:proofErr w:type="spellEnd"/>
            <w:r w:rsidRPr="008C00B5">
              <w:t>”: “</w:t>
            </w:r>
            <w:r w:rsidRPr="008C00B5">
              <w:t>中英文文字录入基础</w:t>
            </w:r>
            <w:r w:rsidRPr="008C00B5">
              <w:t>”</w:t>
            </w:r>
            <w:r w:rsidRPr="008C00B5">
              <w:br/>
              <w:t>},</w:t>
            </w:r>
            <w:r w:rsidRPr="008C00B5">
              <w:br/>
              <w:t>{</w:t>
            </w:r>
            <w:r w:rsidRPr="008C00B5">
              <w:br/>
              <w:t>“id”: 27,</w:t>
            </w:r>
            <w:r w:rsidRPr="008C00B5">
              <w:br/>
              <w:t>“content”: “</w:t>
            </w:r>
            <w:r w:rsidRPr="008C00B5">
              <w:t>下学期会好好努力学习五笔</w:t>
            </w:r>
            <w:r w:rsidRPr="008C00B5">
              <w:t>”,</w:t>
            </w:r>
            <w:r w:rsidRPr="008C00B5">
              <w:br/>
              <w:t>“</w:t>
            </w:r>
            <w:proofErr w:type="spellStart"/>
            <w:r w:rsidRPr="008C00B5">
              <w:t>createTime</w:t>
            </w:r>
            <w:proofErr w:type="spellEnd"/>
            <w:r w:rsidRPr="008C00B5">
              <w:t>”: 1373069700634,</w:t>
            </w:r>
            <w:r w:rsidRPr="008C00B5">
              <w:br/>
              <w:t>“status”: 0,</w:t>
            </w:r>
            <w:r w:rsidRPr="008C00B5">
              <w:br/>
              <w:t>“</w:t>
            </w:r>
            <w:proofErr w:type="spellStart"/>
            <w:r w:rsidRPr="008C00B5">
              <w:t>userId</w:t>
            </w:r>
            <w:proofErr w:type="spellEnd"/>
            <w:r w:rsidRPr="008C00B5">
              <w:t>”: 238,</w:t>
            </w:r>
            <w:r w:rsidRPr="008C00B5">
              <w:br/>
              <w:t>“</w:t>
            </w:r>
            <w:proofErr w:type="spellStart"/>
            <w:r w:rsidRPr="008C00B5">
              <w:t>courseId</w:t>
            </w:r>
            <w:proofErr w:type="spellEnd"/>
            <w:r w:rsidRPr="008C00B5">
              <w:t>”: 10012,</w:t>
            </w:r>
            <w:r w:rsidRPr="008C00B5">
              <w:br/>
              <w:t>“</w:t>
            </w:r>
            <w:proofErr w:type="spellStart"/>
            <w:r w:rsidRPr="008C00B5">
              <w:t>photoUrl</w:t>
            </w:r>
            <w:proofErr w:type="spellEnd"/>
            <w:r w:rsidRPr="008C00B5">
              <w:t>”: "",</w:t>
            </w:r>
            <w:r w:rsidRPr="008C00B5">
              <w:br/>
              <w:t>“</w:t>
            </w:r>
            <w:proofErr w:type="spellStart"/>
            <w:r w:rsidRPr="008C00B5">
              <w:t>courseName</w:t>
            </w:r>
            <w:proofErr w:type="spellEnd"/>
            <w:r w:rsidRPr="008C00B5">
              <w:t>”: “</w:t>
            </w:r>
            <w:r w:rsidRPr="008C00B5">
              <w:t>中英文文字录入基础</w:t>
            </w:r>
            <w:r w:rsidRPr="008C00B5">
              <w:t>”</w:t>
            </w:r>
            <w:r w:rsidRPr="008C00B5">
              <w:br/>
              <w:t>}</w:t>
            </w:r>
            <w:r w:rsidRPr="008C00B5">
              <w:br/>
              <w:t>],</w:t>
            </w:r>
            <w:r w:rsidRPr="008C00B5">
              <w:br/>
              <w:t>“data”: ""</w:t>
            </w:r>
            <w:r w:rsidRPr="008C00B5">
              <w:br/>
              <w:t>}</w:t>
            </w:r>
          </w:p>
        </w:tc>
      </w:tr>
    </w:tbl>
    <w:p w:rsidR="002B2A14" w:rsidRPr="002B2A14" w:rsidRDefault="002B2A14" w:rsidP="002B2A14"/>
    <w:p w:rsidR="002B2A14" w:rsidRDefault="008C00B5" w:rsidP="002B2A14">
      <w:pPr>
        <w:pStyle w:val="4"/>
        <w:rPr>
          <w:rFonts w:hint="eastAsia"/>
          <w:b/>
        </w:rPr>
      </w:pPr>
      <w:r>
        <w:rPr>
          <w:rFonts w:hint="eastAsia"/>
          <w:b/>
        </w:rPr>
        <w:t>获取课程信息接口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8C00B5" w:rsidP="002B2A14">
      <w:pPr>
        <w:rPr>
          <w:rFonts w:hint="eastAsia"/>
        </w:rPr>
      </w:pPr>
      <w:r w:rsidRPr="008C00B5">
        <w:t>http://teach.zys-wings.com/teach/api/course/?courseId=10021&amp;token=dmklMkJtbHd5b0VIUlNMdEZ1Yzk3N3RtOEhRd0lPdnoycQ==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请求参数</w:t>
      </w:r>
      <w:r w:rsidRPr="002B2A14"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14D73" w:rsidRPr="00A14D73" w:rsidTr="00CC22D0">
        <w:trPr>
          <w:cnfStyle w:val="100000000000"/>
        </w:trPr>
        <w:tc>
          <w:tcPr>
            <w:cnfStyle w:val="001000000000"/>
            <w:tcW w:w="1704" w:type="dxa"/>
          </w:tcPr>
          <w:p w:rsidR="00A14D73" w:rsidRPr="00A14D73" w:rsidRDefault="00A14D73" w:rsidP="00CC22D0">
            <w:pPr>
              <w:rPr>
                <w:rFonts w:hint="eastAsia"/>
              </w:rPr>
            </w:pPr>
            <w:r w:rsidRPr="00A14D73"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A14D73" w:rsidRPr="00A14D73" w:rsidRDefault="00A14D73" w:rsidP="00CC22D0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A14D73" w:rsidRPr="00A14D73" w:rsidRDefault="00A14D73" w:rsidP="00CC22D0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A14D73" w:rsidRPr="00A14D73" w:rsidRDefault="00A14D73" w:rsidP="00CC22D0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A14D73" w:rsidRPr="00A14D73" w:rsidRDefault="00A14D73" w:rsidP="00CC22D0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实例</w:t>
            </w:r>
          </w:p>
        </w:tc>
      </w:tr>
      <w:tr w:rsidR="00A14D73" w:rsidRPr="00A14D73" w:rsidTr="00CC22D0">
        <w:trPr>
          <w:cnfStyle w:val="000000100000"/>
        </w:trPr>
        <w:tc>
          <w:tcPr>
            <w:cnfStyle w:val="001000000000"/>
            <w:tcW w:w="1704" w:type="dxa"/>
          </w:tcPr>
          <w:p w:rsidR="00A14D73" w:rsidRPr="00A14D73" w:rsidRDefault="00897470" w:rsidP="00CC22D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 w:rsidR="00A14D73" w:rsidRPr="00A14D73">
              <w:t>ourse</w:t>
            </w:r>
            <w:r w:rsidR="00A14D73">
              <w:rPr>
                <w:rFonts w:hint="eastAsia"/>
              </w:rPr>
              <w:t>I</w:t>
            </w:r>
            <w:r w:rsidR="00A14D73" w:rsidRPr="00A14D73">
              <w:t>d</w:t>
            </w:r>
            <w:proofErr w:type="spellEnd"/>
          </w:p>
        </w:tc>
        <w:tc>
          <w:tcPr>
            <w:tcW w:w="1704" w:type="dxa"/>
          </w:tcPr>
          <w:p w:rsidR="00A14D73" w:rsidRPr="00A14D73" w:rsidRDefault="00A14D73" w:rsidP="00CC22D0">
            <w:pPr>
              <w:cnfStyle w:val="000000100000"/>
              <w:rPr>
                <w:rFonts w:hint="eastAsia"/>
              </w:rPr>
            </w:pPr>
            <w:r w:rsidRPr="00A14D73">
              <w:t>L</w:t>
            </w:r>
            <w:r w:rsidRPr="00A14D73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A14D73" w:rsidRPr="00A14D73" w:rsidRDefault="00A14D73" w:rsidP="00CC22D0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14D73" w:rsidRPr="00A14D73" w:rsidRDefault="00A14D73" w:rsidP="00CC22D0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课程</w:t>
            </w:r>
            <w:r w:rsidRPr="00A14D73"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14D73" w:rsidRPr="00A14D73" w:rsidRDefault="00897470" w:rsidP="00CC22D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10021</w:t>
            </w:r>
          </w:p>
        </w:tc>
      </w:tr>
    </w:tbl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2D5344" w:rsidTr="002D5344">
        <w:tc>
          <w:tcPr>
            <w:tcW w:w="8522" w:type="dxa"/>
            <w:shd w:val="clear" w:color="auto" w:fill="EEECE1" w:themeFill="background2"/>
          </w:tcPr>
          <w:p w:rsidR="002D5344" w:rsidRDefault="002D5344" w:rsidP="002B2A14">
            <w:r w:rsidRPr="008C00B5">
              <w:t>{</w:t>
            </w:r>
            <w:r w:rsidRPr="008C00B5">
              <w:br/>
              <w:t>“data”: {</w:t>
            </w:r>
            <w:r w:rsidRPr="008C00B5">
              <w:br/>
              <w:t>“course”: {</w:t>
            </w:r>
            <w:r w:rsidRPr="008C00B5">
              <w:br/>
              <w:t>“id”: 10021,</w:t>
            </w:r>
            <w:r w:rsidRPr="008C00B5">
              <w:br/>
              <w:t>“description”: "",</w:t>
            </w:r>
            <w:r w:rsidRPr="008C00B5">
              <w:br/>
              <w:t>“name”: “</w:t>
            </w:r>
            <w:r w:rsidRPr="008C00B5">
              <w:t>顶岗实习</w:t>
            </w:r>
            <w:r w:rsidRPr="008C00B5">
              <w:t>” </w:t>
            </w:r>
            <w:r w:rsidRPr="008C00B5">
              <w:br/>
              <w:t>},</w:t>
            </w:r>
            <w:r w:rsidRPr="008C00B5">
              <w:br/>
              <w:t>“</w:t>
            </w:r>
            <w:proofErr w:type="spellStart"/>
            <w:r w:rsidRPr="008C00B5">
              <w:t>percentTypeArray</w:t>
            </w:r>
            <w:proofErr w:type="spellEnd"/>
            <w:r w:rsidRPr="008C00B5">
              <w:t>”: [</w:t>
            </w:r>
            <w:r w:rsidRPr="008C00B5">
              <w:br/>
              <w:t>{</w:t>
            </w:r>
            <w:r w:rsidRPr="008C00B5">
              <w:br/>
              <w:t>“id”: 10050,</w:t>
            </w:r>
            <w:r w:rsidRPr="008C00B5">
              <w:br/>
              <w:t>“name”: “</w:t>
            </w:r>
            <w:r w:rsidRPr="008C00B5">
              <w:t>考试成绩</w:t>
            </w:r>
            <w:r w:rsidRPr="008C00B5">
              <w:t>”,</w:t>
            </w:r>
            <w:r w:rsidRPr="008C00B5">
              <w:br/>
              <w:t>“score”: 70</w:t>
            </w:r>
            <w:r w:rsidRPr="008C00B5">
              <w:br/>
              <w:t>}</w:t>
            </w:r>
            <w:r w:rsidRPr="008C00B5">
              <w:br/>
            </w:r>
            <w:r w:rsidRPr="008C00B5">
              <w:lastRenderedPageBreak/>
              <w:t>],</w:t>
            </w:r>
            <w:r w:rsidRPr="008C00B5">
              <w:br/>
              <w:t>“</w:t>
            </w:r>
            <w:proofErr w:type="spellStart"/>
            <w:r w:rsidRPr="008C00B5">
              <w:t>totalScore</w:t>
            </w:r>
            <w:proofErr w:type="spellEnd"/>
            <w:r w:rsidRPr="008C00B5">
              <w:t xml:space="preserve">” : 100 </w:t>
            </w:r>
            <w:r w:rsidRPr="008C00B5">
              <w:t>如果总成绩没有出来，显示</w:t>
            </w:r>
            <w:r w:rsidRPr="008C00B5">
              <w:t>-1</w:t>
            </w:r>
            <w:r w:rsidRPr="008C00B5">
              <w:br/>
              <w:t>“</w:t>
            </w:r>
            <w:proofErr w:type="spellStart"/>
            <w:r w:rsidRPr="008C00B5">
              <w:t>isEachStudent</w:t>
            </w:r>
            <w:proofErr w:type="spellEnd"/>
            <w:r w:rsidRPr="008C00B5">
              <w:t xml:space="preserve">”: false </w:t>
            </w:r>
            <w:r w:rsidRPr="008C00B5">
              <w:t>是否需要互评，显示互评按钮</w:t>
            </w:r>
            <w:r w:rsidRPr="008C00B5">
              <w:br/>
              <w:t>}</w:t>
            </w:r>
            <w:r w:rsidRPr="008C00B5">
              <w:br/>
              <w:t>}</w:t>
            </w:r>
          </w:p>
        </w:tc>
      </w:tr>
    </w:tbl>
    <w:p w:rsidR="002B2A14" w:rsidRPr="002B2A14" w:rsidRDefault="002B2A14" w:rsidP="002B2A14"/>
    <w:p w:rsidR="002B2A14" w:rsidRDefault="008C00B5" w:rsidP="002B2A14">
      <w:pPr>
        <w:pStyle w:val="4"/>
        <w:rPr>
          <w:rFonts w:hint="eastAsia"/>
          <w:b/>
        </w:rPr>
      </w:pPr>
      <w:r>
        <w:rPr>
          <w:rFonts w:hint="eastAsia"/>
          <w:b/>
        </w:rPr>
        <w:t>上传互动图片接口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8C00B5" w:rsidP="002B2A14">
      <w:pPr>
        <w:rPr>
          <w:rFonts w:hint="eastAsia"/>
        </w:rPr>
      </w:pPr>
      <w:r w:rsidRPr="008C00B5">
        <w:t>http://teach.zys-wings.com/teach/api/authUpload/?type=1&amp;token=dmklMkJtbHd5b0VIUlNMdEZ1Yzk3N3RtOEhRd0lPdnoycQ==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请求参数</w:t>
      </w:r>
      <w:r w:rsidRPr="002B2A14"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D6E31" w:rsidRPr="00A14D73" w:rsidTr="00CC22D0">
        <w:trPr>
          <w:cnfStyle w:val="100000000000"/>
        </w:trPr>
        <w:tc>
          <w:tcPr>
            <w:cnfStyle w:val="001000000000"/>
            <w:tcW w:w="1704" w:type="dxa"/>
          </w:tcPr>
          <w:p w:rsidR="002D6E31" w:rsidRPr="00A14D73" w:rsidRDefault="002D6E31" w:rsidP="00CC22D0">
            <w:pPr>
              <w:rPr>
                <w:rFonts w:hint="eastAsia"/>
              </w:rPr>
            </w:pPr>
            <w:r w:rsidRPr="00A14D73"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2D6E31" w:rsidRPr="00A14D73" w:rsidRDefault="002D6E31" w:rsidP="00CC22D0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2D6E31" w:rsidRPr="00A14D73" w:rsidRDefault="002D6E31" w:rsidP="00CC22D0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2D6E31" w:rsidRPr="00A14D73" w:rsidRDefault="002D6E31" w:rsidP="00CC22D0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2D6E31" w:rsidRPr="00A14D73" w:rsidRDefault="002D6E31" w:rsidP="00CC22D0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实例</w:t>
            </w:r>
          </w:p>
        </w:tc>
      </w:tr>
      <w:tr w:rsidR="002D6E31" w:rsidRPr="00A14D73" w:rsidTr="00CC22D0">
        <w:trPr>
          <w:cnfStyle w:val="000000100000"/>
        </w:trPr>
        <w:tc>
          <w:tcPr>
            <w:cnfStyle w:val="001000000000"/>
            <w:tcW w:w="1704" w:type="dxa"/>
          </w:tcPr>
          <w:p w:rsidR="002D6E31" w:rsidRPr="00A14D73" w:rsidRDefault="002D6E31" w:rsidP="00CC22D0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:rsidR="002D6E31" w:rsidRPr="00A14D73" w:rsidRDefault="002D6E31" w:rsidP="00CC22D0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2D6E31" w:rsidRPr="00A14D73" w:rsidRDefault="002D6E31" w:rsidP="00CC22D0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2D6E31" w:rsidRPr="00A14D73" w:rsidRDefault="002D6E31" w:rsidP="00CC22D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2D6E31" w:rsidRPr="00A14D73" w:rsidRDefault="002D6E31" w:rsidP="00CC22D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10021</w:t>
            </w:r>
          </w:p>
        </w:tc>
      </w:tr>
    </w:tbl>
    <w:p w:rsidR="002B2A14" w:rsidRPr="002B2A14" w:rsidRDefault="002B2A14" w:rsidP="002B2A14">
      <w:pPr>
        <w:rPr>
          <w:rFonts w:hint="eastAsia"/>
        </w:rPr>
      </w:pP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2D5344" w:rsidTr="002D5344">
        <w:tc>
          <w:tcPr>
            <w:tcW w:w="8522" w:type="dxa"/>
            <w:shd w:val="clear" w:color="auto" w:fill="EEECE1" w:themeFill="background2"/>
          </w:tcPr>
          <w:p w:rsidR="002D5344" w:rsidRDefault="002D5344" w:rsidP="002B2A14">
            <w:r w:rsidRPr="008C00B5">
              <w:t>{</w:t>
            </w:r>
            <w:r w:rsidRPr="008C00B5">
              <w:br/>
              <w:t>“data”: {</w:t>
            </w:r>
            <w:r w:rsidRPr="008C00B5">
              <w:br/>
              <w:t>“</w:t>
            </w:r>
            <w:proofErr w:type="spellStart"/>
            <w:r w:rsidRPr="008C00B5">
              <w:t>imageUrl</w:t>
            </w:r>
            <w:proofErr w:type="spellEnd"/>
            <w:r w:rsidRPr="008C00B5">
              <w:t>”: “/</w:t>
            </w:r>
            <w:proofErr w:type="spellStart"/>
            <w:r w:rsidRPr="008C00B5">
              <w:t>img</w:t>
            </w:r>
            <w:proofErr w:type="spellEnd"/>
            <w:r w:rsidRPr="008C00B5">
              <w:t>/2013/07/22/1374497175682_-1244746321.jpg”</w:t>
            </w:r>
            <w:r w:rsidRPr="008C00B5">
              <w:br/>
              <w:t>},</w:t>
            </w:r>
            <w:r w:rsidRPr="008C00B5">
              <w:br/>
              <w:t>“code”: 1</w:t>
            </w:r>
            <w:r w:rsidRPr="008C00B5">
              <w:br/>
              <w:t>}</w:t>
            </w:r>
          </w:p>
        </w:tc>
      </w:tr>
    </w:tbl>
    <w:p w:rsidR="002B2A14" w:rsidRPr="002B2A14" w:rsidRDefault="002B2A14" w:rsidP="002B2A14"/>
    <w:p w:rsidR="002B2A14" w:rsidRDefault="008C00B5" w:rsidP="002B2A14">
      <w:pPr>
        <w:pStyle w:val="4"/>
        <w:rPr>
          <w:rFonts w:hint="eastAsia"/>
          <w:b/>
        </w:rPr>
      </w:pPr>
      <w:r>
        <w:rPr>
          <w:rFonts w:hint="eastAsia"/>
          <w:b/>
        </w:rPr>
        <w:t>获取反馈列表接口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8C00B5" w:rsidP="002B2A14">
      <w:pPr>
        <w:rPr>
          <w:rFonts w:hint="eastAsia"/>
        </w:rPr>
      </w:pPr>
      <w:r w:rsidRPr="008C00B5">
        <w:t>http://teach.zys-wings.com/teach/api/feedback/?limit=10&amp;offset=0&amp;token=dmklMkJtbHd5b0VIUU43MXpVOEREaW8zbjh3NThVbmYyWQ==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请求参数</w:t>
      </w:r>
      <w:r w:rsidRPr="002B2A14"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D6E31" w:rsidTr="00CC22D0">
        <w:trPr>
          <w:cnfStyle w:val="100000000000"/>
        </w:trPr>
        <w:tc>
          <w:tcPr>
            <w:cnfStyle w:val="001000000000"/>
            <w:tcW w:w="1704" w:type="dxa"/>
          </w:tcPr>
          <w:p w:rsidR="002D6E31" w:rsidRPr="005C50AD" w:rsidRDefault="002D6E31" w:rsidP="00CC22D0">
            <w:pPr>
              <w:rPr>
                <w:rFonts w:hint="eastAsia"/>
              </w:rPr>
            </w:pPr>
            <w:r w:rsidRPr="005C50AD"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2D6E31" w:rsidRPr="005C50AD" w:rsidRDefault="002D6E31" w:rsidP="00CC22D0">
            <w:pPr>
              <w:cnfStyle w:val="100000000000"/>
              <w:rPr>
                <w:rFonts w:hint="eastAsia"/>
              </w:rPr>
            </w:pPr>
            <w:r w:rsidRPr="005C50AD"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2D6E31" w:rsidRPr="005C50AD" w:rsidRDefault="002D6E31" w:rsidP="00CC22D0">
            <w:pPr>
              <w:cnfStyle w:val="100000000000"/>
              <w:rPr>
                <w:rFonts w:hint="eastAsia"/>
              </w:rPr>
            </w:pPr>
            <w:r w:rsidRPr="005C50AD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2D6E31" w:rsidRPr="005C50AD" w:rsidRDefault="002D6E31" w:rsidP="00CC22D0">
            <w:pPr>
              <w:cnfStyle w:val="100000000000"/>
              <w:rPr>
                <w:rFonts w:hint="eastAsia"/>
              </w:rPr>
            </w:pPr>
            <w:r w:rsidRPr="005C50AD"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2D6E31" w:rsidRPr="005C50AD" w:rsidRDefault="002D6E31" w:rsidP="00CC22D0">
            <w:pPr>
              <w:cnfStyle w:val="100000000000"/>
              <w:rPr>
                <w:rFonts w:hint="eastAsia"/>
              </w:rPr>
            </w:pPr>
            <w:r w:rsidRPr="005C50AD">
              <w:rPr>
                <w:rFonts w:hint="eastAsia"/>
              </w:rPr>
              <w:t>实例</w:t>
            </w:r>
          </w:p>
        </w:tc>
      </w:tr>
      <w:tr w:rsidR="002D6E31" w:rsidTr="00CC22D0">
        <w:trPr>
          <w:cnfStyle w:val="000000100000"/>
        </w:trPr>
        <w:tc>
          <w:tcPr>
            <w:cnfStyle w:val="001000000000"/>
            <w:tcW w:w="1704" w:type="dxa"/>
          </w:tcPr>
          <w:p w:rsidR="002D6E31" w:rsidRPr="005C50AD" w:rsidRDefault="002D6E31" w:rsidP="00CC22D0">
            <w:pPr>
              <w:rPr>
                <w:rFonts w:hint="eastAsia"/>
              </w:rPr>
            </w:pPr>
            <w:r w:rsidRPr="005C50AD">
              <w:rPr>
                <w:rFonts w:hint="eastAsia"/>
              </w:rPr>
              <w:t>limit</w:t>
            </w:r>
          </w:p>
        </w:tc>
        <w:tc>
          <w:tcPr>
            <w:tcW w:w="1704" w:type="dxa"/>
          </w:tcPr>
          <w:p w:rsidR="002D6E31" w:rsidRPr="005C50AD" w:rsidRDefault="002D6E31" w:rsidP="00CC22D0">
            <w:pPr>
              <w:cnfStyle w:val="000000100000"/>
              <w:rPr>
                <w:rFonts w:hint="eastAsia"/>
              </w:rPr>
            </w:pPr>
            <w:proofErr w:type="spellStart"/>
            <w:r w:rsidRPr="005C50AD">
              <w:t>I</w:t>
            </w:r>
            <w:r w:rsidRPr="005C50AD"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2D6E31" w:rsidRPr="005C50AD" w:rsidRDefault="002D6E31" w:rsidP="00CC22D0">
            <w:pPr>
              <w:cnfStyle w:val="000000100000"/>
              <w:rPr>
                <w:rFonts w:hint="eastAsia"/>
              </w:rPr>
            </w:pPr>
            <w:r w:rsidRPr="005C50AD"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2D6E31" w:rsidRPr="005C50AD" w:rsidRDefault="002D6E31" w:rsidP="00CC22D0">
            <w:pPr>
              <w:cnfStyle w:val="000000100000"/>
              <w:rPr>
                <w:rFonts w:hint="eastAsia"/>
              </w:rPr>
            </w:pPr>
            <w:r w:rsidRPr="005C50AD">
              <w:rPr>
                <w:rFonts w:hint="eastAsia"/>
              </w:rPr>
              <w:t>获取数量</w:t>
            </w:r>
          </w:p>
        </w:tc>
        <w:tc>
          <w:tcPr>
            <w:tcW w:w="1705" w:type="dxa"/>
          </w:tcPr>
          <w:p w:rsidR="002D6E31" w:rsidRPr="005C50AD" w:rsidRDefault="002D6E31" w:rsidP="00CC22D0">
            <w:pPr>
              <w:cnfStyle w:val="000000100000"/>
              <w:rPr>
                <w:rFonts w:hint="eastAsia"/>
              </w:rPr>
            </w:pPr>
            <w:r w:rsidRPr="005C50AD">
              <w:rPr>
                <w:rFonts w:hint="eastAsia"/>
              </w:rPr>
              <w:t>10</w:t>
            </w:r>
          </w:p>
        </w:tc>
      </w:tr>
      <w:tr w:rsidR="002D6E31" w:rsidTr="00CC22D0">
        <w:tc>
          <w:tcPr>
            <w:cnfStyle w:val="001000000000"/>
            <w:tcW w:w="1704" w:type="dxa"/>
          </w:tcPr>
          <w:p w:rsidR="002D6E31" w:rsidRPr="005C50AD" w:rsidRDefault="002D6E31" w:rsidP="00CC22D0">
            <w:pPr>
              <w:rPr>
                <w:rFonts w:hint="eastAsia"/>
              </w:rPr>
            </w:pPr>
            <w:r w:rsidRPr="005C50AD">
              <w:rPr>
                <w:rFonts w:hint="eastAsia"/>
              </w:rPr>
              <w:t>offset</w:t>
            </w:r>
          </w:p>
        </w:tc>
        <w:tc>
          <w:tcPr>
            <w:tcW w:w="1704" w:type="dxa"/>
          </w:tcPr>
          <w:p w:rsidR="002D6E31" w:rsidRPr="005C50AD" w:rsidRDefault="002D6E31" w:rsidP="00CC22D0">
            <w:pPr>
              <w:cnfStyle w:val="000000000000"/>
              <w:rPr>
                <w:rFonts w:hint="eastAsia"/>
              </w:rPr>
            </w:pPr>
            <w:proofErr w:type="spellStart"/>
            <w:r w:rsidRPr="005C50AD">
              <w:t>I</w:t>
            </w:r>
            <w:r w:rsidRPr="005C50AD"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2D6E31" w:rsidRPr="005C50AD" w:rsidRDefault="002D6E31" w:rsidP="00CC22D0">
            <w:pPr>
              <w:cnfStyle w:val="000000000000"/>
              <w:rPr>
                <w:rFonts w:hint="eastAsia"/>
              </w:rPr>
            </w:pPr>
            <w:r w:rsidRPr="005C50AD"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2D6E31" w:rsidRPr="005C50AD" w:rsidRDefault="002D6E31" w:rsidP="00CC22D0">
            <w:pPr>
              <w:cnfStyle w:val="000000000000"/>
              <w:rPr>
                <w:rFonts w:hint="eastAsia"/>
              </w:rPr>
            </w:pPr>
            <w:r w:rsidRPr="005C50AD">
              <w:rPr>
                <w:rFonts w:hint="eastAsia"/>
              </w:rPr>
              <w:t>起始位置</w:t>
            </w:r>
          </w:p>
        </w:tc>
        <w:tc>
          <w:tcPr>
            <w:tcW w:w="1705" w:type="dxa"/>
          </w:tcPr>
          <w:p w:rsidR="002D6E31" w:rsidRPr="005C50AD" w:rsidRDefault="002D6E31" w:rsidP="00CC22D0">
            <w:pPr>
              <w:cnfStyle w:val="000000000000"/>
              <w:rPr>
                <w:rFonts w:hint="eastAsia"/>
              </w:rPr>
            </w:pPr>
            <w:r w:rsidRPr="005C50AD">
              <w:rPr>
                <w:rFonts w:hint="eastAsia"/>
              </w:rPr>
              <w:t>0</w:t>
            </w:r>
          </w:p>
        </w:tc>
      </w:tr>
    </w:tbl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2D5344" w:rsidTr="002D5344">
        <w:tc>
          <w:tcPr>
            <w:tcW w:w="8522" w:type="dxa"/>
            <w:shd w:val="clear" w:color="auto" w:fill="EEECE1" w:themeFill="background2"/>
          </w:tcPr>
          <w:p w:rsidR="002D5344" w:rsidRDefault="002D5344" w:rsidP="002B2A14">
            <w:r w:rsidRPr="008C00B5">
              <w:t>{</w:t>
            </w:r>
            <w:r w:rsidRPr="008C00B5">
              <w:br/>
              <w:t>“data”: {</w:t>
            </w:r>
            <w:r w:rsidRPr="008C00B5">
              <w:br/>
              <w:t>“</w:t>
            </w:r>
            <w:proofErr w:type="spellStart"/>
            <w:r w:rsidRPr="008C00B5">
              <w:t>feedbackList</w:t>
            </w:r>
            <w:proofErr w:type="spellEnd"/>
            <w:r w:rsidRPr="008C00B5">
              <w:t>”: [</w:t>
            </w:r>
            <w:r w:rsidRPr="008C00B5">
              <w:br/>
              <w:t>{</w:t>
            </w:r>
            <w:r w:rsidRPr="008C00B5">
              <w:br/>
              <w:t>“content”: “</w:t>
            </w:r>
            <w:r w:rsidRPr="008C00B5">
              <w:t>课程反馈</w:t>
            </w:r>
            <w:r w:rsidRPr="008C00B5">
              <w:t>a</w:t>
            </w:r>
            <w:r w:rsidRPr="008C00B5">
              <w:t>课程反馈</w:t>
            </w:r>
            <w:r w:rsidRPr="008C00B5">
              <w:t>a</w:t>
            </w:r>
            <w:r w:rsidRPr="008C00B5">
              <w:t>课程反馈</w:t>
            </w:r>
            <w:r w:rsidRPr="008C00B5">
              <w:t>a</w:t>
            </w:r>
            <w:r w:rsidRPr="008C00B5">
              <w:t>课程反馈</w:t>
            </w:r>
            <w:r w:rsidRPr="008C00B5">
              <w:t>a</w:t>
            </w:r>
            <w:r w:rsidRPr="008C00B5">
              <w:t>课程反馈</w:t>
            </w:r>
            <w:r w:rsidRPr="008C00B5">
              <w:t>a</w:t>
            </w:r>
            <w:r w:rsidRPr="008C00B5">
              <w:t>课程反馈</w:t>
            </w:r>
            <w:r w:rsidRPr="008C00B5">
              <w:t>a”,</w:t>
            </w:r>
            <w:r w:rsidRPr="008C00B5">
              <w:br/>
              <w:t>“id”: 24,</w:t>
            </w:r>
            <w:r w:rsidRPr="008C00B5">
              <w:br/>
            </w:r>
            <w:r w:rsidRPr="008C00B5">
              <w:lastRenderedPageBreak/>
              <w:t>“</w:t>
            </w:r>
            <w:proofErr w:type="spellStart"/>
            <w:r w:rsidRPr="008C00B5">
              <w:t>createTime</w:t>
            </w:r>
            <w:proofErr w:type="spellEnd"/>
            <w:r w:rsidRPr="008C00B5">
              <w:t>”: 1374535951361,</w:t>
            </w:r>
            <w:r w:rsidRPr="008C00B5">
              <w:br/>
              <w:t>“</w:t>
            </w:r>
            <w:proofErr w:type="spellStart"/>
            <w:r w:rsidRPr="008C00B5">
              <w:t>createTimeStr</w:t>
            </w:r>
            <w:proofErr w:type="spellEnd"/>
            <w:r w:rsidRPr="008C00B5">
              <w:t>”: “2013-07-23”,</w:t>
            </w:r>
            <w:r w:rsidRPr="008C00B5">
              <w:br/>
              <w:t>“</w:t>
            </w:r>
            <w:proofErr w:type="spellStart"/>
            <w:r w:rsidRPr="008C00B5">
              <w:t>toName</w:t>
            </w:r>
            <w:proofErr w:type="spellEnd"/>
            <w:r w:rsidRPr="008C00B5">
              <w:t>”: “teacher”,</w:t>
            </w:r>
            <w:r w:rsidRPr="008C00B5">
              <w:br/>
              <w:t>“status”: 0,</w:t>
            </w:r>
            <w:r w:rsidRPr="008C00B5">
              <w:br/>
              <w:t>“</w:t>
            </w:r>
            <w:proofErr w:type="spellStart"/>
            <w:r w:rsidRPr="008C00B5">
              <w:t>toUserId</w:t>
            </w:r>
            <w:proofErr w:type="spellEnd"/>
            <w:r w:rsidRPr="008C00B5">
              <w:t>”: 15,</w:t>
            </w:r>
            <w:r w:rsidRPr="008C00B5">
              <w:br/>
              <w:t>“</w:t>
            </w:r>
            <w:proofErr w:type="spellStart"/>
            <w:r w:rsidRPr="008C00B5">
              <w:t>fromName</w:t>
            </w:r>
            <w:proofErr w:type="spellEnd"/>
            <w:r w:rsidRPr="008C00B5">
              <w:t>”: “</w:t>
            </w:r>
            <w:r w:rsidRPr="008C00B5">
              <w:t>用户</w:t>
            </w:r>
            <w:r w:rsidRPr="008C00B5">
              <w:t>1”,</w:t>
            </w:r>
            <w:r w:rsidRPr="008C00B5">
              <w:br/>
              <w:t>“</w:t>
            </w:r>
            <w:proofErr w:type="spellStart"/>
            <w:r w:rsidRPr="008C00B5">
              <w:t>feedbackId</w:t>
            </w:r>
            <w:proofErr w:type="spellEnd"/>
            <w:r w:rsidRPr="008C00B5">
              <w:t>”: 0,</w:t>
            </w:r>
            <w:r w:rsidRPr="008C00B5">
              <w:br/>
              <w:t>“</w:t>
            </w:r>
            <w:proofErr w:type="spellStart"/>
            <w:r w:rsidRPr="008C00B5">
              <w:t>courseId</w:t>
            </w:r>
            <w:proofErr w:type="spellEnd"/>
            <w:r w:rsidRPr="008C00B5">
              <w:t>”: 10021,</w:t>
            </w:r>
            <w:r w:rsidRPr="008C00B5">
              <w:br/>
              <w:t>“</w:t>
            </w:r>
            <w:proofErr w:type="spellStart"/>
            <w:r w:rsidRPr="008C00B5">
              <w:t>fromUserId</w:t>
            </w:r>
            <w:proofErr w:type="spellEnd"/>
            <w:r w:rsidRPr="008C00B5">
              <w:t>”: 316,</w:t>
            </w:r>
            <w:r w:rsidRPr="008C00B5">
              <w:br/>
              <w:t>“</w:t>
            </w:r>
            <w:proofErr w:type="spellStart"/>
            <w:r w:rsidRPr="008C00B5">
              <w:t>courseName</w:t>
            </w:r>
            <w:proofErr w:type="spellEnd"/>
            <w:r w:rsidRPr="008C00B5">
              <w:t>”: “</w:t>
            </w:r>
            <w:r w:rsidRPr="008C00B5">
              <w:t>顶岗实习</w:t>
            </w:r>
            <w:r w:rsidRPr="008C00B5">
              <w:t>”</w:t>
            </w:r>
            <w:r w:rsidRPr="008C00B5">
              <w:br/>
              <w:t>}</w:t>
            </w:r>
            <w:r w:rsidRPr="008C00B5">
              <w:br/>
              <w:t>]</w:t>
            </w:r>
            <w:r w:rsidRPr="008C00B5">
              <w:br/>
              <w:t>},</w:t>
            </w:r>
            <w:r w:rsidRPr="008C00B5">
              <w:br/>
              <w:t>“code”: 1</w:t>
            </w:r>
            <w:r w:rsidRPr="008C00B5">
              <w:br/>
              <w:t>}</w:t>
            </w:r>
          </w:p>
        </w:tc>
      </w:tr>
    </w:tbl>
    <w:p w:rsidR="002B2A14" w:rsidRPr="002B2A14" w:rsidRDefault="002B2A14" w:rsidP="002B2A14"/>
    <w:p w:rsidR="002B2A14" w:rsidRDefault="008C00B5" w:rsidP="002B2A14">
      <w:pPr>
        <w:pStyle w:val="4"/>
        <w:rPr>
          <w:rFonts w:hint="eastAsia"/>
          <w:b/>
        </w:rPr>
      </w:pPr>
      <w:r>
        <w:rPr>
          <w:rFonts w:hint="eastAsia"/>
          <w:b/>
        </w:rPr>
        <w:t>单个互动接口</w:t>
      </w: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URL</w:t>
      </w:r>
      <w:r w:rsidRPr="002B2A14">
        <w:rPr>
          <w:rFonts w:hint="eastAsia"/>
          <w:b/>
        </w:rPr>
        <w:t>示例</w:t>
      </w:r>
      <w:r w:rsidRPr="002B2A14">
        <w:rPr>
          <w:rFonts w:hint="eastAsia"/>
          <w:b/>
        </w:rPr>
        <w:t>:</w:t>
      </w:r>
    </w:p>
    <w:p w:rsidR="002B2A14" w:rsidRPr="002B2A14" w:rsidRDefault="008C00B5" w:rsidP="002B2A14">
      <w:pPr>
        <w:rPr>
          <w:rFonts w:hint="eastAsia"/>
        </w:rPr>
      </w:pPr>
      <w:r w:rsidRPr="008C00B5">
        <w:t>http://teach.zys-wings.com/teach/api/one/interactive/?id=230&amp;token=dnpNaUZJN2g4ZXFsUDNpaWFBTGtuMGhtMmxwYVczWmY=</w:t>
      </w:r>
    </w:p>
    <w:p w:rsidR="002B2A14" w:rsidRDefault="002B2A14" w:rsidP="002B2A14">
      <w:pPr>
        <w:rPr>
          <w:rFonts w:hint="eastAsia"/>
        </w:rPr>
      </w:pPr>
      <w:r w:rsidRPr="002B2A14">
        <w:rPr>
          <w:rFonts w:hint="eastAsia"/>
          <w:b/>
        </w:rPr>
        <w:t>请求参数</w:t>
      </w:r>
      <w:r w:rsidRPr="002B2A14">
        <w:rPr>
          <w:rFonts w:hint="eastAsia"/>
          <w:b/>
        </w:rPr>
        <w:t>:</w:t>
      </w:r>
    </w:p>
    <w:tbl>
      <w:tblPr>
        <w:tblStyle w:val="1-5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BC571C" w:rsidRPr="00A14D73" w:rsidTr="00CC22D0">
        <w:trPr>
          <w:cnfStyle w:val="100000000000"/>
        </w:trPr>
        <w:tc>
          <w:tcPr>
            <w:cnfStyle w:val="001000000000"/>
            <w:tcW w:w="1704" w:type="dxa"/>
          </w:tcPr>
          <w:p w:rsidR="00BC571C" w:rsidRPr="00A14D73" w:rsidRDefault="00BC571C" w:rsidP="00CC22D0">
            <w:pPr>
              <w:rPr>
                <w:rFonts w:hint="eastAsia"/>
              </w:rPr>
            </w:pPr>
            <w:r w:rsidRPr="00A14D73"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BC571C" w:rsidRPr="00A14D73" w:rsidRDefault="00BC571C" w:rsidP="00CC22D0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BC571C" w:rsidRPr="00A14D73" w:rsidRDefault="00BC571C" w:rsidP="00CC22D0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BC571C" w:rsidRPr="00A14D73" w:rsidRDefault="00BC571C" w:rsidP="00CC22D0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BC571C" w:rsidRPr="00A14D73" w:rsidRDefault="00BC571C" w:rsidP="00CC22D0">
            <w:pPr>
              <w:cnfStyle w:val="100000000000"/>
              <w:rPr>
                <w:rFonts w:hint="eastAsia"/>
              </w:rPr>
            </w:pPr>
            <w:r w:rsidRPr="00A14D73">
              <w:rPr>
                <w:rFonts w:hint="eastAsia"/>
              </w:rPr>
              <w:t>实例</w:t>
            </w:r>
          </w:p>
        </w:tc>
      </w:tr>
      <w:tr w:rsidR="00BC571C" w:rsidRPr="00A14D73" w:rsidTr="00CC22D0">
        <w:trPr>
          <w:cnfStyle w:val="000000100000"/>
        </w:trPr>
        <w:tc>
          <w:tcPr>
            <w:cnfStyle w:val="001000000000"/>
            <w:tcW w:w="1704" w:type="dxa"/>
          </w:tcPr>
          <w:p w:rsidR="00BC571C" w:rsidRPr="00A14D73" w:rsidRDefault="00BC571C" w:rsidP="00CC22D0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BC571C" w:rsidRPr="00A14D73" w:rsidRDefault="00BC571C" w:rsidP="00CC22D0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BC571C" w:rsidRPr="00A14D73" w:rsidRDefault="00BC571C" w:rsidP="00CC22D0">
            <w:pPr>
              <w:cnfStyle w:val="000000100000"/>
              <w:rPr>
                <w:rFonts w:hint="eastAsia"/>
              </w:rPr>
            </w:pPr>
            <w:r w:rsidRPr="00A14D73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BC571C" w:rsidRPr="00A14D73" w:rsidRDefault="00BC571C" w:rsidP="00CC22D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互动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BC571C" w:rsidRPr="00A14D73" w:rsidRDefault="00BC571C" w:rsidP="00CC22D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230</w:t>
            </w:r>
          </w:p>
        </w:tc>
      </w:tr>
    </w:tbl>
    <w:p w:rsidR="00BC571C" w:rsidRPr="002B2A14" w:rsidRDefault="00BC571C" w:rsidP="002B2A14">
      <w:pPr>
        <w:rPr>
          <w:rFonts w:hint="eastAsia"/>
        </w:rPr>
      </w:pPr>
    </w:p>
    <w:p w:rsidR="002B2A14" w:rsidRDefault="002B2A14" w:rsidP="002B2A14">
      <w:pPr>
        <w:rPr>
          <w:rFonts w:hint="eastAsia"/>
          <w:b/>
        </w:rPr>
      </w:pPr>
      <w:r w:rsidRPr="002B2A14">
        <w:rPr>
          <w:rFonts w:hint="eastAsia"/>
          <w:b/>
        </w:rPr>
        <w:t>响应信息</w:t>
      </w:r>
      <w:r w:rsidRPr="002B2A14">
        <w:rPr>
          <w:rFonts w:hint="eastAsia"/>
          <w:b/>
        </w:rPr>
        <w:t>:</w:t>
      </w:r>
    </w:p>
    <w:tbl>
      <w:tblPr>
        <w:tblStyle w:val="af1"/>
        <w:tblW w:w="0" w:type="auto"/>
        <w:tblLook w:val="04A0"/>
      </w:tblPr>
      <w:tblGrid>
        <w:gridCol w:w="8522"/>
      </w:tblGrid>
      <w:tr w:rsidR="002D5344" w:rsidTr="002D5344">
        <w:tc>
          <w:tcPr>
            <w:tcW w:w="8522" w:type="dxa"/>
            <w:shd w:val="clear" w:color="auto" w:fill="EEECE1" w:themeFill="background2"/>
          </w:tcPr>
          <w:p w:rsidR="002D5344" w:rsidRPr="002B2A14" w:rsidRDefault="002D5344" w:rsidP="002D5344">
            <w:r w:rsidRPr="008C00B5">
              <w:t>{</w:t>
            </w:r>
            <w:r w:rsidRPr="008C00B5">
              <w:br/>
              <w:t>“data”: {</w:t>
            </w:r>
            <w:r w:rsidRPr="008C00B5">
              <w:br/>
              <w:t>“id”: 230,</w:t>
            </w:r>
            <w:r w:rsidRPr="008C00B5">
              <w:br/>
              <w:t>“content”: “</w:t>
            </w:r>
            <w:r w:rsidRPr="008C00B5">
              <w:t>实习期间，请大家按时上下班，如有特殊情况或者遇到什么困难，可以在这里留言，或者在课程中反馈。祝大家工作顺利！</w:t>
            </w:r>
            <w:r w:rsidRPr="008C00B5">
              <w:t>”,</w:t>
            </w:r>
            <w:r w:rsidRPr="008C00B5">
              <w:br/>
              <w:t>“</w:t>
            </w:r>
            <w:proofErr w:type="spellStart"/>
            <w:r w:rsidRPr="008C00B5">
              <w:t>createTime</w:t>
            </w:r>
            <w:proofErr w:type="spellEnd"/>
            <w:r w:rsidRPr="008C00B5">
              <w:t>”: 1373071531202,</w:t>
            </w:r>
            <w:r w:rsidRPr="008C00B5">
              <w:br/>
              <w:t>“</w:t>
            </w:r>
            <w:proofErr w:type="spellStart"/>
            <w:r w:rsidRPr="008C00B5">
              <w:t>interactiveBack</w:t>
            </w:r>
            <w:proofErr w:type="spellEnd"/>
            <w:r w:rsidRPr="008C00B5">
              <w:t>”: [</w:t>
            </w:r>
            <w:r w:rsidRPr="008C00B5">
              <w:br/>
              <w:t>{</w:t>
            </w:r>
            <w:r w:rsidRPr="008C00B5">
              <w:br/>
              <w:t>“content”: “123123123”,</w:t>
            </w:r>
            <w:r w:rsidRPr="008C00B5">
              <w:br/>
              <w:t>“</w:t>
            </w:r>
            <w:proofErr w:type="spellStart"/>
            <w:r w:rsidRPr="008C00B5">
              <w:t>userId</w:t>
            </w:r>
            <w:proofErr w:type="spellEnd"/>
            <w:r w:rsidRPr="008C00B5">
              <w:t>”: 238,</w:t>
            </w:r>
            <w:r w:rsidRPr="008C00B5">
              <w:br/>
              <w:t>“name”: “</w:t>
            </w:r>
            <w:r w:rsidRPr="008C00B5">
              <w:t>阮茄乘</w:t>
            </w:r>
            <w:r w:rsidRPr="008C00B5">
              <w:t>”</w:t>
            </w:r>
            <w:r w:rsidRPr="008C00B5">
              <w:br/>
              <w:t>},</w:t>
            </w:r>
            <w:r w:rsidRPr="008C00B5">
              <w:br/>
              <w:t>{</w:t>
            </w:r>
            <w:r w:rsidRPr="008C00B5">
              <w:br/>
            </w:r>
            <w:r w:rsidRPr="008C00B5">
              <w:lastRenderedPageBreak/>
              <w:t>“content”: “123123123123123”,</w:t>
            </w:r>
            <w:r w:rsidRPr="008C00B5">
              <w:br/>
              <w:t>“</w:t>
            </w:r>
            <w:proofErr w:type="spellStart"/>
            <w:r w:rsidRPr="008C00B5">
              <w:t>userId</w:t>
            </w:r>
            <w:proofErr w:type="spellEnd"/>
            <w:r w:rsidRPr="008C00B5">
              <w:t>”: 238,</w:t>
            </w:r>
            <w:r w:rsidRPr="008C00B5">
              <w:br/>
              <w:t>“name”: “</w:t>
            </w:r>
            <w:r w:rsidRPr="008C00B5">
              <w:t>阮茄乘</w:t>
            </w:r>
            <w:r w:rsidRPr="008C00B5">
              <w:t>”</w:t>
            </w:r>
            <w:r w:rsidRPr="008C00B5">
              <w:br/>
              <w:t>},</w:t>
            </w:r>
            <w:r w:rsidRPr="008C00B5">
              <w:br/>
              <w:t>{</w:t>
            </w:r>
            <w:r w:rsidRPr="008C00B5">
              <w:br/>
              <w:t>“content”: “123”,</w:t>
            </w:r>
            <w:r w:rsidRPr="008C00B5">
              <w:br/>
              <w:t>“</w:t>
            </w:r>
            <w:proofErr w:type="spellStart"/>
            <w:r w:rsidRPr="008C00B5">
              <w:t>userId</w:t>
            </w:r>
            <w:proofErr w:type="spellEnd"/>
            <w:r w:rsidRPr="008C00B5">
              <w:t>”: 14,</w:t>
            </w:r>
            <w:r w:rsidRPr="008C00B5">
              <w:br/>
              <w:t>“name”: “admin”</w:t>
            </w:r>
            <w:r w:rsidRPr="008C00B5">
              <w:br/>
              <w:t>},</w:t>
            </w:r>
            <w:r w:rsidRPr="008C00B5">
              <w:br/>
              <w:t>{</w:t>
            </w:r>
            <w:r w:rsidRPr="008C00B5">
              <w:br/>
              <w:t>“content”: “</w:t>
            </w:r>
            <w:proofErr w:type="spellStart"/>
            <w:r w:rsidRPr="008C00B5">
              <w:t>asdf</w:t>
            </w:r>
            <w:proofErr w:type="spellEnd"/>
            <w:r w:rsidRPr="008C00B5">
              <w:t>”,</w:t>
            </w:r>
            <w:r w:rsidRPr="008C00B5">
              <w:br/>
              <w:t>“</w:t>
            </w:r>
            <w:proofErr w:type="spellStart"/>
            <w:r w:rsidRPr="008C00B5">
              <w:t>userId</w:t>
            </w:r>
            <w:proofErr w:type="spellEnd"/>
            <w:r w:rsidRPr="008C00B5">
              <w:t>”: 14,</w:t>
            </w:r>
            <w:r w:rsidRPr="008C00B5">
              <w:br/>
              <w:t>“name”: “admin”</w:t>
            </w:r>
            <w:r w:rsidRPr="008C00B5">
              <w:br/>
              <w:t>}</w:t>
            </w:r>
            <w:r w:rsidRPr="008C00B5">
              <w:br/>
              <w:t>],</w:t>
            </w:r>
            <w:r w:rsidRPr="008C00B5">
              <w:br/>
              <w:t>“status”: 0,</w:t>
            </w:r>
            <w:r w:rsidRPr="008C00B5">
              <w:br/>
              <w:t>“</w:t>
            </w:r>
            <w:proofErr w:type="spellStart"/>
            <w:r w:rsidRPr="008C00B5">
              <w:t>userId</w:t>
            </w:r>
            <w:proofErr w:type="spellEnd"/>
            <w:r w:rsidRPr="008C00B5">
              <w:t>”: 217,</w:t>
            </w:r>
            <w:r w:rsidRPr="008C00B5">
              <w:br/>
              <w:t>“</w:t>
            </w:r>
            <w:proofErr w:type="spellStart"/>
            <w:r w:rsidRPr="008C00B5">
              <w:t>courseId</w:t>
            </w:r>
            <w:proofErr w:type="spellEnd"/>
            <w:r w:rsidRPr="008C00B5">
              <w:t>”: 10015,</w:t>
            </w:r>
            <w:r w:rsidRPr="008C00B5">
              <w:br/>
              <w:t>“</w:t>
            </w:r>
            <w:proofErr w:type="spellStart"/>
            <w:r w:rsidRPr="008C00B5">
              <w:t>photoUrl</w:t>
            </w:r>
            <w:proofErr w:type="spellEnd"/>
            <w:r w:rsidRPr="008C00B5">
              <w:t>”: "",</w:t>
            </w:r>
            <w:r w:rsidRPr="008C00B5">
              <w:br/>
              <w:t>“</w:t>
            </w:r>
            <w:proofErr w:type="spellStart"/>
            <w:r w:rsidRPr="008C00B5">
              <w:t>courseName</w:t>
            </w:r>
            <w:proofErr w:type="spellEnd"/>
            <w:r w:rsidRPr="008C00B5">
              <w:t>”: “</w:t>
            </w:r>
            <w:r w:rsidRPr="008C00B5">
              <w:t>顶岗实习</w:t>
            </w:r>
            <w:r w:rsidRPr="008C00B5">
              <w:t>”</w:t>
            </w:r>
            <w:r w:rsidRPr="008C00B5">
              <w:br/>
              <w:t>},</w:t>
            </w:r>
            <w:r w:rsidRPr="008C00B5">
              <w:br/>
              <w:t>“code”: 1</w:t>
            </w:r>
            <w:r w:rsidRPr="008C00B5">
              <w:br/>
              <w:t>}</w:t>
            </w:r>
          </w:p>
          <w:p w:rsidR="002D5344" w:rsidRPr="002D5344" w:rsidRDefault="002D5344" w:rsidP="002B2A14"/>
        </w:tc>
      </w:tr>
    </w:tbl>
    <w:p w:rsidR="002B2A14" w:rsidRPr="002B2A14" w:rsidRDefault="002B2A14" w:rsidP="002D5344"/>
    <w:sectPr w:rsidR="002B2A14" w:rsidRPr="002B2A14" w:rsidSect="00E157C0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D3C" w:rsidRDefault="00454D3C">
      <w:pPr>
        <w:spacing w:line="240" w:lineRule="auto"/>
      </w:pPr>
      <w:r>
        <w:separator/>
      </w:r>
    </w:p>
  </w:endnote>
  <w:endnote w:type="continuationSeparator" w:id="0">
    <w:p w:rsidR="00454D3C" w:rsidRDefault="00454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0AD" w:rsidRDefault="005C50AD">
    <w:pPr>
      <w:pStyle w:val="a6"/>
      <w:framePr w:wrap="auto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D5344">
      <w:rPr>
        <w:rStyle w:val="a7"/>
        <w:noProof/>
      </w:rPr>
      <w:t>23</w:t>
    </w:r>
    <w:r>
      <w:rPr>
        <w:rStyle w:val="a7"/>
      </w:rPr>
      <w:fldChar w:fldCharType="end"/>
    </w:r>
  </w:p>
  <w:p w:rsidR="005C50AD" w:rsidRDefault="005C50AD">
    <w:pPr>
      <w:pStyle w:val="a6"/>
      <w:pBdr>
        <w:top w:val="single" w:sz="6" w:space="1" w:color="auto"/>
      </w:pBdr>
      <w:ind w:right="360"/>
    </w:pPr>
    <w:r>
      <w:rPr>
        <w:rFonts w:hint="eastAsia"/>
      </w:rPr>
      <w:t>仅供内部使用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D3C" w:rsidRDefault="00454D3C">
      <w:pPr>
        <w:spacing w:line="240" w:lineRule="auto"/>
      </w:pPr>
      <w:r>
        <w:separator/>
      </w:r>
    </w:p>
  </w:footnote>
  <w:footnote w:type="continuationSeparator" w:id="0">
    <w:p w:rsidR="00454D3C" w:rsidRDefault="00454D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0AD" w:rsidRDefault="005C50AD">
    <w:pPr>
      <w:pStyle w:val="a5"/>
      <w:rPr>
        <w:rStyle w:val="a7"/>
      </w:rPr>
    </w:pPr>
    <w:bookmarkStart w:id="5" w:name="xxqqWholeArea"/>
    <w:r>
      <w:rPr>
        <w:rFonts w:hint="eastAsia"/>
        <w:b/>
        <w:bCs/>
      </w:rPr>
      <w:t>广西银行学校学业评价系统</w:t>
    </w:r>
    <w:r>
      <w:rPr>
        <w:rStyle w:val="a7"/>
        <w:rFonts w:hint="eastAsia"/>
      </w:rPr>
      <w:t>网站使用说明</w:t>
    </w:r>
    <w:bookmarkEnd w:id="5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73EEA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none"/>
      <w:pStyle w:val="1"/>
      <w:suff w:val="nothing"/>
      <w:lvlText w:val=""/>
      <w:lvlJc w:val="left"/>
      <w:pPr>
        <w:ind w:left="425" w:hanging="425"/>
      </w:pPr>
    </w:lvl>
    <w:lvl w:ilvl="1">
      <w:start w:val="1"/>
      <w:numFmt w:val="decimal"/>
      <w:pStyle w:val="2"/>
      <w:lvlText w:val="%2 "/>
      <w:legacy w:legacy="1" w:legacySpace="0" w:legacyIndent="0"/>
      <w:lvlJc w:val="left"/>
    </w:lvl>
    <w:lvl w:ilvl="2">
      <w:start w:val="1"/>
      <w:numFmt w:val="decimal"/>
      <w:pStyle w:val="3"/>
      <w:lvlText w:val="%2 .%3"/>
      <w:legacy w:legacy="1" w:legacySpace="0" w:legacyIndent="0"/>
      <w:lvlJc w:val="left"/>
    </w:lvl>
    <w:lvl w:ilvl="3">
      <w:start w:val="1"/>
      <w:numFmt w:val="decimal"/>
      <w:pStyle w:val="4"/>
      <w:lvlText w:val="%2 .%3.%4"/>
      <w:legacy w:legacy="1" w:legacySpace="0" w:legacyIndent="0"/>
      <w:lvlJc w:val="left"/>
    </w:lvl>
    <w:lvl w:ilvl="4">
      <w:start w:val="1"/>
      <w:numFmt w:val="decimal"/>
      <w:pStyle w:val="5"/>
      <w:lvlText w:val="(%5)"/>
      <w:legacy w:legacy="1" w:legacySpace="0" w:legacyIndent="0"/>
      <w:lvlJc w:val="left"/>
      <w:rPr>
        <w:rFonts w:ascii="宋体" w:eastAsia="宋体" w:hint="eastAsia"/>
        <w:b w:val="0"/>
        <w:i w:val="0"/>
        <w:sz w:val="24"/>
        <w:szCs w:val="24"/>
      </w:rPr>
    </w:lvl>
    <w:lvl w:ilvl="5">
      <w:start w:val="1"/>
      <w:numFmt w:val="lowerLetter"/>
      <w:pStyle w:val="6"/>
      <w:lvlText w:val="%6."/>
      <w:legacy w:legacy="1" w:legacySpace="0" w:legacyIndent="0"/>
      <w:lvlJc w:val="left"/>
    </w:lvl>
    <w:lvl w:ilvl="6">
      <w:start w:val="1"/>
      <w:numFmt w:val="lowerRoman"/>
      <w:pStyle w:val="7"/>
      <w:lvlText w:val="(%7)"/>
      <w:legacy w:legacy="1" w:legacySpace="0" w:legacyIndent="425"/>
      <w:lvlJc w:val="left"/>
      <w:pPr>
        <w:ind w:left="850" w:hanging="425"/>
      </w:pPr>
    </w:lvl>
    <w:lvl w:ilvl="7">
      <w:start w:val="1"/>
      <w:numFmt w:val="lowerLetter"/>
      <w:pStyle w:val="8"/>
      <w:lvlText w:val="(%8)"/>
      <w:legacy w:legacy="1" w:legacySpace="0" w:legacyIndent="425"/>
      <w:lvlJc w:val="left"/>
      <w:pPr>
        <w:ind w:left="1275" w:hanging="425"/>
      </w:pPr>
    </w:lvl>
    <w:lvl w:ilvl="8">
      <w:start w:val="1"/>
      <w:numFmt w:val="lowerRoman"/>
      <w:pStyle w:val="9"/>
      <w:lvlText w:val="(%9)"/>
      <w:legacy w:legacy="1" w:legacySpace="0" w:legacyIndent="425"/>
      <w:lvlJc w:val="left"/>
      <w:pPr>
        <w:ind w:left="1700" w:hanging="425"/>
      </w:pPr>
    </w:lvl>
  </w:abstractNum>
  <w:abstractNum w:abstractNumId="2">
    <w:nsid w:val="06E834CF"/>
    <w:multiLevelType w:val="singleLevel"/>
    <w:tmpl w:val="6CC09D6A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3">
    <w:nsid w:val="075332FD"/>
    <w:multiLevelType w:val="singleLevel"/>
    <w:tmpl w:val="AEFA33DA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4">
    <w:nsid w:val="0EB72FE6"/>
    <w:multiLevelType w:val="multilevel"/>
    <w:tmpl w:val="F326AEC4"/>
    <w:lvl w:ilvl="0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"/>
      <w:lvlJc w:val="left"/>
      <w:pPr>
        <w:tabs>
          <w:tab w:val="num" w:pos="360"/>
        </w:tabs>
      </w:pPr>
      <w:rPr>
        <w:rFonts w:hint="eastAsia"/>
      </w:rPr>
    </w:lvl>
    <w:lvl w:ilvl="2">
      <w:start w:val="1"/>
      <w:numFmt w:val="decimal"/>
      <w:lvlText w:val="%2 .%3"/>
      <w:lvlJc w:val="left"/>
      <w:pPr>
        <w:tabs>
          <w:tab w:val="num" w:pos="360"/>
        </w:tabs>
      </w:pPr>
      <w:rPr>
        <w:rFonts w:hint="eastAsia"/>
      </w:rPr>
    </w:lvl>
    <w:lvl w:ilvl="3">
      <w:start w:val="1"/>
      <w:numFmt w:val="decimal"/>
      <w:lvlText w:val="%2 .%3.%4"/>
      <w:lvlJc w:val="left"/>
      <w:pPr>
        <w:tabs>
          <w:tab w:val="num" w:pos="720"/>
        </w:tabs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1080"/>
        </w:tabs>
      </w:pPr>
      <w:rPr>
        <w:rFonts w:ascii="宋体" w:eastAsia="宋体" w:hint="eastAsia"/>
        <w:b w:val="0"/>
        <w:i w:val="0"/>
        <w:sz w:val="24"/>
        <w:szCs w:val="24"/>
      </w:rPr>
    </w:lvl>
    <w:lvl w:ilvl="5">
      <w:start w:val="1"/>
      <w:numFmt w:val="decimal"/>
      <w:lvlText w:val="A.5.%6"/>
      <w:lvlJc w:val="left"/>
      <w:pPr>
        <w:tabs>
          <w:tab w:val="num" w:pos="1004"/>
        </w:tabs>
        <w:ind w:firstLine="284"/>
      </w:pPr>
      <w:rPr>
        <w:rFonts w:hint="eastAsia"/>
      </w:rPr>
    </w:lvl>
    <w:lvl w:ilvl="6">
      <w:start w:val="1"/>
      <w:numFmt w:val="decimal"/>
      <w:lvlText w:val="A.5.%7"/>
      <w:lvlJc w:val="left"/>
      <w:pPr>
        <w:tabs>
          <w:tab w:val="num" w:pos="720"/>
        </w:tabs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1995"/>
        </w:tabs>
        <w:ind w:left="1700" w:hanging="425"/>
      </w:pPr>
      <w:rPr>
        <w:rFonts w:hint="eastAsia"/>
      </w:rPr>
    </w:lvl>
  </w:abstractNum>
  <w:abstractNum w:abstractNumId="5">
    <w:nsid w:val="1A2E1CCE"/>
    <w:multiLevelType w:val="singleLevel"/>
    <w:tmpl w:val="7F6248B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>
    <w:nsid w:val="2F2A231E"/>
    <w:multiLevelType w:val="singleLevel"/>
    <w:tmpl w:val="EB8C1674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7">
    <w:nsid w:val="344E58CA"/>
    <w:multiLevelType w:val="singleLevel"/>
    <w:tmpl w:val="EE166DF2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8">
    <w:nsid w:val="3BD92545"/>
    <w:multiLevelType w:val="singleLevel"/>
    <w:tmpl w:val="FC3C26FE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9">
    <w:nsid w:val="3D204365"/>
    <w:multiLevelType w:val="singleLevel"/>
    <w:tmpl w:val="5CEE7E9E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10">
    <w:nsid w:val="44D31276"/>
    <w:multiLevelType w:val="singleLevel"/>
    <w:tmpl w:val="D81E8FA2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11">
    <w:nsid w:val="4C035CF3"/>
    <w:multiLevelType w:val="hybridMultilevel"/>
    <w:tmpl w:val="4904B3A6"/>
    <w:lvl w:ilvl="0" w:tplc="27983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7A72F56"/>
    <w:multiLevelType w:val="singleLevel"/>
    <w:tmpl w:val="84F8B468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12"/>
  </w:num>
  <w:num w:numId="9">
    <w:abstractNumId w:val="7"/>
  </w:num>
  <w:num w:numId="10">
    <w:abstractNumId w:val="8"/>
  </w:num>
  <w:num w:numId="11">
    <w:abstractNumId w:val="6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425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AC6"/>
    <w:rsid w:val="000653F4"/>
    <w:rsid w:val="00077C78"/>
    <w:rsid w:val="000808A7"/>
    <w:rsid w:val="000E7A38"/>
    <w:rsid w:val="000F00B5"/>
    <w:rsid w:val="000F36FC"/>
    <w:rsid w:val="00150FE3"/>
    <w:rsid w:val="001C04EE"/>
    <w:rsid w:val="001C1C25"/>
    <w:rsid w:val="001C4C1A"/>
    <w:rsid w:val="001E41D3"/>
    <w:rsid w:val="001F4241"/>
    <w:rsid w:val="00217BB9"/>
    <w:rsid w:val="002674DB"/>
    <w:rsid w:val="00270AC6"/>
    <w:rsid w:val="002B2A14"/>
    <w:rsid w:val="002B5540"/>
    <w:rsid w:val="002C5BBF"/>
    <w:rsid w:val="002D5344"/>
    <w:rsid w:val="002D6E31"/>
    <w:rsid w:val="002F3E8A"/>
    <w:rsid w:val="00307096"/>
    <w:rsid w:val="003472D0"/>
    <w:rsid w:val="003A50A9"/>
    <w:rsid w:val="003C0361"/>
    <w:rsid w:val="003C7E12"/>
    <w:rsid w:val="003E4D78"/>
    <w:rsid w:val="00454D3C"/>
    <w:rsid w:val="004C2670"/>
    <w:rsid w:val="004E1B8E"/>
    <w:rsid w:val="004E4128"/>
    <w:rsid w:val="00555622"/>
    <w:rsid w:val="005A58A0"/>
    <w:rsid w:val="005B40C8"/>
    <w:rsid w:val="005C50AD"/>
    <w:rsid w:val="00623C43"/>
    <w:rsid w:val="00640C8A"/>
    <w:rsid w:val="006609F3"/>
    <w:rsid w:val="006C275C"/>
    <w:rsid w:val="0073467E"/>
    <w:rsid w:val="00743895"/>
    <w:rsid w:val="007577DF"/>
    <w:rsid w:val="007704DC"/>
    <w:rsid w:val="007851E8"/>
    <w:rsid w:val="007D3946"/>
    <w:rsid w:val="007F0F05"/>
    <w:rsid w:val="00801685"/>
    <w:rsid w:val="008023D3"/>
    <w:rsid w:val="008210E8"/>
    <w:rsid w:val="0082746C"/>
    <w:rsid w:val="00841659"/>
    <w:rsid w:val="008771E8"/>
    <w:rsid w:val="00881A00"/>
    <w:rsid w:val="00897470"/>
    <w:rsid w:val="008C00B5"/>
    <w:rsid w:val="008E2B8C"/>
    <w:rsid w:val="008F3B37"/>
    <w:rsid w:val="00963E91"/>
    <w:rsid w:val="00970F34"/>
    <w:rsid w:val="009B5396"/>
    <w:rsid w:val="009D4272"/>
    <w:rsid w:val="009E27CE"/>
    <w:rsid w:val="009E46A9"/>
    <w:rsid w:val="00A1044F"/>
    <w:rsid w:val="00A14D73"/>
    <w:rsid w:val="00A44B63"/>
    <w:rsid w:val="00A72619"/>
    <w:rsid w:val="00A829F2"/>
    <w:rsid w:val="00AF4F13"/>
    <w:rsid w:val="00B06530"/>
    <w:rsid w:val="00B260B0"/>
    <w:rsid w:val="00B53BB2"/>
    <w:rsid w:val="00B80C8B"/>
    <w:rsid w:val="00B81059"/>
    <w:rsid w:val="00BC571C"/>
    <w:rsid w:val="00BD3738"/>
    <w:rsid w:val="00BE10C1"/>
    <w:rsid w:val="00BF3AD1"/>
    <w:rsid w:val="00C400BD"/>
    <w:rsid w:val="00C738C8"/>
    <w:rsid w:val="00CB09E8"/>
    <w:rsid w:val="00CF4BFD"/>
    <w:rsid w:val="00E157C0"/>
    <w:rsid w:val="00E51D03"/>
    <w:rsid w:val="00E86C6C"/>
    <w:rsid w:val="00EC18FC"/>
    <w:rsid w:val="00ED3244"/>
    <w:rsid w:val="00F34B68"/>
    <w:rsid w:val="00F56557"/>
    <w:rsid w:val="00F804FB"/>
    <w:rsid w:val="00F81424"/>
    <w:rsid w:val="00FD2140"/>
    <w:rsid w:val="00FF2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F34"/>
    <w:pPr>
      <w:widowControl w:val="0"/>
      <w:adjustRightInd w:val="0"/>
      <w:spacing w:line="360" w:lineRule="auto"/>
      <w:jc w:val="both"/>
      <w:textAlignment w:val="baseline"/>
    </w:pPr>
    <w:rPr>
      <w:szCs w:val="24"/>
    </w:rPr>
  </w:style>
  <w:style w:type="paragraph" w:styleId="1">
    <w:name w:val="heading 1"/>
    <w:basedOn w:val="a"/>
    <w:next w:val="a0"/>
    <w:qFormat/>
    <w:rsid w:val="00970F34"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qFormat/>
    <w:rsid w:val="0082746C"/>
    <w:pPr>
      <w:keepNext/>
      <w:keepLines/>
      <w:numPr>
        <w:ilvl w:val="1"/>
        <w:numId w:val="1"/>
      </w:numPr>
      <w:spacing w:before="360" w:line="480" w:lineRule="auto"/>
      <w:outlineLvl w:val="1"/>
    </w:pPr>
    <w:rPr>
      <w:rFonts w:ascii="Arial" w:eastAsia="黑体" w:hAnsi="Arial"/>
      <w:b/>
      <w:bCs/>
      <w:sz w:val="28"/>
    </w:rPr>
  </w:style>
  <w:style w:type="paragraph" w:styleId="3">
    <w:name w:val="heading 3"/>
    <w:basedOn w:val="a"/>
    <w:next w:val="a"/>
    <w:qFormat/>
    <w:rsid w:val="003C0361"/>
    <w:pPr>
      <w:keepNext/>
      <w:keepLines/>
      <w:numPr>
        <w:ilvl w:val="2"/>
        <w:numId w:val="1"/>
      </w:numPr>
      <w:outlineLvl w:val="2"/>
    </w:pPr>
    <w:rPr>
      <w:sz w:val="24"/>
    </w:rPr>
  </w:style>
  <w:style w:type="paragraph" w:styleId="4">
    <w:name w:val="heading 4"/>
    <w:basedOn w:val="a"/>
    <w:next w:val="a"/>
    <w:qFormat/>
    <w:rsid w:val="00970F34"/>
    <w:pPr>
      <w:keepNext/>
      <w:keepLines/>
      <w:numPr>
        <w:ilvl w:val="3"/>
        <w:numId w:val="1"/>
      </w:numPr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rsid w:val="00970F34"/>
    <w:pPr>
      <w:keepNext/>
      <w:keepLines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rsid w:val="00970F34"/>
    <w:pPr>
      <w:keepNext/>
      <w:keepLines/>
      <w:numPr>
        <w:ilvl w:val="5"/>
        <w:numId w:val="1"/>
      </w:numPr>
      <w:outlineLvl w:val="5"/>
    </w:pPr>
    <w:rPr>
      <w:rFonts w:ascii="Arial" w:hAnsi="Arial"/>
    </w:rPr>
  </w:style>
  <w:style w:type="paragraph" w:styleId="7">
    <w:name w:val="heading 7"/>
    <w:basedOn w:val="a"/>
    <w:next w:val="a"/>
    <w:qFormat/>
    <w:rsid w:val="00970F3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970F3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970F3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semiHidden/>
    <w:rsid w:val="00970F34"/>
    <w:pPr>
      <w:ind w:firstLine="420"/>
    </w:pPr>
  </w:style>
  <w:style w:type="paragraph" w:styleId="a5">
    <w:name w:val="header"/>
    <w:basedOn w:val="a"/>
    <w:next w:val="a6"/>
    <w:semiHidden/>
    <w:rsid w:val="00970F3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left"/>
    </w:pPr>
    <w:rPr>
      <w:sz w:val="21"/>
      <w:szCs w:val="21"/>
    </w:rPr>
  </w:style>
  <w:style w:type="paragraph" w:styleId="a6">
    <w:name w:val="footer"/>
    <w:basedOn w:val="a"/>
    <w:semiHidden/>
    <w:rsid w:val="00970F34"/>
    <w:pPr>
      <w:tabs>
        <w:tab w:val="center" w:pos="4153"/>
        <w:tab w:val="right" w:pos="8306"/>
      </w:tabs>
      <w:spacing w:line="240" w:lineRule="auto"/>
      <w:jc w:val="center"/>
    </w:pPr>
    <w:rPr>
      <w:sz w:val="21"/>
      <w:szCs w:val="21"/>
    </w:rPr>
  </w:style>
  <w:style w:type="character" w:styleId="a7">
    <w:name w:val="page number"/>
    <w:basedOn w:val="a1"/>
    <w:semiHidden/>
    <w:rsid w:val="00970F34"/>
  </w:style>
  <w:style w:type="paragraph" w:customStyle="1" w:styleId="a8">
    <w:name w:val="标准"/>
    <w:basedOn w:val="a"/>
    <w:rsid w:val="00970F34"/>
    <w:pPr>
      <w:pBdr>
        <w:bottom w:val="single" w:sz="6" w:space="1" w:color="auto"/>
      </w:pBdr>
    </w:pPr>
  </w:style>
  <w:style w:type="paragraph" w:customStyle="1" w:styleId="a0">
    <w:name w:val="关键词"/>
    <w:basedOn w:val="a"/>
    <w:next w:val="a9"/>
    <w:rsid w:val="00970F34"/>
    <w:rPr>
      <w:rFonts w:eastAsia="黑体"/>
    </w:rPr>
  </w:style>
  <w:style w:type="paragraph" w:customStyle="1" w:styleId="a9">
    <w:name w:val="摘要"/>
    <w:basedOn w:val="a"/>
    <w:next w:val="2"/>
    <w:rsid w:val="00970F34"/>
    <w:rPr>
      <w:rFonts w:eastAsia="黑体"/>
    </w:rPr>
  </w:style>
  <w:style w:type="paragraph" w:customStyle="1" w:styleId="aa">
    <w:name w:val="文档编号"/>
    <w:basedOn w:val="a"/>
    <w:next w:val="a"/>
    <w:rsid w:val="00970F34"/>
    <w:pPr>
      <w:jc w:val="center"/>
    </w:pPr>
    <w:rPr>
      <w:rFonts w:ascii="宋体"/>
    </w:rPr>
  </w:style>
  <w:style w:type="character" w:styleId="ab">
    <w:name w:val="annotation reference"/>
    <w:basedOn w:val="a1"/>
    <w:semiHidden/>
    <w:rsid w:val="00970F34"/>
    <w:rPr>
      <w:sz w:val="21"/>
      <w:szCs w:val="21"/>
    </w:rPr>
  </w:style>
  <w:style w:type="paragraph" w:styleId="ac">
    <w:name w:val="annotation text"/>
    <w:basedOn w:val="a"/>
    <w:link w:val="Char"/>
    <w:semiHidden/>
    <w:rsid w:val="00970F34"/>
    <w:pPr>
      <w:jc w:val="left"/>
    </w:pPr>
  </w:style>
  <w:style w:type="paragraph" w:customStyle="1" w:styleId="10">
    <w:name w:val="标题10"/>
    <w:basedOn w:val="a"/>
    <w:rsid w:val="00970F34"/>
    <w:pPr>
      <w:tabs>
        <w:tab w:val="num" w:pos="1004"/>
      </w:tabs>
      <w:ind w:firstLine="284"/>
    </w:pPr>
  </w:style>
  <w:style w:type="paragraph" w:styleId="ad">
    <w:name w:val="Balloon Text"/>
    <w:basedOn w:val="a"/>
    <w:link w:val="Char0"/>
    <w:uiPriority w:val="99"/>
    <w:semiHidden/>
    <w:unhideWhenUsed/>
    <w:rsid w:val="0073467E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1"/>
    <w:link w:val="ad"/>
    <w:uiPriority w:val="99"/>
    <w:semiHidden/>
    <w:rsid w:val="0073467E"/>
    <w:rPr>
      <w:sz w:val="18"/>
      <w:szCs w:val="18"/>
    </w:rPr>
  </w:style>
  <w:style w:type="paragraph" w:styleId="ae">
    <w:name w:val="List Paragraph"/>
    <w:basedOn w:val="a"/>
    <w:uiPriority w:val="72"/>
    <w:rsid w:val="006609F3"/>
    <w:pPr>
      <w:ind w:firstLineChars="200" w:firstLine="420"/>
    </w:pPr>
  </w:style>
  <w:style w:type="paragraph" w:styleId="af">
    <w:name w:val="annotation subject"/>
    <w:basedOn w:val="ac"/>
    <w:next w:val="ac"/>
    <w:link w:val="Char1"/>
    <w:uiPriority w:val="99"/>
    <w:semiHidden/>
    <w:unhideWhenUsed/>
    <w:rsid w:val="008771E8"/>
    <w:rPr>
      <w:b/>
      <w:bCs/>
    </w:rPr>
  </w:style>
  <w:style w:type="character" w:customStyle="1" w:styleId="Char">
    <w:name w:val="批注文字 Char"/>
    <w:basedOn w:val="a1"/>
    <w:link w:val="ac"/>
    <w:semiHidden/>
    <w:rsid w:val="008771E8"/>
    <w:rPr>
      <w:szCs w:val="24"/>
    </w:rPr>
  </w:style>
  <w:style w:type="character" w:customStyle="1" w:styleId="Char1">
    <w:name w:val="批注主题 Char"/>
    <w:basedOn w:val="Char"/>
    <w:link w:val="af"/>
    <w:uiPriority w:val="99"/>
    <w:semiHidden/>
    <w:rsid w:val="008771E8"/>
    <w:rPr>
      <w:b/>
      <w:bCs/>
      <w:szCs w:val="24"/>
    </w:rPr>
  </w:style>
  <w:style w:type="paragraph" w:styleId="11">
    <w:name w:val="index 1"/>
    <w:basedOn w:val="a"/>
    <w:next w:val="a"/>
    <w:autoRedefine/>
    <w:uiPriority w:val="99"/>
    <w:unhideWhenUsed/>
    <w:rsid w:val="00BF3AD1"/>
    <w:pPr>
      <w:ind w:left="200" w:hanging="200"/>
      <w:jc w:val="left"/>
    </w:pPr>
    <w:rPr>
      <w:rFonts w:asciiTheme="minorHAnsi" w:hAnsiTheme="minorHAnsi"/>
      <w:sz w:val="18"/>
      <w:szCs w:val="18"/>
    </w:rPr>
  </w:style>
  <w:style w:type="paragraph" w:styleId="20">
    <w:name w:val="index 2"/>
    <w:basedOn w:val="a"/>
    <w:next w:val="a"/>
    <w:autoRedefine/>
    <w:uiPriority w:val="99"/>
    <w:unhideWhenUsed/>
    <w:rsid w:val="00BF3AD1"/>
    <w:pPr>
      <w:ind w:left="400" w:hanging="200"/>
      <w:jc w:val="left"/>
    </w:pPr>
    <w:rPr>
      <w:rFonts w:asciiTheme="minorHAnsi" w:hAnsiTheme="minorHAnsi"/>
      <w:sz w:val="18"/>
      <w:szCs w:val="18"/>
    </w:rPr>
  </w:style>
  <w:style w:type="paragraph" w:styleId="30">
    <w:name w:val="index 3"/>
    <w:basedOn w:val="a"/>
    <w:next w:val="a"/>
    <w:autoRedefine/>
    <w:uiPriority w:val="99"/>
    <w:unhideWhenUsed/>
    <w:rsid w:val="00BF3AD1"/>
    <w:pPr>
      <w:ind w:left="600" w:hanging="200"/>
      <w:jc w:val="left"/>
    </w:pPr>
    <w:rPr>
      <w:rFonts w:asciiTheme="minorHAnsi" w:hAnsiTheme="minorHAnsi"/>
      <w:sz w:val="18"/>
      <w:szCs w:val="18"/>
    </w:rPr>
  </w:style>
  <w:style w:type="paragraph" w:styleId="40">
    <w:name w:val="index 4"/>
    <w:basedOn w:val="a"/>
    <w:next w:val="a"/>
    <w:autoRedefine/>
    <w:uiPriority w:val="99"/>
    <w:unhideWhenUsed/>
    <w:rsid w:val="00BF3AD1"/>
    <w:pPr>
      <w:ind w:left="800" w:hanging="200"/>
      <w:jc w:val="left"/>
    </w:pPr>
    <w:rPr>
      <w:rFonts w:asciiTheme="minorHAnsi" w:hAnsiTheme="minorHAnsi"/>
      <w:sz w:val="18"/>
      <w:szCs w:val="18"/>
    </w:rPr>
  </w:style>
  <w:style w:type="paragraph" w:styleId="50">
    <w:name w:val="index 5"/>
    <w:basedOn w:val="a"/>
    <w:next w:val="a"/>
    <w:autoRedefine/>
    <w:uiPriority w:val="99"/>
    <w:unhideWhenUsed/>
    <w:rsid w:val="00BF3AD1"/>
    <w:pPr>
      <w:ind w:left="1000" w:hanging="200"/>
      <w:jc w:val="left"/>
    </w:pPr>
    <w:rPr>
      <w:rFonts w:asciiTheme="minorHAnsi" w:hAnsiTheme="minorHAnsi"/>
      <w:sz w:val="18"/>
      <w:szCs w:val="18"/>
    </w:rPr>
  </w:style>
  <w:style w:type="paragraph" w:styleId="60">
    <w:name w:val="index 6"/>
    <w:basedOn w:val="a"/>
    <w:next w:val="a"/>
    <w:autoRedefine/>
    <w:uiPriority w:val="99"/>
    <w:unhideWhenUsed/>
    <w:rsid w:val="00BF3AD1"/>
    <w:pPr>
      <w:ind w:left="1200" w:hanging="200"/>
      <w:jc w:val="left"/>
    </w:pPr>
    <w:rPr>
      <w:rFonts w:asciiTheme="minorHAnsi" w:hAnsiTheme="minorHAnsi"/>
      <w:sz w:val="18"/>
      <w:szCs w:val="18"/>
    </w:rPr>
  </w:style>
  <w:style w:type="paragraph" w:styleId="70">
    <w:name w:val="index 7"/>
    <w:basedOn w:val="a"/>
    <w:next w:val="a"/>
    <w:autoRedefine/>
    <w:uiPriority w:val="99"/>
    <w:unhideWhenUsed/>
    <w:rsid w:val="00BF3AD1"/>
    <w:pPr>
      <w:ind w:left="1400" w:hanging="200"/>
      <w:jc w:val="left"/>
    </w:pPr>
    <w:rPr>
      <w:rFonts w:asciiTheme="minorHAnsi" w:hAnsiTheme="minorHAnsi"/>
      <w:sz w:val="18"/>
      <w:szCs w:val="18"/>
    </w:rPr>
  </w:style>
  <w:style w:type="paragraph" w:styleId="80">
    <w:name w:val="index 8"/>
    <w:basedOn w:val="a"/>
    <w:next w:val="a"/>
    <w:autoRedefine/>
    <w:uiPriority w:val="99"/>
    <w:unhideWhenUsed/>
    <w:rsid w:val="00BF3AD1"/>
    <w:pPr>
      <w:ind w:left="1600" w:hanging="200"/>
      <w:jc w:val="left"/>
    </w:pPr>
    <w:rPr>
      <w:rFonts w:asciiTheme="minorHAnsi" w:hAnsiTheme="minorHAnsi"/>
      <w:sz w:val="18"/>
      <w:szCs w:val="18"/>
    </w:rPr>
  </w:style>
  <w:style w:type="paragraph" w:styleId="90">
    <w:name w:val="index 9"/>
    <w:basedOn w:val="a"/>
    <w:next w:val="a"/>
    <w:autoRedefine/>
    <w:uiPriority w:val="99"/>
    <w:unhideWhenUsed/>
    <w:rsid w:val="00BF3AD1"/>
    <w:pPr>
      <w:ind w:left="1800" w:hanging="200"/>
      <w:jc w:val="left"/>
    </w:pPr>
    <w:rPr>
      <w:rFonts w:asciiTheme="minorHAnsi" w:hAnsiTheme="minorHAnsi"/>
      <w:sz w:val="18"/>
      <w:szCs w:val="18"/>
    </w:rPr>
  </w:style>
  <w:style w:type="paragraph" w:styleId="af0">
    <w:name w:val="index heading"/>
    <w:basedOn w:val="a"/>
    <w:next w:val="11"/>
    <w:uiPriority w:val="99"/>
    <w:unhideWhenUsed/>
    <w:rsid w:val="00BF3AD1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sz w:val="22"/>
      <w:szCs w:val="22"/>
    </w:rPr>
  </w:style>
  <w:style w:type="table" w:styleId="af1">
    <w:name w:val="Table Grid"/>
    <w:basedOn w:val="a2"/>
    <w:uiPriority w:val="59"/>
    <w:rsid w:val="004C26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Colorful Grid"/>
    <w:basedOn w:val="a2"/>
    <w:uiPriority w:val="29"/>
    <w:qFormat/>
    <w:rsid w:val="004C267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5">
    <w:name w:val="Medium List 1 Accent 5"/>
    <w:basedOn w:val="a2"/>
    <w:uiPriority w:val="60"/>
    <w:rsid w:val="004C267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50">
    <w:name w:val="Medium Grid 1 Accent 5"/>
    <w:basedOn w:val="a2"/>
    <w:uiPriority w:val="62"/>
    <w:rsid w:val="004C267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f3">
    <w:name w:val="Hyperlink"/>
    <w:basedOn w:val="a1"/>
    <w:uiPriority w:val="99"/>
    <w:unhideWhenUsed/>
    <w:rsid w:val="001E41D3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81A00"/>
    <w:pPr>
      <w:widowControl/>
      <w:numPr>
        <w:numId w:val="0"/>
      </w:numPr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881A0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881A00"/>
    <w:pPr>
      <w:ind w:leftChars="400" w:left="840"/>
    </w:pPr>
  </w:style>
  <w:style w:type="paragraph" w:styleId="12">
    <w:name w:val="toc 1"/>
    <w:basedOn w:val="a"/>
    <w:next w:val="a"/>
    <w:autoRedefine/>
    <w:uiPriority w:val="39"/>
    <w:semiHidden/>
    <w:unhideWhenUsed/>
    <w:qFormat/>
    <w:rsid w:val="00881A00"/>
    <w:pPr>
      <w:widowControl/>
      <w:adjustRightInd/>
      <w:spacing w:after="100" w:line="276" w:lineRule="auto"/>
      <w:jc w:val="left"/>
      <w:textAlignment w:val="auto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3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6719;&#20214;&#35828;&#2612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0910"/>
    <w:rsid w:val="0042477F"/>
    <w:rsid w:val="00AA0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6C6734FADD4A968023BA1999CBFE97">
    <w:name w:val="F56C6734FADD4A968023BA1999CBFE97"/>
    <w:rsid w:val="00AA0910"/>
    <w:pPr>
      <w:widowControl w:val="0"/>
      <w:jc w:val="both"/>
    </w:pPr>
  </w:style>
  <w:style w:type="paragraph" w:customStyle="1" w:styleId="EDA580D8694541FFBC87DA0579C72AE8">
    <w:name w:val="EDA580D8694541FFBC87DA0579C72AE8"/>
    <w:rsid w:val="00AA0910"/>
    <w:pPr>
      <w:widowControl w:val="0"/>
      <w:jc w:val="both"/>
    </w:pPr>
  </w:style>
  <w:style w:type="paragraph" w:customStyle="1" w:styleId="5AA4CA199EAB48A3BDE4D282C448370A">
    <w:name w:val="5AA4CA199EAB48A3BDE4D282C448370A"/>
    <w:rsid w:val="00AA0910"/>
    <w:pPr>
      <w:widowControl w:val="0"/>
      <w:jc w:val="both"/>
    </w:pPr>
  </w:style>
  <w:style w:type="paragraph" w:customStyle="1" w:styleId="B482E802655142228138CCEC37C25A96">
    <w:name w:val="B482E802655142228138CCEC37C25A96"/>
    <w:rsid w:val="00AA0910"/>
    <w:pPr>
      <w:widowControl w:val="0"/>
      <w:jc w:val="both"/>
    </w:pPr>
  </w:style>
  <w:style w:type="paragraph" w:customStyle="1" w:styleId="85F5B17AFFB042739D8EEF0F8AFC8D51">
    <w:name w:val="85F5B17AFFB042739D8EEF0F8AFC8D51"/>
    <w:rsid w:val="00AA0910"/>
    <w:pPr>
      <w:widowControl w:val="0"/>
      <w:jc w:val="both"/>
    </w:pPr>
  </w:style>
  <w:style w:type="paragraph" w:customStyle="1" w:styleId="84F144C29FDF419DACBBFF29B97A82D2">
    <w:name w:val="84F144C29FDF419DACBBFF29B97A82D2"/>
    <w:rsid w:val="00AA0910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50EF0-EBE3-40A3-834F-A6B4ABBB9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软件说明.dotx</Template>
  <TotalTime>118</TotalTime>
  <Pages>23</Pages>
  <Words>1923</Words>
  <Characters>10963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/>
      <vt:lpstr>软件使用说明</vt:lpstr>
    </vt:vector>
  </TitlesOfParts>
  <Company>北京长峰新康科技有限责任公司</Company>
  <LinksUpToDate>false</LinksUpToDate>
  <CharactersWithSpaces>12861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邱滨英</dc:creator>
  <cp:lastModifiedBy>邱滨英</cp:lastModifiedBy>
  <cp:revision>12</cp:revision>
  <dcterms:created xsi:type="dcterms:W3CDTF">2013-08-07T14:30:00Z</dcterms:created>
  <dcterms:modified xsi:type="dcterms:W3CDTF">2013-08-07T16:30:00Z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TC010599252052</vt:lpwstr>
  </property>
</Properties>
</file>